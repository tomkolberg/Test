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FD6215" w14:textId="77777777" w:rsidR="004B7DCA" w:rsidRDefault="004B7DCA" w:rsidP="000A7BA7">
      <w:pPr>
        <w:pStyle w:val="Titel-red"/>
      </w:pPr>
    </w:p>
    <w:p w14:paraId="3AA89712" w14:textId="77777777" w:rsidR="004B7DCA" w:rsidRDefault="004B7DCA" w:rsidP="000A7BA7">
      <w:pPr>
        <w:pStyle w:val="Titel-red"/>
      </w:pPr>
    </w:p>
    <w:p w14:paraId="70B86667" w14:textId="77777777" w:rsidR="004B7DCA" w:rsidRDefault="004B7DCA" w:rsidP="000A7BA7">
      <w:pPr>
        <w:pStyle w:val="Titel-red"/>
      </w:pPr>
    </w:p>
    <w:p w14:paraId="6D3D6797" w14:textId="77777777" w:rsidR="004B7DCA" w:rsidRDefault="004B7DCA" w:rsidP="000A7BA7">
      <w:pPr>
        <w:pStyle w:val="Titel-red"/>
      </w:pPr>
    </w:p>
    <w:p w14:paraId="67BBF487" w14:textId="77777777" w:rsidR="004B7DCA" w:rsidRDefault="004B7DCA" w:rsidP="000A7BA7">
      <w:pPr>
        <w:pStyle w:val="Titel-red"/>
      </w:pPr>
    </w:p>
    <w:p w14:paraId="30A0D5CE" w14:textId="5BBC7F03" w:rsidR="004F5583" w:rsidRPr="00271EF8" w:rsidRDefault="000A7BA7" w:rsidP="000A7BA7">
      <w:pPr>
        <w:pStyle w:val="Titel-red"/>
        <w:rPr>
          <w:lang w:val="de-DE"/>
        </w:rPr>
      </w:pPr>
      <w:r w:rsidRPr="00271EF8">
        <w:rPr>
          <w:lang w:val="de-DE"/>
        </w:rPr>
        <w:t>Start</w:t>
      </w:r>
      <w:r w:rsidR="007165DC">
        <w:rPr>
          <w:lang w:val="de-DE"/>
        </w:rPr>
        <w:t>er</w:t>
      </w:r>
      <w:r w:rsidRPr="00271EF8">
        <w:rPr>
          <w:lang w:val="de-DE"/>
        </w:rPr>
        <w:t>framework TONIC</w:t>
      </w:r>
    </w:p>
    <w:p w14:paraId="253715DB" w14:textId="77777777" w:rsidR="004B7DCA" w:rsidRDefault="004B7DCA" w:rsidP="000A7BA7">
      <w:pPr>
        <w:pStyle w:val="Text"/>
      </w:pPr>
      <w:r>
        <w:t>Konzeption und Benutzung</w:t>
      </w:r>
    </w:p>
    <w:p w14:paraId="4D4E3A1D" w14:textId="28F3619F" w:rsidR="004B7DCA" w:rsidRPr="00905CCE" w:rsidRDefault="00790E38" w:rsidP="00D366C6">
      <w:pPr>
        <w:pStyle w:val="Text"/>
      </w:pPr>
      <w:r w:rsidRPr="00071630">
        <w:rPr>
          <w:noProof/>
        </w:rPr>
        <mc:AlternateContent>
          <mc:Choice Requires="wps">
            <w:drawing>
              <wp:anchor distT="45720" distB="45720" distL="114300" distR="114300" simplePos="0" relativeHeight="251658265" behindDoc="0" locked="0" layoutInCell="1" allowOverlap="1" wp14:anchorId="7CFDB1C9" wp14:editId="2B9A7391">
                <wp:simplePos x="0" y="0"/>
                <wp:positionH relativeFrom="margin">
                  <wp:posOffset>8589</wp:posOffset>
                </wp:positionH>
                <wp:positionV relativeFrom="paragraph">
                  <wp:posOffset>5071511</wp:posOffset>
                </wp:positionV>
                <wp:extent cx="5864860" cy="1305426"/>
                <wp:effectExtent l="0" t="0" r="2540" b="952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4860" cy="1305426"/>
                        </a:xfrm>
                        <a:prstGeom prst="rect">
                          <a:avLst/>
                        </a:prstGeom>
                        <a:solidFill>
                          <a:srgbClr val="FFFFFF"/>
                        </a:solidFill>
                        <a:ln w="9525">
                          <a:noFill/>
                          <a:miter lim="800000"/>
                          <a:headEnd/>
                          <a:tailEnd/>
                        </a:ln>
                      </wps:spPr>
                      <wps:txbx>
                        <w:txbxContent>
                          <w:p w14:paraId="5AAAB4D6" w14:textId="61E86C21" w:rsidR="007165DC" w:rsidRDefault="00962B97" w:rsidP="00790E38">
                            <w:pPr>
                              <w:pStyle w:val="Text"/>
                            </w:pPr>
                            <w:r>
                              <w:t xml:space="preserve">Version: </w:t>
                            </w:r>
                            <w:r>
                              <w:tab/>
                            </w:r>
                            <w:r w:rsidR="007165DC">
                              <w:t>6.13</w:t>
                            </w:r>
                            <w:r>
                              <w:br/>
                              <w:t>Stand:</w:t>
                            </w:r>
                            <w:r>
                              <w:tab/>
                            </w:r>
                            <w:r>
                              <w:tab/>
                            </w:r>
                            <w:r w:rsidR="007165DC">
                              <w:t>01</w:t>
                            </w:r>
                            <w:r>
                              <w:t>.</w:t>
                            </w:r>
                            <w:r w:rsidR="007165DC">
                              <w:t>12</w:t>
                            </w:r>
                            <w:r w:rsidR="00FC225C">
                              <w:t>.</w:t>
                            </w:r>
                            <w:r>
                              <w:t>202</w:t>
                            </w:r>
                            <w:r w:rsidR="007165DC">
                              <w:t>2</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7CFDB1C9" id="_x0000_t202" coordsize="21600,21600" o:spt="202" path="m,l,21600r21600,l21600,xe">
                <v:stroke joinstyle="miter"/>
                <v:path gradientshapeok="t" o:connecttype="rect"/>
              </v:shapetype>
              <v:shape id="Textfeld 2" o:spid="_x0000_s1026" type="#_x0000_t202" style="position:absolute;margin-left:.7pt;margin-top:399.35pt;width:461.8pt;height:102.8pt;z-index:25165826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" stroked="f">
                <v:textbox>
                  <w:txbxContent>
                    <w:p w14:paraId="5AAAB4D6" w14:textId="61E86C21" w:rsidR="007165DC" w:rsidRDefault="00962B97" w:rsidP="00790E38">
                      <w:pPr>
                        <w:pStyle w:val="Text"/>
                      </w:pPr>
                      <w:r>
                        <w:t xml:space="preserve">Version: </w:t>
                      </w:r>
                      <w:r>
                        <w:tab/>
                      </w:r>
                      <w:r w:rsidR="007165DC">
                        <w:t>6.13</w:t>
                      </w:r>
                      <w:r>
                        <w:br/>
                        <w:t>Stand:</w:t>
                      </w:r>
                      <w:r>
                        <w:tab/>
                      </w:r>
                      <w:r>
                        <w:tab/>
                      </w:r>
                      <w:r w:rsidR="007165DC">
                        <w:t>01</w:t>
                      </w:r>
                      <w:r>
                        <w:t>.</w:t>
                      </w:r>
                      <w:r w:rsidR="007165DC">
                        <w:t>12</w:t>
                      </w:r>
                      <w:r w:rsidR="00FC225C">
                        <w:t>.</w:t>
                      </w:r>
                      <w:r>
                        <w:t>202</w:t>
                      </w:r>
                      <w:r w:rsidR="007165DC">
                        <w:t>2</w:t>
                      </w:r>
                    </w:p>
                  </w:txbxContent>
                </v:textbox>
                <w10:wrap type="square" anchorx="margin"/>
              </v:shape>
            </w:pict>
          </mc:Fallback>
        </mc:AlternateContent>
      </w:r>
      <w:r w:rsidR="004B7DCA" w:rsidRPr="00DA42EB">
        <w:br w:type="page"/>
      </w:r>
    </w:p>
    <w:p w14:paraId="2C41A9EB" w14:textId="1CF65AB0" w:rsidR="006F1245" w:rsidRDefault="00902B53">
      <w:pPr>
        <w:pStyle w:val="Verzeichnis1"/>
        <w:tabs>
          <w:tab w:val="left" w:pos="400"/>
          <w:tab w:val="right" w:leader="dot" w:pos="9063"/>
        </w:tabs>
        <w:rPr>
          <w:rFonts w:asciiTheme="minorHAnsi" w:eastAsiaTheme="minorEastAsia" w:hAnsiTheme="minorHAnsi"/>
          <w:noProof/>
          <w:color w:val="auto"/>
          <w:kern w:val="0"/>
          <w:sz w:val="22"/>
          <w:szCs w:val="22"/>
        </w:rPr>
      </w:pPr>
      <w:r>
        <w:lastRenderedPageBreak/>
        <w:fldChar w:fldCharType="begin"/>
      </w:r>
      <w:r>
        <w:instrText xml:space="preserve"> TOC \o "1-4" \h \z \u </w:instrText>
      </w:r>
      <w:r>
        <w:fldChar w:fldCharType="separate"/>
      </w:r>
      <w:hyperlink w:anchor="_Toc121136788" w:history="1">
        <w:r w:rsidR="006F1245" w:rsidRPr="00F1337D">
          <w:rPr>
            <w:rStyle w:val="Hyperlink"/>
            <w:noProof/>
          </w:rPr>
          <w:t>1</w:t>
        </w:r>
        <w:r w:rsidR="006F1245">
          <w:rPr>
            <w:rFonts w:asciiTheme="minorHAnsi" w:eastAsiaTheme="minorEastAsia" w:hAnsiTheme="minorHAnsi"/>
            <w:noProof/>
            <w:color w:val="auto"/>
            <w:kern w:val="0"/>
            <w:sz w:val="22"/>
            <w:szCs w:val="22"/>
          </w:rPr>
          <w:tab/>
        </w:r>
        <w:r w:rsidR="006F1245" w:rsidRPr="00F1337D">
          <w:rPr>
            <w:rStyle w:val="Hyperlink"/>
            <w:noProof/>
          </w:rPr>
          <w:t>Einführung</w:t>
        </w:r>
        <w:r w:rsidR="006F1245">
          <w:rPr>
            <w:noProof/>
            <w:webHidden/>
          </w:rPr>
          <w:tab/>
        </w:r>
        <w:r w:rsidR="006F1245">
          <w:rPr>
            <w:noProof/>
            <w:webHidden/>
          </w:rPr>
          <w:fldChar w:fldCharType="begin"/>
        </w:r>
        <w:r w:rsidR="006F1245">
          <w:rPr>
            <w:noProof/>
            <w:webHidden/>
          </w:rPr>
          <w:instrText xml:space="preserve"> PAGEREF _Toc121136788 \h </w:instrText>
        </w:r>
        <w:r w:rsidR="006F1245">
          <w:rPr>
            <w:noProof/>
            <w:webHidden/>
          </w:rPr>
        </w:r>
        <w:r w:rsidR="006F1245">
          <w:rPr>
            <w:noProof/>
            <w:webHidden/>
          </w:rPr>
          <w:fldChar w:fldCharType="separate"/>
        </w:r>
        <w:r w:rsidR="0052176A">
          <w:rPr>
            <w:noProof/>
            <w:webHidden/>
          </w:rPr>
          <w:t>4</w:t>
        </w:r>
        <w:r w:rsidR="006F1245">
          <w:rPr>
            <w:noProof/>
            <w:webHidden/>
          </w:rPr>
          <w:fldChar w:fldCharType="end"/>
        </w:r>
      </w:hyperlink>
    </w:p>
    <w:p w14:paraId="6E205D55" w14:textId="351A89BE" w:rsidR="006F1245" w:rsidRDefault="00000000">
      <w:pPr>
        <w:pStyle w:val="Verzeichnis2"/>
        <w:tabs>
          <w:tab w:val="left" w:pos="880"/>
          <w:tab w:val="right" w:leader="dot" w:pos="9063"/>
        </w:tabs>
        <w:rPr>
          <w:rFonts w:asciiTheme="minorHAnsi" w:eastAsiaTheme="minorEastAsia" w:hAnsiTheme="minorHAnsi"/>
          <w:noProof/>
          <w:color w:val="auto"/>
          <w:kern w:val="0"/>
          <w:sz w:val="22"/>
          <w:szCs w:val="22"/>
        </w:rPr>
      </w:pPr>
      <w:hyperlink w:anchor="_Toc121136789" w:history="1">
        <w:r w:rsidR="006F1245" w:rsidRPr="00F1337D">
          <w:rPr>
            <w:rStyle w:val="Hyperlink"/>
            <w:noProof/>
          </w:rPr>
          <w:t>1.1</w:t>
        </w:r>
        <w:r w:rsidR="006F1245">
          <w:rPr>
            <w:rFonts w:asciiTheme="minorHAnsi" w:eastAsiaTheme="minorEastAsia" w:hAnsiTheme="minorHAnsi"/>
            <w:noProof/>
            <w:color w:val="auto"/>
            <w:kern w:val="0"/>
            <w:sz w:val="22"/>
            <w:szCs w:val="22"/>
          </w:rPr>
          <w:tab/>
        </w:r>
        <w:r w:rsidR="006F1245" w:rsidRPr="00F1337D">
          <w:rPr>
            <w:rStyle w:val="Hyperlink"/>
            <w:noProof/>
          </w:rPr>
          <w:t>M/TEXT Version</w:t>
        </w:r>
        <w:r w:rsidR="006F1245">
          <w:rPr>
            <w:noProof/>
            <w:webHidden/>
          </w:rPr>
          <w:tab/>
        </w:r>
        <w:r w:rsidR="006F1245">
          <w:rPr>
            <w:noProof/>
            <w:webHidden/>
          </w:rPr>
          <w:fldChar w:fldCharType="begin"/>
        </w:r>
        <w:r w:rsidR="006F1245">
          <w:rPr>
            <w:noProof/>
            <w:webHidden/>
          </w:rPr>
          <w:instrText xml:space="preserve"> PAGEREF _Toc121136789 \h </w:instrText>
        </w:r>
        <w:r w:rsidR="006F1245">
          <w:rPr>
            <w:noProof/>
            <w:webHidden/>
          </w:rPr>
        </w:r>
        <w:r w:rsidR="006F1245">
          <w:rPr>
            <w:noProof/>
            <w:webHidden/>
          </w:rPr>
          <w:fldChar w:fldCharType="separate"/>
        </w:r>
        <w:r w:rsidR="0052176A">
          <w:rPr>
            <w:noProof/>
            <w:webHidden/>
          </w:rPr>
          <w:t>4</w:t>
        </w:r>
        <w:r w:rsidR="006F1245">
          <w:rPr>
            <w:noProof/>
            <w:webHidden/>
          </w:rPr>
          <w:fldChar w:fldCharType="end"/>
        </w:r>
      </w:hyperlink>
    </w:p>
    <w:p w14:paraId="6AA97239" w14:textId="1A5A5657" w:rsidR="006F1245" w:rsidRDefault="00000000">
      <w:pPr>
        <w:pStyle w:val="Verzeichnis2"/>
        <w:tabs>
          <w:tab w:val="left" w:pos="880"/>
          <w:tab w:val="right" w:leader="dot" w:pos="9063"/>
        </w:tabs>
        <w:rPr>
          <w:rFonts w:asciiTheme="minorHAnsi" w:eastAsiaTheme="minorEastAsia" w:hAnsiTheme="minorHAnsi"/>
          <w:noProof/>
          <w:color w:val="auto"/>
          <w:kern w:val="0"/>
          <w:sz w:val="22"/>
          <w:szCs w:val="22"/>
        </w:rPr>
      </w:pPr>
      <w:hyperlink w:anchor="_Toc121136790" w:history="1">
        <w:r w:rsidR="006F1245" w:rsidRPr="00F1337D">
          <w:rPr>
            <w:rStyle w:val="Hyperlink"/>
            <w:noProof/>
          </w:rPr>
          <w:t>1.2</w:t>
        </w:r>
        <w:r w:rsidR="006F1245">
          <w:rPr>
            <w:rFonts w:asciiTheme="minorHAnsi" w:eastAsiaTheme="minorEastAsia" w:hAnsiTheme="minorHAnsi"/>
            <w:noProof/>
            <w:color w:val="auto"/>
            <w:kern w:val="0"/>
            <w:sz w:val="22"/>
            <w:szCs w:val="22"/>
          </w:rPr>
          <w:tab/>
        </w:r>
        <w:r w:rsidR="006F1245" w:rsidRPr="00F1337D">
          <w:rPr>
            <w:rStyle w:val="Hyperlink"/>
            <w:noProof/>
          </w:rPr>
          <w:t>Begriffe</w:t>
        </w:r>
        <w:r w:rsidR="006F1245">
          <w:rPr>
            <w:noProof/>
            <w:webHidden/>
          </w:rPr>
          <w:tab/>
        </w:r>
        <w:r w:rsidR="006F1245">
          <w:rPr>
            <w:noProof/>
            <w:webHidden/>
          </w:rPr>
          <w:fldChar w:fldCharType="begin"/>
        </w:r>
        <w:r w:rsidR="006F1245">
          <w:rPr>
            <w:noProof/>
            <w:webHidden/>
          </w:rPr>
          <w:instrText xml:space="preserve"> PAGEREF _Toc121136790 \h </w:instrText>
        </w:r>
        <w:r w:rsidR="006F1245">
          <w:rPr>
            <w:noProof/>
            <w:webHidden/>
          </w:rPr>
        </w:r>
        <w:r w:rsidR="006F1245">
          <w:rPr>
            <w:noProof/>
            <w:webHidden/>
          </w:rPr>
          <w:fldChar w:fldCharType="separate"/>
        </w:r>
        <w:r w:rsidR="0052176A">
          <w:rPr>
            <w:noProof/>
            <w:webHidden/>
          </w:rPr>
          <w:t>4</w:t>
        </w:r>
        <w:r w:rsidR="006F1245">
          <w:rPr>
            <w:noProof/>
            <w:webHidden/>
          </w:rPr>
          <w:fldChar w:fldCharType="end"/>
        </w:r>
      </w:hyperlink>
    </w:p>
    <w:p w14:paraId="018FE7BA" w14:textId="546CC912"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791" w:history="1">
        <w:r w:rsidR="006F1245" w:rsidRPr="00F1337D">
          <w:rPr>
            <w:rStyle w:val="Hyperlink"/>
            <w:noProof/>
          </w:rPr>
          <w:t>1.2.1</w:t>
        </w:r>
        <w:r w:rsidR="006F1245">
          <w:rPr>
            <w:rFonts w:asciiTheme="minorHAnsi" w:eastAsiaTheme="minorEastAsia" w:hAnsiTheme="minorHAnsi"/>
            <w:noProof/>
            <w:color w:val="auto"/>
            <w:kern w:val="0"/>
            <w:sz w:val="22"/>
            <w:szCs w:val="22"/>
          </w:rPr>
          <w:tab/>
        </w:r>
        <w:r w:rsidR="006F1245" w:rsidRPr="00F1337D">
          <w:rPr>
            <w:rStyle w:val="Hyperlink"/>
            <w:noProof/>
          </w:rPr>
          <w:t>Auftragsteuerung</w:t>
        </w:r>
        <w:r w:rsidR="006F1245">
          <w:rPr>
            <w:noProof/>
            <w:webHidden/>
          </w:rPr>
          <w:tab/>
        </w:r>
        <w:r w:rsidR="006F1245">
          <w:rPr>
            <w:noProof/>
            <w:webHidden/>
          </w:rPr>
          <w:fldChar w:fldCharType="begin"/>
        </w:r>
        <w:r w:rsidR="006F1245">
          <w:rPr>
            <w:noProof/>
            <w:webHidden/>
          </w:rPr>
          <w:instrText xml:space="preserve"> PAGEREF _Toc121136791 \h </w:instrText>
        </w:r>
        <w:r w:rsidR="006F1245">
          <w:rPr>
            <w:noProof/>
            <w:webHidden/>
          </w:rPr>
        </w:r>
        <w:r w:rsidR="006F1245">
          <w:rPr>
            <w:noProof/>
            <w:webHidden/>
          </w:rPr>
          <w:fldChar w:fldCharType="separate"/>
        </w:r>
        <w:r w:rsidR="0052176A">
          <w:rPr>
            <w:noProof/>
            <w:webHidden/>
          </w:rPr>
          <w:t>4</w:t>
        </w:r>
        <w:r w:rsidR="006F1245">
          <w:rPr>
            <w:noProof/>
            <w:webHidden/>
          </w:rPr>
          <w:fldChar w:fldCharType="end"/>
        </w:r>
      </w:hyperlink>
    </w:p>
    <w:p w14:paraId="08B97715" w14:textId="536E58D6"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792" w:history="1">
        <w:r w:rsidR="006F1245" w:rsidRPr="00F1337D">
          <w:rPr>
            <w:rStyle w:val="Hyperlink"/>
            <w:noProof/>
          </w:rPr>
          <w:t>1.2.2</w:t>
        </w:r>
        <w:r w:rsidR="006F1245">
          <w:rPr>
            <w:rFonts w:asciiTheme="minorHAnsi" w:eastAsiaTheme="minorEastAsia" w:hAnsiTheme="minorHAnsi"/>
            <w:noProof/>
            <w:color w:val="auto"/>
            <w:kern w:val="0"/>
            <w:sz w:val="22"/>
            <w:szCs w:val="22"/>
          </w:rPr>
          <w:tab/>
        </w:r>
        <w:r w:rsidR="006F1245" w:rsidRPr="00F1337D">
          <w:rPr>
            <w:rStyle w:val="Hyperlink"/>
            <w:noProof/>
          </w:rPr>
          <w:t>Korrespondenzen</w:t>
        </w:r>
        <w:r w:rsidR="006F1245">
          <w:rPr>
            <w:noProof/>
            <w:webHidden/>
          </w:rPr>
          <w:tab/>
        </w:r>
        <w:r w:rsidR="006F1245">
          <w:rPr>
            <w:noProof/>
            <w:webHidden/>
          </w:rPr>
          <w:fldChar w:fldCharType="begin"/>
        </w:r>
        <w:r w:rsidR="006F1245">
          <w:rPr>
            <w:noProof/>
            <w:webHidden/>
          </w:rPr>
          <w:instrText xml:space="preserve"> PAGEREF _Toc121136792 \h </w:instrText>
        </w:r>
        <w:r w:rsidR="006F1245">
          <w:rPr>
            <w:noProof/>
            <w:webHidden/>
          </w:rPr>
        </w:r>
        <w:r w:rsidR="006F1245">
          <w:rPr>
            <w:noProof/>
            <w:webHidden/>
          </w:rPr>
          <w:fldChar w:fldCharType="separate"/>
        </w:r>
        <w:r w:rsidR="0052176A">
          <w:rPr>
            <w:noProof/>
            <w:webHidden/>
          </w:rPr>
          <w:t>4</w:t>
        </w:r>
        <w:r w:rsidR="006F1245">
          <w:rPr>
            <w:noProof/>
            <w:webHidden/>
          </w:rPr>
          <w:fldChar w:fldCharType="end"/>
        </w:r>
      </w:hyperlink>
    </w:p>
    <w:p w14:paraId="4E1A100F" w14:textId="4550A40B"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793" w:history="1">
        <w:r w:rsidR="006F1245" w:rsidRPr="00F1337D">
          <w:rPr>
            <w:rStyle w:val="Hyperlink"/>
            <w:noProof/>
          </w:rPr>
          <w:t>1.2.3</w:t>
        </w:r>
        <w:r w:rsidR="006F1245">
          <w:rPr>
            <w:rFonts w:asciiTheme="minorHAnsi" w:eastAsiaTheme="minorEastAsia" w:hAnsiTheme="minorHAnsi"/>
            <w:noProof/>
            <w:color w:val="auto"/>
            <w:kern w:val="0"/>
            <w:sz w:val="22"/>
            <w:szCs w:val="22"/>
          </w:rPr>
          <w:tab/>
        </w:r>
        <w:r w:rsidR="006F1245" w:rsidRPr="00F1337D">
          <w:rPr>
            <w:rStyle w:val="Hyperlink"/>
            <w:noProof/>
          </w:rPr>
          <w:t>Exemplare</w:t>
        </w:r>
        <w:r w:rsidR="006F1245">
          <w:rPr>
            <w:noProof/>
            <w:webHidden/>
          </w:rPr>
          <w:tab/>
        </w:r>
        <w:r w:rsidR="006F1245">
          <w:rPr>
            <w:noProof/>
            <w:webHidden/>
          </w:rPr>
          <w:fldChar w:fldCharType="begin"/>
        </w:r>
        <w:r w:rsidR="006F1245">
          <w:rPr>
            <w:noProof/>
            <w:webHidden/>
          </w:rPr>
          <w:instrText xml:space="preserve"> PAGEREF _Toc121136793 \h </w:instrText>
        </w:r>
        <w:r w:rsidR="006F1245">
          <w:rPr>
            <w:noProof/>
            <w:webHidden/>
          </w:rPr>
        </w:r>
        <w:r w:rsidR="006F1245">
          <w:rPr>
            <w:noProof/>
            <w:webHidden/>
          </w:rPr>
          <w:fldChar w:fldCharType="separate"/>
        </w:r>
        <w:r w:rsidR="0052176A">
          <w:rPr>
            <w:noProof/>
            <w:webHidden/>
          </w:rPr>
          <w:t>4</w:t>
        </w:r>
        <w:r w:rsidR="006F1245">
          <w:rPr>
            <w:noProof/>
            <w:webHidden/>
          </w:rPr>
          <w:fldChar w:fldCharType="end"/>
        </w:r>
      </w:hyperlink>
    </w:p>
    <w:p w14:paraId="58E6F3F7" w14:textId="67B58A27"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794" w:history="1">
        <w:r w:rsidR="006F1245" w:rsidRPr="00F1337D">
          <w:rPr>
            <w:rStyle w:val="Hyperlink"/>
            <w:noProof/>
          </w:rPr>
          <w:t>1.2.4</w:t>
        </w:r>
        <w:r w:rsidR="006F1245">
          <w:rPr>
            <w:rFonts w:asciiTheme="minorHAnsi" w:eastAsiaTheme="minorEastAsia" w:hAnsiTheme="minorHAnsi"/>
            <w:noProof/>
            <w:color w:val="auto"/>
            <w:kern w:val="0"/>
            <w:sz w:val="22"/>
            <w:szCs w:val="22"/>
          </w:rPr>
          <w:tab/>
        </w:r>
        <w:r w:rsidR="006F1245" w:rsidRPr="00F1337D">
          <w:rPr>
            <w:rStyle w:val="Hyperlink"/>
            <w:noProof/>
          </w:rPr>
          <w:t>Brief</w:t>
        </w:r>
        <w:r w:rsidR="006F1245">
          <w:rPr>
            <w:noProof/>
            <w:webHidden/>
          </w:rPr>
          <w:tab/>
        </w:r>
        <w:r w:rsidR="006F1245">
          <w:rPr>
            <w:noProof/>
            <w:webHidden/>
          </w:rPr>
          <w:fldChar w:fldCharType="begin"/>
        </w:r>
        <w:r w:rsidR="006F1245">
          <w:rPr>
            <w:noProof/>
            <w:webHidden/>
          </w:rPr>
          <w:instrText xml:space="preserve"> PAGEREF _Toc121136794 \h </w:instrText>
        </w:r>
        <w:r w:rsidR="006F1245">
          <w:rPr>
            <w:noProof/>
            <w:webHidden/>
          </w:rPr>
        </w:r>
        <w:r w:rsidR="006F1245">
          <w:rPr>
            <w:noProof/>
            <w:webHidden/>
          </w:rPr>
          <w:fldChar w:fldCharType="separate"/>
        </w:r>
        <w:r w:rsidR="0052176A">
          <w:rPr>
            <w:noProof/>
            <w:webHidden/>
          </w:rPr>
          <w:t>4</w:t>
        </w:r>
        <w:r w:rsidR="006F1245">
          <w:rPr>
            <w:noProof/>
            <w:webHidden/>
          </w:rPr>
          <w:fldChar w:fldCharType="end"/>
        </w:r>
      </w:hyperlink>
    </w:p>
    <w:p w14:paraId="2F2A2B17" w14:textId="26216F30"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795" w:history="1">
        <w:r w:rsidR="006F1245" w:rsidRPr="00F1337D">
          <w:rPr>
            <w:rStyle w:val="Hyperlink"/>
            <w:noProof/>
          </w:rPr>
          <w:t>1.2.5</w:t>
        </w:r>
        <w:r w:rsidR="006F1245">
          <w:rPr>
            <w:rFonts w:asciiTheme="minorHAnsi" w:eastAsiaTheme="minorEastAsia" w:hAnsiTheme="minorHAnsi"/>
            <w:noProof/>
            <w:color w:val="auto"/>
            <w:kern w:val="0"/>
            <w:sz w:val="22"/>
            <w:szCs w:val="22"/>
          </w:rPr>
          <w:tab/>
        </w:r>
        <w:r w:rsidR="006F1245" w:rsidRPr="00F1337D">
          <w:rPr>
            <w:rStyle w:val="Hyperlink"/>
            <w:noProof/>
          </w:rPr>
          <w:t>Anschreiben</w:t>
        </w:r>
        <w:r w:rsidR="006F1245">
          <w:rPr>
            <w:noProof/>
            <w:webHidden/>
          </w:rPr>
          <w:tab/>
        </w:r>
        <w:r w:rsidR="006F1245">
          <w:rPr>
            <w:noProof/>
            <w:webHidden/>
          </w:rPr>
          <w:fldChar w:fldCharType="begin"/>
        </w:r>
        <w:r w:rsidR="006F1245">
          <w:rPr>
            <w:noProof/>
            <w:webHidden/>
          </w:rPr>
          <w:instrText xml:space="preserve"> PAGEREF _Toc121136795 \h </w:instrText>
        </w:r>
        <w:r w:rsidR="006F1245">
          <w:rPr>
            <w:noProof/>
            <w:webHidden/>
          </w:rPr>
        </w:r>
        <w:r w:rsidR="006F1245">
          <w:rPr>
            <w:noProof/>
            <w:webHidden/>
          </w:rPr>
          <w:fldChar w:fldCharType="separate"/>
        </w:r>
        <w:r w:rsidR="0052176A">
          <w:rPr>
            <w:noProof/>
            <w:webHidden/>
          </w:rPr>
          <w:t>5</w:t>
        </w:r>
        <w:r w:rsidR="006F1245">
          <w:rPr>
            <w:noProof/>
            <w:webHidden/>
          </w:rPr>
          <w:fldChar w:fldCharType="end"/>
        </w:r>
      </w:hyperlink>
    </w:p>
    <w:p w14:paraId="7FC3DB75" w14:textId="5809FFEF"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796" w:history="1">
        <w:r w:rsidR="006F1245" w:rsidRPr="00F1337D">
          <w:rPr>
            <w:rStyle w:val="Hyperlink"/>
            <w:noProof/>
          </w:rPr>
          <w:t>1.2.6</w:t>
        </w:r>
        <w:r w:rsidR="006F1245">
          <w:rPr>
            <w:rFonts w:asciiTheme="minorHAnsi" w:eastAsiaTheme="minorEastAsia" w:hAnsiTheme="minorHAnsi"/>
            <w:noProof/>
            <w:color w:val="auto"/>
            <w:kern w:val="0"/>
            <w:sz w:val="22"/>
            <w:szCs w:val="22"/>
          </w:rPr>
          <w:tab/>
        </w:r>
        <w:r w:rsidR="006F1245" w:rsidRPr="00F1337D">
          <w:rPr>
            <w:rStyle w:val="Hyperlink"/>
            <w:noProof/>
          </w:rPr>
          <w:t>Anlage, Beilage, Beileger</w:t>
        </w:r>
        <w:r w:rsidR="006F1245">
          <w:rPr>
            <w:noProof/>
            <w:webHidden/>
          </w:rPr>
          <w:tab/>
        </w:r>
        <w:r w:rsidR="006F1245">
          <w:rPr>
            <w:noProof/>
            <w:webHidden/>
          </w:rPr>
          <w:fldChar w:fldCharType="begin"/>
        </w:r>
        <w:r w:rsidR="006F1245">
          <w:rPr>
            <w:noProof/>
            <w:webHidden/>
          </w:rPr>
          <w:instrText xml:space="preserve"> PAGEREF _Toc121136796 \h </w:instrText>
        </w:r>
        <w:r w:rsidR="006F1245">
          <w:rPr>
            <w:noProof/>
            <w:webHidden/>
          </w:rPr>
        </w:r>
        <w:r w:rsidR="006F1245">
          <w:rPr>
            <w:noProof/>
            <w:webHidden/>
          </w:rPr>
          <w:fldChar w:fldCharType="separate"/>
        </w:r>
        <w:r w:rsidR="0052176A">
          <w:rPr>
            <w:noProof/>
            <w:webHidden/>
          </w:rPr>
          <w:t>5</w:t>
        </w:r>
        <w:r w:rsidR="006F1245">
          <w:rPr>
            <w:noProof/>
            <w:webHidden/>
          </w:rPr>
          <w:fldChar w:fldCharType="end"/>
        </w:r>
      </w:hyperlink>
    </w:p>
    <w:p w14:paraId="17C709FF" w14:textId="78CA31CE"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797" w:history="1">
        <w:r w:rsidR="006F1245" w:rsidRPr="00F1337D">
          <w:rPr>
            <w:rStyle w:val="Hyperlink"/>
            <w:noProof/>
          </w:rPr>
          <w:t>1.2.7</w:t>
        </w:r>
        <w:r w:rsidR="006F1245">
          <w:rPr>
            <w:rFonts w:asciiTheme="minorHAnsi" w:eastAsiaTheme="minorEastAsia" w:hAnsiTheme="minorHAnsi"/>
            <w:noProof/>
            <w:color w:val="auto"/>
            <w:kern w:val="0"/>
            <w:sz w:val="22"/>
            <w:szCs w:val="22"/>
          </w:rPr>
          <w:tab/>
        </w:r>
        <w:r w:rsidR="006F1245" w:rsidRPr="00F1337D">
          <w:rPr>
            <w:rStyle w:val="Hyperlink"/>
            <w:noProof/>
          </w:rPr>
          <w:t>Sendung</w:t>
        </w:r>
        <w:r w:rsidR="006F1245">
          <w:rPr>
            <w:noProof/>
            <w:webHidden/>
          </w:rPr>
          <w:tab/>
        </w:r>
        <w:r w:rsidR="006F1245">
          <w:rPr>
            <w:noProof/>
            <w:webHidden/>
          </w:rPr>
          <w:fldChar w:fldCharType="begin"/>
        </w:r>
        <w:r w:rsidR="006F1245">
          <w:rPr>
            <w:noProof/>
            <w:webHidden/>
          </w:rPr>
          <w:instrText xml:space="preserve"> PAGEREF _Toc121136797 \h </w:instrText>
        </w:r>
        <w:r w:rsidR="006F1245">
          <w:rPr>
            <w:noProof/>
            <w:webHidden/>
          </w:rPr>
        </w:r>
        <w:r w:rsidR="006F1245">
          <w:rPr>
            <w:noProof/>
            <w:webHidden/>
          </w:rPr>
          <w:fldChar w:fldCharType="separate"/>
        </w:r>
        <w:r w:rsidR="0052176A">
          <w:rPr>
            <w:noProof/>
            <w:webHidden/>
          </w:rPr>
          <w:t>5</w:t>
        </w:r>
        <w:r w:rsidR="006F1245">
          <w:rPr>
            <w:noProof/>
            <w:webHidden/>
          </w:rPr>
          <w:fldChar w:fldCharType="end"/>
        </w:r>
      </w:hyperlink>
    </w:p>
    <w:p w14:paraId="49D74418" w14:textId="2642AD32"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798" w:history="1">
        <w:r w:rsidR="006F1245" w:rsidRPr="00F1337D">
          <w:rPr>
            <w:rStyle w:val="Hyperlink"/>
            <w:noProof/>
          </w:rPr>
          <w:t>1.2.8</w:t>
        </w:r>
        <w:r w:rsidR="006F1245">
          <w:rPr>
            <w:rFonts w:asciiTheme="minorHAnsi" w:eastAsiaTheme="minorEastAsia" w:hAnsiTheme="minorHAnsi"/>
            <w:noProof/>
            <w:color w:val="auto"/>
            <w:kern w:val="0"/>
            <w:sz w:val="22"/>
            <w:szCs w:val="22"/>
          </w:rPr>
          <w:tab/>
        </w:r>
        <w:r w:rsidR="006F1245" w:rsidRPr="00F1337D">
          <w:rPr>
            <w:rStyle w:val="Hyperlink"/>
            <w:noProof/>
          </w:rPr>
          <w:t>Kopie, Durchschrift</w:t>
        </w:r>
        <w:r w:rsidR="006F1245">
          <w:rPr>
            <w:noProof/>
            <w:webHidden/>
          </w:rPr>
          <w:tab/>
        </w:r>
        <w:r w:rsidR="006F1245">
          <w:rPr>
            <w:noProof/>
            <w:webHidden/>
          </w:rPr>
          <w:fldChar w:fldCharType="begin"/>
        </w:r>
        <w:r w:rsidR="006F1245">
          <w:rPr>
            <w:noProof/>
            <w:webHidden/>
          </w:rPr>
          <w:instrText xml:space="preserve"> PAGEREF _Toc121136798 \h </w:instrText>
        </w:r>
        <w:r w:rsidR="006F1245">
          <w:rPr>
            <w:noProof/>
            <w:webHidden/>
          </w:rPr>
        </w:r>
        <w:r w:rsidR="006F1245">
          <w:rPr>
            <w:noProof/>
            <w:webHidden/>
          </w:rPr>
          <w:fldChar w:fldCharType="separate"/>
        </w:r>
        <w:r w:rsidR="0052176A">
          <w:rPr>
            <w:noProof/>
            <w:webHidden/>
          </w:rPr>
          <w:t>5</w:t>
        </w:r>
        <w:r w:rsidR="006F1245">
          <w:rPr>
            <w:noProof/>
            <w:webHidden/>
          </w:rPr>
          <w:fldChar w:fldCharType="end"/>
        </w:r>
      </w:hyperlink>
    </w:p>
    <w:p w14:paraId="625C18FE" w14:textId="4B439FAD"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799" w:history="1">
        <w:r w:rsidR="006F1245" w:rsidRPr="00F1337D">
          <w:rPr>
            <w:rStyle w:val="Hyperlink"/>
            <w:noProof/>
          </w:rPr>
          <w:t>1.2.9</w:t>
        </w:r>
        <w:r w:rsidR="006F1245">
          <w:rPr>
            <w:rFonts w:asciiTheme="minorHAnsi" w:eastAsiaTheme="minorEastAsia" w:hAnsiTheme="minorHAnsi"/>
            <w:noProof/>
            <w:color w:val="auto"/>
            <w:kern w:val="0"/>
            <w:sz w:val="22"/>
            <w:szCs w:val="22"/>
          </w:rPr>
          <w:tab/>
        </w:r>
        <w:r w:rsidR="006F1245" w:rsidRPr="00F1337D">
          <w:rPr>
            <w:rStyle w:val="Hyperlink"/>
            <w:noProof/>
          </w:rPr>
          <w:t>Usecases</w:t>
        </w:r>
        <w:r w:rsidR="006F1245">
          <w:rPr>
            <w:noProof/>
            <w:webHidden/>
          </w:rPr>
          <w:tab/>
        </w:r>
        <w:r w:rsidR="006F1245">
          <w:rPr>
            <w:noProof/>
            <w:webHidden/>
          </w:rPr>
          <w:fldChar w:fldCharType="begin"/>
        </w:r>
        <w:r w:rsidR="006F1245">
          <w:rPr>
            <w:noProof/>
            <w:webHidden/>
          </w:rPr>
          <w:instrText xml:space="preserve"> PAGEREF _Toc121136799 \h </w:instrText>
        </w:r>
        <w:r w:rsidR="006F1245">
          <w:rPr>
            <w:noProof/>
            <w:webHidden/>
          </w:rPr>
        </w:r>
        <w:r w:rsidR="006F1245">
          <w:rPr>
            <w:noProof/>
            <w:webHidden/>
          </w:rPr>
          <w:fldChar w:fldCharType="separate"/>
        </w:r>
        <w:r w:rsidR="0052176A">
          <w:rPr>
            <w:noProof/>
            <w:webHidden/>
          </w:rPr>
          <w:t>6</w:t>
        </w:r>
        <w:r w:rsidR="006F1245">
          <w:rPr>
            <w:noProof/>
            <w:webHidden/>
          </w:rPr>
          <w:fldChar w:fldCharType="end"/>
        </w:r>
      </w:hyperlink>
    </w:p>
    <w:p w14:paraId="0237C508" w14:textId="5FC86ED9" w:rsidR="006F1245" w:rsidRDefault="00000000">
      <w:pPr>
        <w:pStyle w:val="Verzeichnis4"/>
        <w:tabs>
          <w:tab w:val="left" w:pos="1540"/>
          <w:tab w:val="right" w:leader="dot" w:pos="9063"/>
        </w:tabs>
        <w:rPr>
          <w:rFonts w:asciiTheme="minorHAnsi" w:eastAsiaTheme="minorEastAsia" w:hAnsiTheme="minorHAnsi"/>
          <w:noProof/>
          <w:color w:val="auto"/>
          <w:kern w:val="0"/>
          <w:sz w:val="22"/>
          <w:szCs w:val="22"/>
        </w:rPr>
      </w:pPr>
      <w:hyperlink w:anchor="_Toc121136800" w:history="1">
        <w:r w:rsidR="006F1245" w:rsidRPr="00F1337D">
          <w:rPr>
            <w:rStyle w:val="Hyperlink"/>
            <w:noProof/>
          </w:rPr>
          <w:t>1.2.9.1</w:t>
        </w:r>
        <w:r w:rsidR="006F1245">
          <w:rPr>
            <w:rFonts w:asciiTheme="minorHAnsi" w:eastAsiaTheme="minorEastAsia" w:hAnsiTheme="minorHAnsi"/>
            <w:noProof/>
            <w:color w:val="auto"/>
            <w:kern w:val="0"/>
            <w:sz w:val="22"/>
            <w:szCs w:val="22"/>
          </w:rPr>
          <w:tab/>
        </w:r>
        <w:r w:rsidR="006F1245" w:rsidRPr="00F1337D">
          <w:rPr>
            <w:rStyle w:val="Hyperlink"/>
            <w:noProof/>
          </w:rPr>
          <w:t>Eine Korrespondenz mit einem Exemplar</w:t>
        </w:r>
        <w:r w:rsidR="006F1245">
          <w:rPr>
            <w:noProof/>
            <w:webHidden/>
          </w:rPr>
          <w:tab/>
        </w:r>
        <w:r w:rsidR="006F1245">
          <w:rPr>
            <w:noProof/>
            <w:webHidden/>
          </w:rPr>
          <w:fldChar w:fldCharType="begin"/>
        </w:r>
        <w:r w:rsidR="006F1245">
          <w:rPr>
            <w:noProof/>
            <w:webHidden/>
          </w:rPr>
          <w:instrText xml:space="preserve"> PAGEREF _Toc121136800 \h </w:instrText>
        </w:r>
        <w:r w:rsidR="006F1245">
          <w:rPr>
            <w:noProof/>
            <w:webHidden/>
          </w:rPr>
        </w:r>
        <w:r w:rsidR="006F1245">
          <w:rPr>
            <w:noProof/>
            <w:webHidden/>
          </w:rPr>
          <w:fldChar w:fldCharType="separate"/>
        </w:r>
        <w:r w:rsidR="0052176A">
          <w:rPr>
            <w:noProof/>
            <w:webHidden/>
          </w:rPr>
          <w:t>6</w:t>
        </w:r>
        <w:r w:rsidR="006F1245">
          <w:rPr>
            <w:noProof/>
            <w:webHidden/>
          </w:rPr>
          <w:fldChar w:fldCharType="end"/>
        </w:r>
      </w:hyperlink>
    </w:p>
    <w:p w14:paraId="308E87F1" w14:textId="794EF7F1" w:rsidR="006F1245" w:rsidRDefault="00000000">
      <w:pPr>
        <w:pStyle w:val="Verzeichnis4"/>
        <w:tabs>
          <w:tab w:val="left" w:pos="1540"/>
          <w:tab w:val="right" w:leader="dot" w:pos="9063"/>
        </w:tabs>
        <w:rPr>
          <w:rFonts w:asciiTheme="minorHAnsi" w:eastAsiaTheme="minorEastAsia" w:hAnsiTheme="minorHAnsi"/>
          <w:noProof/>
          <w:color w:val="auto"/>
          <w:kern w:val="0"/>
          <w:sz w:val="22"/>
          <w:szCs w:val="22"/>
        </w:rPr>
      </w:pPr>
      <w:hyperlink w:anchor="_Toc121136801" w:history="1">
        <w:r w:rsidR="006F1245" w:rsidRPr="00F1337D">
          <w:rPr>
            <w:rStyle w:val="Hyperlink"/>
            <w:noProof/>
          </w:rPr>
          <w:t>1.2.9.2</w:t>
        </w:r>
        <w:r w:rsidR="006F1245">
          <w:rPr>
            <w:rFonts w:asciiTheme="minorHAnsi" w:eastAsiaTheme="minorEastAsia" w:hAnsiTheme="minorHAnsi"/>
            <w:noProof/>
            <w:color w:val="auto"/>
            <w:kern w:val="0"/>
            <w:sz w:val="22"/>
            <w:szCs w:val="22"/>
          </w:rPr>
          <w:tab/>
        </w:r>
        <w:r w:rsidR="006F1245" w:rsidRPr="00F1337D">
          <w:rPr>
            <w:rStyle w:val="Hyperlink"/>
            <w:noProof/>
          </w:rPr>
          <w:t>Eine Korrespondenz mit einem Erst-Exemplar und weiteren Exemplaren</w:t>
        </w:r>
        <w:r w:rsidR="006F1245">
          <w:rPr>
            <w:noProof/>
            <w:webHidden/>
          </w:rPr>
          <w:tab/>
        </w:r>
        <w:r w:rsidR="006F1245">
          <w:rPr>
            <w:noProof/>
            <w:webHidden/>
          </w:rPr>
          <w:fldChar w:fldCharType="begin"/>
        </w:r>
        <w:r w:rsidR="006F1245">
          <w:rPr>
            <w:noProof/>
            <w:webHidden/>
          </w:rPr>
          <w:instrText xml:space="preserve"> PAGEREF _Toc121136801 \h </w:instrText>
        </w:r>
        <w:r w:rsidR="006F1245">
          <w:rPr>
            <w:noProof/>
            <w:webHidden/>
          </w:rPr>
        </w:r>
        <w:r w:rsidR="006F1245">
          <w:rPr>
            <w:noProof/>
            <w:webHidden/>
          </w:rPr>
          <w:fldChar w:fldCharType="separate"/>
        </w:r>
        <w:r w:rsidR="0052176A">
          <w:rPr>
            <w:noProof/>
            <w:webHidden/>
          </w:rPr>
          <w:t>6</w:t>
        </w:r>
        <w:r w:rsidR="006F1245">
          <w:rPr>
            <w:noProof/>
            <w:webHidden/>
          </w:rPr>
          <w:fldChar w:fldCharType="end"/>
        </w:r>
      </w:hyperlink>
    </w:p>
    <w:p w14:paraId="6701FFB1" w14:textId="1A25FBD0" w:rsidR="006F1245" w:rsidRDefault="00000000">
      <w:pPr>
        <w:pStyle w:val="Verzeichnis4"/>
        <w:tabs>
          <w:tab w:val="left" w:pos="1540"/>
          <w:tab w:val="right" w:leader="dot" w:pos="9063"/>
        </w:tabs>
        <w:rPr>
          <w:rFonts w:asciiTheme="minorHAnsi" w:eastAsiaTheme="minorEastAsia" w:hAnsiTheme="minorHAnsi"/>
          <w:noProof/>
          <w:color w:val="auto"/>
          <w:kern w:val="0"/>
          <w:sz w:val="22"/>
          <w:szCs w:val="22"/>
        </w:rPr>
      </w:pPr>
      <w:hyperlink w:anchor="_Toc121136802" w:history="1">
        <w:r w:rsidR="006F1245" w:rsidRPr="00F1337D">
          <w:rPr>
            <w:rStyle w:val="Hyperlink"/>
            <w:noProof/>
          </w:rPr>
          <w:t>1.2.9.3</w:t>
        </w:r>
        <w:r w:rsidR="006F1245">
          <w:rPr>
            <w:rFonts w:asciiTheme="minorHAnsi" w:eastAsiaTheme="minorEastAsia" w:hAnsiTheme="minorHAnsi"/>
            <w:noProof/>
            <w:color w:val="auto"/>
            <w:kern w:val="0"/>
            <w:sz w:val="22"/>
            <w:szCs w:val="22"/>
          </w:rPr>
          <w:tab/>
        </w:r>
        <w:r w:rsidR="006F1245" w:rsidRPr="00F1337D">
          <w:rPr>
            <w:rStyle w:val="Hyperlink"/>
            <w:noProof/>
          </w:rPr>
          <w:t>Zwei Korrespondenzen mit jeweils einem Exemplar</w:t>
        </w:r>
        <w:r w:rsidR="006F1245">
          <w:rPr>
            <w:noProof/>
            <w:webHidden/>
          </w:rPr>
          <w:tab/>
        </w:r>
        <w:r w:rsidR="006F1245">
          <w:rPr>
            <w:noProof/>
            <w:webHidden/>
          </w:rPr>
          <w:fldChar w:fldCharType="begin"/>
        </w:r>
        <w:r w:rsidR="006F1245">
          <w:rPr>
            <w:noProof/>
            <w:webHidden/>
          </w:rPr>
          <w:instrText xml:space="preserve"> PAGEREF _Toc121136802 \h </w:instrText>
        </w:r>
        <w:r w:rsidR="006F1245">
          <w:rPr>
            <w:noProof/>
            <w:webHidden/>
          </w:rPr>
        </w:r>
        <w:r w:rsidR="006F1245">
          <w:rPr>
            <w:noProof/>
            <w:webHidden/>
          </w:rPr>
          <w:fldChar w:fldCharType="separate"/>
        </w:r>
        <w:r w:rsidR="0052176A">
          <w:rPr>
            <w:noProof/>
            <w:webHidden/>
          </w:rPr>
          <w:t>7</w:t>
        </w:r>
        <w:r w:rsidR="006F1245">
          <w:rPr>
            <w:noProof/>
            <w:webHidden/>
          </w:rPr>
          <w:fldChar w:fldCharType="end"/>
        </w:r>
      </w:hyperlink>
    </w:p>
    <w:p w14:paraId="52BB23A8" w14:textId="54DD3FEF" w:rsidR="006F1245" w:rsidRDefault="00000000">
      <w:pPr>
        <w:pStyle w:val="Verzeichnis2"/>
        <w:tabs>
          <w:tab w:val="left" w:pos="880"/>
          <w:tab w:val="right" w:leader="dot" w:pos="9063"/>
        </w:tabs>
        <w:rPr>
          <w:rFonts w:asciiTheme="minorHAnsi" w:eastAsiaTheme="minorEastAsia" w:hAnsiTheme="minorHAnsi"/>
          <w:noProof/>
          <w:color w:val="auto"/>
          <w:kern w:val="0"/>
          <w:sz w:val="22"/>
          <w:szCs w:val="22"/>
        </w:rPr>
      </w:pPr>
      <w:hyperlink w:anchor="_Toc121136803" w:history="1">
        <w:r w:rsidR="006F1245" w:rsidRPr="00F1337D">
          <w:rPr>
            <w:rStyle w:val="Hyperlink"/>
            <w:noProof/>
          </w:rPr>
          <w:t>1.3</w:t>
        </w:r>
        <w:r w:rsidR="006F1245">
          <w:rPr>
            <w:rFonts w:asciiTheme="minorHAnsi" w:eastAsiaTheme="minorEastAsia" w:hAnsiTheme="minorHAnsi"/>
            <w:noProof/>
            <w:color w:val="auto"/>
            <w:kern w:val="0"/>
            <w:sz w:val="22"/>
            <w:szCs w:val="22"/>
          </w:rPr>
          <w:tab/>
        </w:r>
        <w:r w:rsidR="006F1245" w:rsidRPr="00F1337D">
          <w:rPr>
            <w:rStyle w:val="Hyperlink"/>
            <w:noProof/>
          </w:rPr>
          <w:t>Weitere Begriffe</w:t>
        </w:r>
        <w:r w:rsidR="006F1245">
          <w:rPr>
            <w:noProof/>
            <w:webHidden/>
          </w:rPr>
          <w:tab/>
        </w:r>
        <w:r w:rsidR="006F1245">
          <w:rPr>
            <w:noProof/>
            <w:webHidden/>
          </w:rPr>
          <w:fldChar w:fldCharType="begin"/>
        </w:r>
        <w:r w:rsidR="006F1245">
          <w:rPr>
            <w:noProof/>
            <w:webHidden/>
          </w:rPr>
          <w:instrText xml:space="preserve"> PAGEREF _Toc121136803 \h </w:instrText>
        </w:r>
        <w:r w:rsidR="006F1245">
          <w:rPr>
            <w:noProof/>
            <w:webHidden/>
          </w:rPr>
        </w:r>
        <w:r w:rsidR="006F1245">
          <w:rPr>
            <w:noProof/>
            <w:webHidden/>
          </w:rPr>
          <w:fldChar w:fldCharType="separate"/>
        </w:r>
        <w:r w:rsidR="0052176A">
          <w:rPr>
            <w:noProof/>
            <w:webHidden/>
          </w:rPr>
          <w:t>7</w:t>
        </w:r>
        <w:r w:rsidR="006F1245">
          <w:rPr>
            <w:noProof/>
            <w:webHidden/>
          </w:rPr>
          <w:fldChar w:fldCharType="end"/>
        </w:r>
      </w:hyperlink>
    </w:p>
    <w:p w14:paraId="7053D59F" w14:textId="2E832D5B"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804" w:history="1">
        <w:r w:rsidR="006F1245" w:rsidRPr="00F1337D">
          <w:rPr>
            <w:rStyle w:val="Hyperlink"/>
            <w:noProof/>
          </w:rPr>
          <w:t>1.3.1</w:t>
        </w:r>
        <w:r w:rsidR="006F1245">
          <w:rPr>
            <w:rFonts w:asciiTheme="minorHAnsi" w:eastAsiaTheme="minorEastAsia" w:hAnsiTheme="minorHAnsi"/>
            <w:noProof/>
            <w:color w:val="auto"/>
            <w:kern w:val="0"/>
            <w:sz w:val="22"/>
            <w:szCs w:val="22"/>
          </w:rPr>
          <w:tab/>
        </w:r>
        <w:r w:rsidR="006F1245" w:rsidRPr="00F1337D">
          <w:rPr>
            <w:rStyle w:val="Hyperlink"/>
            <w:noProof/>
          </w:rPr>
          <w:t>Empfänger und alternativer Empfänger</w:t>
        </w:r>
        <w:r w:rsidR="006F1245">
          <w:rPr>
            <w:noProof/>
            <w:webHidden/>
          </w:rPr>
          <w:tab/>
        </w:r>
        <w:r w:rsidR="006F1245">
          <w:rPr>
            <w:noProof/>
            <w:webHidden/>
          </w:rPr>
          <w:fldChar w:fldCharType="begin"/>
        </w:r>
        <w:r w:rsidR="006F1245">
          <w:rPr>
            <w:noProof/>
            <w:webHidden/>
          </w:rPr>
          <w:instrText xml:space="preserve"> PAGEREF _Toc121136804 \h </w:instrText>
        </w:r>
        <w:r w:rsidR="006F1245">
          <w:rPr>
            <w:noProof/>
            <w:webHidden/>
          </w:rPr>
        </w:r>
        <w:r w:rsidR="006F1245">
          <w:rPr>
            <w:noProof/>
            <w:webHidden/>
          </w:rPr>
          <w:fldChar w:fldCharType="separate"/>
        </w:r>
        <w:r w:rsidR="0052176A">
          <w:rPr>
            <w:noProof/>
            <w:webHidden/>
          </w:rPr>
          <w:t>7</w:t>
        </w:r>
        <w:r w:rsidR="006F1245">
          <w:rPr>
            <w:noProof/>
            <w:webHidden/>
          </w:rPr>
          <w:fldChar w:fldCharType="end"/>
        </w:r>
      </w:hyperlink>
    </w:p>
    <w:p w14:paraId="5B371CB0" w14:textId="4EFB31EE"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805" w:history="1">
        <w:r w:rsidR="006F1245" w:rsidRPr="00F1337D">
          <w:rPr>
            <w:rStyle w:val="Hyperlink"/>
            <w:noProof/>
          </w:rPr>
          <w:t>1.3.2</w:t>
        </w:r>
        <w:r w:rsidR="006F1245">
          <w:rPr>
            <w:rFonts w:asciiTheme="minorHAnsi" w:eastAsiaTheme="minorEastAsia" w:hAnsiTheme="minorHAnsi"/>
            <w:noProof/>
            <w:color w:val="auto"/>
            <w:kern w:val="0"/>
            <w:sz w:val="22"/>
            <w:szCs w:val="22"/>
          </w:rPr>
          <w:tab/>
        </w:r>
        <w:r w:rsidR="006F1245" w:rsidRPr="00F1337D">
          <w:rPr>
            <w:rStyle w:val="Hyperlink"/>
            <w:noProof/>
          </w:rPr>
          <w:t>Absender</w:t>
        </w:r>
        <w:r w:rsidR="006F1245">
          <w:rPr>
            <w:noProof/>
            <w:webHidden/>
          </w:rPr>
          <w:tab/>
        </w:r>
        <w:r w:rsidR="006F1245">
          <w:rPr>
            <w:noProof/>
            <w:webHidden/>
          </w:rPr>
          <w:fldChar w:fldCharType="begin"/>
        </w:r>
        <w:r w:rsidR="006F1245">
          <w:rPr>
            <w:noProof/>
            <w:webHidden/>
          </w:rPr>
          <w:instrText xml:space="preserve"> PAGEREF _Toc121136805 \h </w:instrText>
        </w:r>
        <w:r w:rsidR="006F1245">
          <w:rPr>
            <w:noProof/>
            <w:webHidden/>
          </w:rPr>
        </w:r>
        <w:r w:rsidR="006F1245">
          <w:rPr>
            <w:noProof/>
            <w:webHidden/>
          </w:rPr>
          <w:fldChar w:fldCharType="separate"/>
        </w:r>
        <w:r w:rsidR="0052176A">
          <w:rPr>
            <w:noProof/>
            <w:webHidden/>
          </w:rPr>
          <w:t>7</w:t>
        </w:r>
        <w:r w:rsidR="006F1245">
          <w:rPr>
            <w:noProof/>
            <w:webHidden/>
          </w:rPr>
          <w:fldChar w:fldCharType="end"/>
        </w:r>
      </w:hyperlink>
    </w:p>
    <w:p w14:paraId="6C546360" w14:textId="3488CAB7"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806" w:history="1">
        <w:r w:rsidR="006F1245" w:rsidRPr="00F1337D">
          <w:rPr>
            <w:rStyle w:val="Hyperlink"/>
            <w:noProof/>
          </w:rPr>
          <w:t>1.3.3</w:t>
        </w:r>
        <w:r w:rsidR="006F1245">
          <w:rPr>
            <w:rFonts w:asciiTheme="minorHAnsi" w:eastAsiaTheme="minorEastAsia" w:hAnsiTheme="minorHAnsi"/>
            <w:noProof/>
            <w:color w:val="auto"/>
            <w:kern w:val="0"/>
            <w:sz w:val="22"/>
            <w:szCs w:val="22"/>
          </w:rPr>
          <w:tab/>
        </w:r>
        <w:r w:rsidR="006F1245" w:rsidRPr="00F1337D">
          <w:rPr>
            <w:rStyle w:val="Hyperlink"/>
            <w:noProof/>
          </w:rPr>
          <w:t>Usecase</w:t>
        </w:r>
        <w:r w:rsidR="006F1245">
          <w:rPr>
            <w:noProof/>
            <w:webHidden/>
          </w:rPr>
          <w:tab/>
        </w:r>
        <w:r w:rsidR="006F1245">
          <w:rPr>
            <w:noProof/>
            <w:webHidden/>
          </w:rPr>
          <w:fldChar w:fldCharType="begin"/>
        </w:r>
        <w:r w:rsidR="006F1245">
          <w:rPr>
            <w:noProof/>
            <w:webHidden/>
          </w:rPr>
          <w:instrText xml:space="preserve"> PAGEREF _Toc121136806 \h </w:instrText>
        </w:r>
        <w:r w:rsidR="006F1245">
          <w:rPr>
            <w:noProof/>
            <w:webHidden/>
          </w:rPr>
        </w:r>
        <w:r w:rsidR="006F1245">
          <w:rPr>
            <w:noProof/>
            <w:webHidden/>
          </w:rPr>
          <w:fldChar w:fldCharType="separate"/>
        </w:r>
        <w:r w:rsidR="0052176A">
          <w:rPr>
            <w:noProof/>
            <w:webHidden/>
          </w:rPr>
          <w:t>8</w:t>
        </w:r>
        <w:r w:rsidR="006F1245">
          <w:rPr>
            <w:noProof/>
            <w:webHidden/>
          </w:rPr>
          <w:fldChar w:fldCharType="end"/>
        </w:r>
      </w:hyperlink>
    </w:p>
    <w:p w14:paraId="7C75591A" w14:textId="63F7F6DC" w:rsidR="006F1245" w:rsidRDefault="00000000">
      <w:pPr>
        <w:pStyle w:val="Verzeichnis4"/>
        <w:tabs>
          <w:tab w:val="left" w:pos="1540"/>
          <w:tab w:val="right" w:leader="dot" w:pos="9063"/>
        </w:tabs>
        <w:rPr>
          <w:rFonts w:asciiTheme="minorHAnsi" w:eastAsiaTheme="minorEastAsia" w:hAnsiTheme="minorHAnsi"/>
          <w:noProof/>
          <w:color w:val="auto"/>
          <w:kern w:val="0"/>
          <w:sz w:val="22"/>
          <w:szCs w:val="22"/>
        </w:rPr>
      </w:pPr>
      <w:hyperlink w:anchor="_Toc121136807" w:history="1">
        <w:r w:rsidR="006F1245" w:rsidRPr="00F1337D">
          <w:rPr>
            <w:rStyle w:val="Hyperlink"/>
            <w:noProof/>
          </w:rPr>
          <w:t>1.3.3.1</w:t>
        </w:r>
        <w:r w:rsidR="006F1245">
          <w:rPr>
            <w:rFonts w:asciiTheme="minorHAnsi" w:eastAsiaTheme="minorEastAsia" w:hAnsiTheme="minorHAnsi"/>
            <w:noProof/>
            <w:color w:val="auto"/>
            <w:kern w:val="0"/>
            <w:sz w:val="22"/>
            <w:szCs w:val="22"/>
          </w:rPr>
          <w:tab/>
        </w:r>
        <w:r w:rsidR="006F1245" w:rsidRPr="00F1337D">
          <w:rPr>
            <w:rStyle w:val="Hyperlink"/>
            <w:noProof/>
          </w:rPr>
          <w:t>Erst-Exemplar mit einem alternativen Empfänger</w:t>
        </w:r>
        <w:r w:rsidR="006F1245">
          <w:rPr>
            <w:noProof/>
            <w:webHidden/>
          </w:rPr>
          <w:tab/>
        </w:r>
        <w:r w:rsidR="006F1245">
          <w:rPr>
            <w:noProof/>
            <w:webHidden/>
          </w:rPr>
          <w:fldChar w:fldCharType="begin"/>
        </w:r>
        <w:r w:rsidR="006F1245">
          <w:rPr>
            <w:noProof/>
            <w:webHidden/>
          </w:rPr>
          <w:instrText xml:space="preserve"> PAGEREF _Toc121136807 \h </w:instrText>
        </w:r>
        <w:r w:rsidR="006F1245">
          <w:rPr>
            <w:noProof/>
            <w:webHidden/>
          </w:rPr>
        </w:r>
        <w:r w:rsidR="006F1245">
          <w:rPr>
            <w:noProof/>
            <w:webHidden/>
          </w:rPr>
          <w:fldChar w:fldCharType="separate"/>
        </w:r>
        <w:r w:rsidR="0052176A">
          <w:rPr>
            <w:noProof/>
            <w:webHidden/>
          </w:rPr>
          <w:t>8</w:t>
        </w:r>
        <w:r w:rsidR="006F1245">
          <w:rPr>
            <w:noProof/>
            <w:webHidden/>
          </w:rPr>
          <w:fldChar w:fldCharType="end"/>
        </w:r>
      </w:hyperlink>
    </w:p>
    <w:p w14:paraId="3CE824C5" w14:textId="60B896C9" w:rsidR="006F1245" w:rsidRDefault="00000000">
      <w:pPr>
        <w:pStyle w:val="Verzeichnis2"/>
        <w:tabs>
          <w:tab w:val="left" w:pos="880"/>
          <w:tab w:val="right" w:leader="dot" w:pos="9063"/>
        </w:tabs>
        <w:rPr>
          <w:rFonts w:asciiTheme="minorHAnsi" w:eastAsiaTheme="minorEastAsia" w:hAnsiTheme="minorHAnsi"/>
          <w:noProof/>
          <w:color w:val="auto"/>
          <w:kern w:val="0"/>
          <w:sz w:val="22"/>
          <w:szCs w:val="22"/>
        </w:rPr>
      </w:pPr>
      <w:hyperlink w:anchor="_Toc121136808" w:history="1">
        <w:r w:rsidR="006F1245" w:rsidRPr="00F1337D">
          <w:rPr>
            <w:rStyle w:val="Hyperlink"/>
            <w:noProof/>
          </w:rPr>
          <w:t>1.4</w:t>
        </w:r>
        <w:r w:rsidR="006F1245">
          <w:rPr>
            <w:rFonts w:asciiTheme="minorHAnsi" w:eastAsiaTheme="minorEastAsia" w:hAnsiTheme="minorHAnsi"/>
            <w:noProof/>
            <w:color w:val="auto"/>
            <w:kern w:val="0"/>
            <w:sz w:val="22"/>
            <w:szCs w:val="22"/>
          </w:rPr>
          <w:tab/>
        </w:r>
        <w:r w:rsidR="006F1245" w:rsidRPr="00F1337D">
          <w:rPr>
            <w:rStyle w:val="Hyperlink"/>
            <w:noProof/>
          </w:rPr>
          <w:t>Weitere Begriffe</w:t>
        </w:r>
        <w:r w:rsidR="006F1245">
          <w:rPr>
            <w:noProof/>
            <w:webHidden/>
          </w:rPr>
          <w:tab/>
        </w:r>
        <w:r w:rsidR="006F1245">
          <w:rPr>
            <w:noProof/>
            <w:webHidden/>
          </w:rPr>
          <w:fldChar w:fldCharType="begin"/>
        </w:r>
        <w:r w:rsidR="006F1245">
          <w:rPr>
            <w:noProof/>
            <w:webHidden/>
          </w:rPr>
          <w:instrText xml:space="preserve"> PAGEREF _Toc121136808 \h </w:instrText>
        </w:r>
        <w:r w:rsidR="006F1245">
          <w:rPr>
            <w:noProof/>
            <w:webHidden/>
          </w:rPr>
        </w:r>
        <w:r w:rsidR="006F1245">
          <w:rPr>
            <w:noProof/>
            <w:webHidden/>
          </w:rPr>
          <w:fldChar w:fldCharType="separate"/>
        </w:r>
        <w:r w:rsidR="0052176A">
          <w:rPr>
            <w:noProof/>
            <w:webHidden/>
          </w:rPr>
          <w:t>8</w:t>
        </w:r>
        <w:r w:rsidR="006F1245">
          <w:rPr>
            <w:noProof/>
            <w:webHidden/>
          </w:rPr>
          <w:fldChar w:fldCharType="end"/>
        </w:r>
      </w:hyperlink>
    </w:p>
    <w:p w14:paraId="30D769D1" w14:textId="7E95CCF3"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809" w:history="1">
        <w:r w:rsidR="006F1245" w:rsidRPr="00F1337D">
          <w:rPr>
            <w:rStyle w:val="Hyperlink"/>
            <w:noProof/>
          </w:rPr>
          <w:t>1.4.1</w:t>
        </w:r>
        <w:r w:rsidR="006F1245">
          <w:rPr>
            <w:rFonts w:asciiTheme="minorHAnsi" w:eastAsiaTheme="minorEastAsia" w:hAnsiTheme="minorHAnsi"/>
            <w:noProof/>
            <w:color w:val="auto"/>
            <w:kern w:val="0"/>
            <w:sz w:val="22"/>
            <w:szCs w:val="22"/>
          </w:rPr>
          <w:tab/>
        </w:r>
        <w:r w:rsidR="006F1245" w:rsidRPr="00F1337D">
          <w:rPr>
            <w:rStyle w:val="Hyperlink"/>
            <w:noProof/>
          </w:rPr>
          <w:t>Teildokumente – die Bestandteile eines Exemplars</w:t>
        </w:r>
        <w:r w:rsidR="006F1245">
          <w:rPr>
            <w:noProof/>
            <w:webHidden/>
          </w:rPr>
          <w:tab/>
        </w:r>
        <w:r w:rsidR="006F1245">
          <w:rPr>
            <w:noProof/>
            <w:webHidden/>
          </w:rPr>
          <w:fldChar w:fldCharType="begin"/>
        </w:r>
        <w:r w:rsidR="006F1245">
          <w:rPr>
            <w:noProof/>
            <w:webHidden/>
          </w:rPr>
          <w:instrText xml:space="preserve"> PAGEREF _Toc121136809 \h </w:instrText>
        </w:r>
        <w:r w:rsidR="006F1245">
          <w:rPr>
            <w:noProof/>
            <w:webHidden/>
          </w:rPr>
        </w:r>
        <w:r w:rsidR="006F1245">
          <w:rPr>
            <w:noProof/>
            <w:webHidden/>
          </w:rPr>
          <w:fldChar w:fldCharType="separate"/>
        </w:r>
        <w:r w:rsidR="0052176A">
          <w:rPr>
            <w:noProof/>
            <w:webHidden/>
          </w:rPr>
          <w:t>8</w:t>
        </w:r>
        <w:r w:rsidR="006F1245">
          <w:rPr>
            <w:noProof/>
            <w:webHidden/>
          </w:rPr>
          <w:fldChar w:fldCharType="end"/>
        </w:r>
      </w:hyperlink>
    </w:p>
    <w:p w14:paraId="53033F02" w14:textId="0038F7BF"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810" w:history="1">
        <w:r w:rsidR="006F1245" w:rsidRPr="00F1337D">
          <w:rPr>
            <w:rStyle w:val="Hyperlink"/>
            <w:noProof/>
          </w:rPr>
          <w:t>1.4.2</w:t>
        </w:r>
        <w:r w:rsidR="006F1245">
          <w:rPr>
            <w:rFonts w:asciiTheme="minorHAnsi" w:eastAsiaTheme="minorEastAsia" w:hAnsiTheme="minorHAnsi"/>
            <w:noProof/>
            <w:color w:val="auto"/>
            <w:kern w:val="0"/>
            <w:sz w:val="22"/>
            <w:szCs w:val="22"/>
          </w:rPr>
          <w:tab/>
        </w:r>
        <w:r w:rsidR="006F1245" w:rsidRPr="00F1337D">
          <w:rPr>
            <w:rStyle w:val="Hyperlink"/>
            <w:noProof/>
          </w:rPr>
          <w:t>Teildokumenttypen</w:t>
        </w:r>
        <w:r w:rsidR="006F1245">
          <w:rPr>
            <w:noProof/>
            <w:webHidden/>
          </w:rPr>
          <w:tab/>
        </w:r>
        <w:r w:rsidR="006F1245">
          <w:rPr>
            <w:noProof/>
            <w:webHidden/>
          </w:rPr>
          <w:fldChar w:fldCharType="begin"/>
        </w:r>
        <w:r w:rsidR="006F1245">
          <w:rPr>
            <w:noProof/>
            <w:webHidden/>
          </w:rPr>
          <w:instrText xml:space="preserve"> PAGEREF _Toc121136810 \h </w:instrText>
        </w:r>
        <w:r w:rsidR="006F1245">
          <w:rPr>
            <w:noProof/>
            <w:webHidden/>
          </w:rPr>
        </w:r>
        <w:r w:rsidR="006F1245">
          <w:rPr>
            <w:noProof/>
            <w:webHidden/>
          </w:rPr>
          <w:fldChar w:fldCharType="separate"/>
        </w:r>
        <w:r w:rsidR="0052176A">
          <w:rPr>
            <w:noProof/>
            <w:webHidden/>
          </w:rPr>
          <w:t>8</w:t>
        </w:r>
        <w:r w:rsidR="006F1245">
          <w:rPr>
            <w:noProof/>
            <w:webHidden/>
          </w:rPr>
          <w:fldChar w:fldCharType="end"/>
        </w:r>
      </w:hyperlink>
    </w:p>
    <w:p w14:paraId="3E94FF87" w14:textId="1EE4CF4C" w:rsidR="006F1245" w:rsidRDefault="00000000">
      <w:pPr>
        <w:pStyle w:val="Verzeichnis4"/>
        <w:tabs>
          <w:tab w:val="left" w:pos="1540"/>
          <w:tab w:val="right" w:leader="dot" w:pos="9063"/>
        </w:tabs>
        <w:rPr>
          <w:rFonts w:asciiTheme="minorHAnsi" w:eastAsiaTheme="minorEastAsia" w:hAnsiTheme="minorHAnsi"/>
          <w:noProof/>
          <w:color w:val="auto"/>
          <w:kern w:val="0"/>
          <w:sz w:val="22"/>
          <w:szCs w:val="22"/>
        </w:rPr>
      </w:pPr>
      <w:hyperlink w:anchor="_Toc121136811" w:history="1">
        <w:r w:rsidR="006F1245" w:rsidRPr="00F1337D">
          <w:rPr>
            <w:rStyle w:val="Hyperlink"/>
            <w:noProof/>
          </w:rPr>
          <w:t>1.4.2.1</w:t>
        </w:r>
        <w:r w:rsidR="006F1245">
          <w:rPr>
            <w:rFonts w:asciiTheme="minorHAnsi" w:eastAsiaTheme="minorEastAsia" w:hAnsiTheme="minorHAnsi"/>
            <w:noProof/>
            <w:color w:val="auto"/>
            <w:kern w:val="0"/>
            <w:sz w:val="22"/>
            <w:szCs w:val="22"/>
          </w:rPr>
          <w:tab/>
        </w:r>
        <w:r w:rsidR="006F1245" w:rsidRPr="00F1337D">
          <w:rPr>
            <w:rStyle w:val="Hyperlink"/>
            <w:noProof/>
          </w:rPr>
          <w:t>Usecase: Unterdrücken von Teildokumenten bei bestimmten Exemplaren</w:t>
        </w:r>
        <w:r w:rsidR="006F1245">
          <w:rPr>
            <w:noProof/>
            <w:webHidden/>
          </w:rPr>
          <w:tab/>
        </w:r>
        <w:r w:rsidR="006F1245">
          <w:rPr>
            <w:noProof/>
            <w:webHidden/>
          </w:rPr>
          <w:fldChar w:fldCharType="begin"/>
        </w:r>
        <w:r w:rsidR="006F1245">
          <w:rPr>
            <w:noProof/>
            <w:webHidden/>
          </w:rPr>
          <w:instrText xml:space="preserve"> PAGEREF _Toc121136811 \h </w:instrText>
        </w:r>
        <w:r w:rsidR="006F1245">
          <w:rPr>
            <w:noProof/>
            <w:webHidden/>
          </w:rPr>
        </w:r>
        <w:r w:rsidR="006F1245">
          <w:rPr>
            <w:noProof/>
            <w:webHidden/>
          </w:rPr>
          <w:fldChar w:fldCharType="separate"/>
        </w:r>
        <w:r w:rsidR="0052176A">
          <w:rPr>
            <w:noProof/>
            <w:webHidden/>
          </w:rPr>
          <w:t>9</w:t>
        </w:r>
        <w:r w:rsidR="006F1245">
          <w:rPr>
            <w:noProof/>
            <w:webHidden/>
          </w:rPr>
          <w:fldChar w:fldCharType="end"/>
        </w:r>
      </w:hyperlink>
    </w:p>
    <w:p w14:paraId="751BA2AD" w14:textId="294EB627"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812" w:history="1">
        <w:r w:rsidR="006F1245" w:rsidRPr="00F1337D">
          <w:rPr>
            <w:rStyle w:val="Hyperlink"/>
            <w:noProof/>
          </w:rPr>
          <w:t>1.4.3</w:t>
        </w:r>
        <w:r w:rsidR="006F1245">
          <w:rPr>
            <w:rFonts w:asciiTheme="minorHAnsi" w:eastAsiaTheme="minorEastAsia" w:hAnsiTheme="minorHAnsi"/>
            <w:noProof/>
            <w:color w:val="auto"/>
            <w:kern w:val="0"/>
            <w:sz w:val="22"/>
            <w:szCs w:val="22"/>
          </w:rPr>
          <w:tab/>
        </w:r>
        <w:r w:rsidR="006F1245" w:rsidRPr="00F1337D">
          <w:rPr>
            <w:rStyle w:val="Hyperlink"/>
            <w:noProof/>
          </w:rPr>
          <w:t>Ausgabekanäle</w:t>
        </w:r>
        <w:r w:rsidR="006F1245">
          <w:rPr>
            <w:noProof/>
            <w:webHidden/>
          </w:rPr>
          <w:tab/>
        </w:r>
        <w:r w:rsidR="006F1245">
          <w:rPr>
            <w:noProof/>
            <w:webHidden/>
          </w:rPr>
          <w:fldChar w:fldCharType="begin"/>
        </w:r>
        <w:r w:rsidR="006F1245">
          <w:rPr>
            <w:noProof/>
            <w:webHidden/>
          </w:rPr>
          <w:instrText xml:space="preserve"> PAGEREF _Toc121136812 \h </w:instrText>
        </w:r>
        <w:r w:rsidR="006F1245">
          <w:rPr>
            <w:noProof/>
            <w:webHidden/>
          </w:rPr>
        </w:r>
        <w:r w:rsidR="006F1245">
          <w:rPr>
            <w:noProof/>
            <w:webHidden/>
          </w:rPr>
          <w:fldChar w:fldCharType="separate"/>
        </w:r>
        <w:r w:rsidR="0052176A">
          <w:rPr>
            <w:noProof/>
            <w:webHidden/>
          </w:rPr>
          <w:t>9</w:t>
        </w:r>
        <w:r w:rsidR="006F1245">
          <w:rPr>
            <w:noProof/>
            <w:webHidden/>
          </w:rPr>
          <w:fldChar w:fldCharType="end"/>
        </w:r>
      </w:hyperlink>
    </w:p>
    <w:p w14:paraId="403CAF5F" w14:textId="09976F1F"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813" w:history="1">
        <w:r w:rsidR="006F1245" w:rsidRPr="00F1337D">
          <w:rPr>
            <w:rStyle w:val="Hyperlink"/>
            <w:noProof/>
          </w:rPr>
          <w:t>1.4.4</w:t>
        </w:r>
        <w:r w:rsidR="006F1245">
          <w:rPr>
            <w:rFonts w:asciiTheme="minorHAnsi" w:eastAsiaTheme="minorEastAsia" w:hAnsiTheme="minorHAnsi"/>
            <w:noProof/>
            <w:color w:val="auto"/>
            <w:kern w:val="0"/>
            <w:sz w:val="22"/>
            <w:szCs w:val="22"/>
          </w:rPr>
          <w:tab/>
        </w:r>
        <w:r w:rsidR="006F1245" w:rsidRPr="00F1337D">
          <w:rPr>
            <w:rStyle w:val="Hyperlink"/>
            <w:noProof/>
          </w:rPr>
          <w:t>Ausgabesteuerung</w:t>
        </w:r>
        <w:r w:rsidR="006F1245">
          <w:rPr>
            <w:noProof/>
            <w:webHidden/>
          </w:rPr>
          <w:tab/>
        </w:r>
        <w:r w:rsidR="006F1245">
          <w:rPr>
            <w:noProof/>
            <w:webHidden/>
          </w:rPr>
          <w:fldChar w:fldCharType="begin"/>
        </w:r>
        <w:r w:rsidR="006F1245">
          <w:rPr>
            <w:noProof/>
            <w:webHidden/>
          </w:rPr>
          <w:instrText xml:space="preserve"> PAGEREF _Toc121136813 \h </w:instrText>
        </w:r>
        <w:r w:rsidR="006F1245">
          <w:rPr>
            <w:noProof/>
            <w:webHidden/>
          </w:rPr>
        </w:r>
        <w:r w:rsidR="006F1245">
          <w:rPr>
            <w:noProof/>
            <w:webHidden/>
          </w:rPr>
          <w:fldChar w:fldCharType="separate"/>
        </w:r>
        <w:r w:rsidR="0052176A">
          <w:rPr>
            <w:noProof/>
            <w:webHidden/>
          </w:rPr>
          <w:t>9</w:t>
        </w:r>
        <w:r w:rsidR="006F1245">
          <w:rPr>
            <w:noProof/>
            <w:webHidden/>
          </w:rPr>
          <w:fldChar w:fldCharType="end"/>
        </w:r>
      </w:hyperlink>
    </w:p>
    <w:p w14:paraId="7320B855" w14:textId="2A539857"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814" w:history="1">
        <w:r w:rsidR="006F1245" w:rsidRPr="00F1337D">
          <w:rPr>
            <w:rStyle w:val="Hyperlink"/>
            <w:noProof/>
          </w:rPr>
          <w:t>1.4.5</w:t>
        </w:r>
        <w:r w:rsidR="006F1245">
          <w:rPr>
            <w:rFonts w:asciiTheme="minorHAnsi" w:eastAsiaTheme="minorEastAsia" w:hAnsiTheme="minorHAnsi"/>
            <w:noProof/>
            <w:color w:val="auto"/>
            <w:kern w:val="0"/>
            <w:sz w:val="22"/>
            <w:szCs w:val="22"/>
          </w:rPr>
          <w:tab/>
        </w:r>
        <w:r w:rsidR="006F1245" w:rsidRPr="00F1337D">
          <w:rPr>
            <w:rStyle w:val="Hyperlink"/>
            <w:noProof/>
          </w:rPr>
          <w:t>Ausgabeziel</w:t>
        </w:r>
        <w:r w:rsidR="006F1245">
          <w:rPr>
            <w:noProof/>
            <w:webHidden/>
          </w:rPr>
          <w:tab/>
        </w:r>
        <w:r w:rsidR="006F1245">
          <w:rPr>
            <w:noProof/>
            <w:webHidden/>
          </w:rPr>
          <w:fldChar w:fldCharType="begin"/>
        </w:r>
        <w:r w:rsidR="006F1245">
          <w:rPr>
            <w:noProof/>
            <w:webHidden/>
          </w:rPr>
          <w:instrText xml:space="preserve"> PAGEREF _Toc121136814 \h </w:instrText>
        </w:r>
        <w:r w:rsidR="006F1245">
          <w:rPr>
            <w:noProof/>
            <w:webHidden/>
          </w:rPr>
        </w:r>
        <w:r w:rsidR="006F1245">
          <w:rPr>
            <w:noProof/>
            <w:webHidden/>
          </w:rPr>
          <w:fldChar w:fldCharType="separate"/>
        </w:r>
        <w:r w:rsidR="0052176A">
          <w:rPr>
            <w:noProof/>
            <w:webHidden/>
          </w:rPr>
          <w:t>9</w:t>
        </w:r>
        <w:r w:rsidR="006F1245">
          <w:rPr>
            <w:noProof/>
            <w:webHidden/>
          </w:rPr>
          <w:fldChar w:fldCharType="end"/>
        </w:r>
      </w:hyperlink>
    </w:p>
    <w:p w14:paraId="494C9980" w14:textId="253FDF87" w:rsidR="006F1245" w:rsidRDefault="00000000">
      <w:pPr>
        <w:pStyle w:val="Verzeichnis1"/>
        <w:tabs>
          <w:tab w:val="left" w:pos="400"/>
          <w:tab w:val="right" w:leader="dot" w:pos="9063"/>
        </w:tabs>
        <w:rPr>
          <w:rFonts w:asciiTheme="minorHAnsi" w:eastAsiaTheme="minorEastAsia" w:hAnsiTheme="minorHAnsi"/>
          <w:noProof/>
          <w:color w:val="auto"/>
          <w:kern w:val="0"/>
          <w:sz w:val="22"/>
          <w:szCs w:val="22"/>
        </w:rPr>
      </w:pPr>
      <w:hyperlink w:anchor="_Toc121136815" w:history="1">
        <w:r w:rsidR="006F1245" w:rsidRPr="00F1337D">
          <w:rPr>
            <w:rStyle w:val="Hyperlink"/>
            <w:noProof/>
          </w:rPr>
          <w:t>2</w:t>
        </w:r>
        <w:r w:rsidR="006F1245">
          <w:rPr>
            <w:rFonts w:asciiTheme="minorHAnsi" w:eastAsiaTheme="minorEastAsia" w:hAnsiTheme="minorHAnsi"/>
            <w:noProof/>
            <w:color w:val="auto"/>
            <w:kern w:val="0"/>
            <w:sz w:val="22"/>
            <w:szCs w:val="22"/>
          </w:rPr>
          <w:tab/>
        </w:r>
        <w:r w:rsidR="006F1245" w:rsidRPr="00F1337D">
          <w:rPr>
            <w:rStyle w:val="Hyperlink"/>
            <w:noProof/>
          </w:rPr>
          <w:t>Datenmodelle</w:t>
        </w:r>
        <w:r w:rsidR="006F1245">
          <w:rPr>
            <w:noProof/>
            <w:webHidden/>
          </w:rPr>
          <w:tab/>
        </w:r>
        <w:r w:rsidR="006F1245">
          <w:rPr>
            <w:noProof/>
            <w:webHidden/>
          </w:rPr>
          <w:fldChar w:fldCharType="begin"/>
        </w:r>
        <w:r w:rsidR="006F1245">
          <w:rPr>
            <w:noProof/>
            <w:webHidden/>
          </w:rPr>
          <w:instrText xml:space="preserve"> PAGEREF _Toc121136815 \h </w:instrText>
        </w:r>
        <w:r w:rsidR="006F1245">
          <w:rPr>
            <w:noProof/>
            <w:webHidden/>
          </w:rPr>
        </w:r>
        <w:r w:rsidR="006F1245">
          <w:rPr>
            <w:noProof/>
            <w:webHidden/>
          </w:rPr>
          <w:fldChar w:fldCharType="separate"/>
        </w:r>
        <w:r w:rsidR="0052176A">
          <w:rPr>
            <w:noProof/>
            <w:webHidden/>
          </w:rPr>
          <w:t>10</w:t>
        </w:r>
        <w:r w:rsidR="006F1245">
          <w:rPr>
            <w:noProof/>
            <w:webHidden/>
          </w:rPr>
          <w:fldChar w:fldCharType="end"/>
        </w:r>
      </w:hyperlink>
    </w:p>
    <w:p w14:paraId="1AA9B0D3" w14:textId="25F9F607" w:rsidR="006F1245" w:rsidRDefault="00000000">
      <w:pPr>
        <w:pStyle w:val="Verzeichnis2"/>
        <w:tabs>
          <w:tab w:val="left" w:pos="880"/>
          <w:tab w:val="right" w:leader="dot" w:pos="9063"/>
        </w:tabs>
        <w:rPr>
          <w:rFonts w:asciiTheme="minorHAnsi" w:eastAsiaTheme="minorEastAsia" w:hAnsiTheme="minorHAnsi"/>
          <w:noProof/>
          <w:color w:val="auto"/>
          <w:kern w:val="0"/>
          <w:sz w:val="22"/>
          <w:szCs w:val="22"/>
        </w:rPr>
      </w:pPr>
      <w:hyperlink w:anchor="_Toc121136816" w:history="1">
        <w:r w:rsidR="006F1245" w:rsidRPr="00F1337D">
          <w:rPr>
            <w:rStyle w:val="Hyperlink"/>
            <w:noProof/>
          </w:rPr>
          <w:t>2.1</w:t>
        </w:r>
        <w:r w:rsidR="006F1245">
          <w:rPr>
            <w:rFonts w:asciiTheme="minorHAnsi" w:eastAsiaTheme="minorEastAsia" w:hAnsiTheme="minorHAnsi"/>
            <w:noProof/>
            <w:color w:val="auto"/>
            <w:kern w:val="0"/>
            <w:sz w:val="22"/>
            <w:szCs w:val="22"/>
          </w:rPr>
          <w:tab/>
        </w:r>
        <w:r w:rsidR="006F1245" w:rsidRPr="00F1337D">
          <w:rPr>
            <w:rStyle w:val="Hyperlink"/>
            <w:noProof/>
          </w:rPr>
          <w:t>Auftragssteuerung.datamodel</w:t>
        </w:r>
        <w:r w:rsidR="006F1245">
          <w:rPr>
            <w:noProof/>
            <w:webHidden/>
          </w:rPr>
          <w:tab/>
        </w:r>
        <w:r w:rsidR="006F1245">
          <w:rPr>
            <w:noProof/>
            <w:webHidden/>
          </w:rPr>
          <w:fldChar w:fldCharType="begin"/>
        </w:r>
        <w:r w:rsidR="006F1245">
          <w:rPr>
            <w:noProof/>
            <w:webHidden/>
          </w:rPr>
          <w:instrText xml:space="preserve"> PAGEREF _Toc121136816 \h </w:instrText>
        </w:r>
        <w:r w:rsidR="006F1245">
          <w:rPr>
            <w:noProof/>
            <w:webHidden/>
          </w:rPr>
        </w:r>
        <w:r w:rsidR="006F1245">
          <w:rPr>
            <w:noProof/>
            <w:webHidden/>
          </w:rPr>
          <w:fldChar w:fldCharType="separate"/>
        </w:r>
        <w:r w:rsidR="0052176A">
          <w:rPr>
            <w:noProof/>
            <w:webHidden/>
          </w:rPr>
          <w:t>10</w:t>
        </w:r>
        <w:r w:rsidR="006F1245">
          <w:rPr>
            <w:noProof/>
            <w:webHidden/>
          </w:rPr>
          <w:fldChar w:fldCharType="end"/>
        </w:r>
      </w:hyperlink>
    </w:p>
    <w:p w14:paraId="7AF142A6" w14:textId="6158015F" w:rsidR="006F1245" w:rsidRDefault="00000000">
      <w:pPr>
        <w:pStyle w:val="Verzeichnis2"/>
        <w:tabs>
          <w:tab w:val="left" w:pos="880"/>
          <w:tab w:val="right" w:leader="dot" w:pos="9063"/>
        </w:tabs>
        <w:rPr>
          <w:rFonts w:asciiTheme="minorHAnsi" w:eastAsiaTheme="minorEastAsia" w:hAnsiTheme="minorHAnsi"/>
          <w:noProof/>
          <w:color w:val="auto"/>
          <w:kern w:val="0"/>
          <w:sz w:val="22"/>
          <w:szCs w:val="22"/>
        </w:rPr>
      </w:pPr>
      <w:hyperlink w:anchor="_Toc121136817" w:history="1">
        <w:r w:rsidR="006F1245" w:rsidRPr="00F1337D">
          <w:rPr>
            <w:rStyle w:val="Hyperlink"/>
            <w:noProof/>
          </w:rPr>
          <w:t>2.2</w:t>
        </w:r>
        <w:r w:rsidR="006F1245">
          <w:rPr>
            <w:rFonts w:asciiTheme="minorHAnsi" w:eastAsiaTheme="minorEastAsia" w:hAnsiTheme="minorHAnsi"/>
            <w:noProof/>
            <w:color w:val="auto"/>
            <w:kern w:val="0"/>
            <w:sz w:val="22"/>
            <w:szCs w:val="22"/>
          </w:rPr>
          <w:tab/>
        </w:r>
        <w:r w:rsidR="006F1245" w:rsidRPr="00F1337D">
          <w:rPr>
            <w:rStyle w:val="Hyperlink"/>
            <w:noProof/>
          </w:rPr>
          <w:t>Korrespondenz.datamodel</w:t>
        </w:r>
        <w:r w:rsidR="006F1245">
          <w:rPr>
            <w:noProof/>
            <w:webHidden/>
          </w:rPr>
          <w:tab/>
        </w:r>
        <w:r w:rsidR="006F1245">
          <w:rPr>
            <w:noProof/>
            <w:webHidden/>
          </w:rPr>
          <w:fldChar w:fldCharType="begin"/>
        </w:r>
        <w:r w:rsidR="006F1245">
          <w:rPr>
            <w:noProof/>
            <w:webHidden/>
          </w:rPr>
          <w:instrText xml:space="preserve"> PAGEREF _Toc121136817 \h </w:instrText>
        </w:r>
        <w:r w:rsidR="006F1245">
          <w:rPr>
            <w:noProof/>
            <w:webHidden/>
          </w:rPr>
        </w:r>
        <w:r w:rsidR="006F1245">
          <w:rPr>
            <w:noProof/>
            <w:webHidden/>
          </w:rPr>
          <w:fldChar w:fldCharType="separate"/>
        </w:r>
        <w:r w:rsidR="0052176A">
          <w:rPr>
            <w:noProof/>
            <w:webHidden/>
          </w:rPr>
          <w:t>11</w:t>
        </w:r>
        <w:r w:rsidR="006F1245">
          <w:rPr>
            <w:noProof/>
            <w:webHidden/>
          </w:rPr>
          <w:fldChar w:fldCharType="end"/>
        </w:r>
      </w:hyperlink>
    </w:p>
    <w:p w14:paraId="1496DCC2" w14:textId="229A57D6" w:rsidR="006F1245" w:rsidRDefault="00000000">
      <w:pPr>
        <w:pStyle w:val="Verzeichnis2"/>
        <w:tabs>
          <w:tab w:val="left" w:pos="880"/>
          <w:tab w:val="right" w:leader="dot" w:pos="9063"/>
        </w:tabs>
        <w:rPr>
          <w:rFonts w:asciiTheme="minorHAnsi" w:eastAsiaTheme="minorEastAsia" w:hAnsiTheme="minorHAnsi"/>
          <w:noProof/>
          <w:color w:val="auto"/>
          <w:kern w:val="0"/>
          <w:sz w:val="22"/>
          <w:szCs w:val="22"/>
        </w:rPr>
      </w:pPr>
      <w:hyperlink w:anchor="_Toc121136818" w:history="1">
        <w:r w:rsidR="006F1245" w:rsidRPr="00F1337D">
          <w:rPr>
            <w:rStyle w:val="Hyperlink"/>
            <w:noProof/>
          </w:rPr>
          <w:t>2.3</w:t>
        </w:r>
        <w:r w:rsidR="006F1245">
          <w:rPr>
            <w:rFonts w:asciiTheme="minorHAnsi" w:eastAsiaTheme="minorEastAsia" w:hAnsiTheme="minorHAnsi"/>
            <w:noProof/>
            <w:color w:val="auto"/>
            <w:kern w:val="0"/>
            <w:sz w:val="22"/>
            <w:szCs w:val="22"/>
          </w:rPr>
          <w:tab/>
        </w:r>
        <w:r w:rsidR="006F1245" w:rsidRPr="00F1337D">
          <w:rPr>
            <w:rStyle w:val="Hyperlink"/>
            <w:noProof/>
          </w:rPr>
          <w:t>Exemplar.datamodel</w:t>
        </w:r>
        <w:r w:rsidR="006F1245">
          <w:rPr>
            <w:noProof/>
            <w:webHidden/>
          </w:rPr>
          <w:tab/>
        </w:r>
        <w:r w:rsidR="006F1245">
          <w:rPr>
            <w:noProof/>
            <w:webHidden/>
          </w:rPr>
          <w:fldChar w:fldCharType="begin"/>
        </w:r>
        <w:r w:rsidR="006F1245">
          <w:rPr>
            <w:noProof/>
            <w:webHidden/>
          </w:rPr>
          <w:instrText xml:space="preserve"> PAGEREF _Toc121136818 \h </w:instrText>
        </w:r>
        <w:r w:rsidR="006F1245">
          <w:rPr>
            <w:noProof/>
            <w:webHidden/>
          </w:rPr>
        </w:r>
        <w:r w:rsidR="006F1245">
          <w:rPr>
            <w:noProof/>
            <w:webHidden/>
          </w:rPr>
          <w:fldChar w:fldCharType="separate"/>
        </w:r>
        <w:r w:rsidR="0052176A">
          <w:rPr>
            <w:noProof/>
            <w:webHidden/>
          </w:rPr>
          <w:t>12</w:t>
        </w:r>
        <w:r w:rsidR="006F1245">
          <w:rPr>
            <w:noProof/>
            <w:webHidden/>
          </w:rPr>
          <w:fldChar w:fldCharType="end"/>
        </w:r>
      </w:hyperlink>
    </w:p>
    <w:p w14:paraId="7A9FBB17" w14:textId="2A2D65E8" w:rsidR="006F1245" w:rsidRDefault="00000000">
      <w:pPr>
        <w:pStyle w:val="Verzeichnis2"/>
        <w:tabs>
          <w:tab w:val="left" w:pos="880"/>
          <w:tab w:val="right" w:leader="dot" w:pos="9063"/>
        </w:tabs>
        <w:rPr>
          <w:rFonts w:asciiTheme="minorHAnsi" w:eastAsiaTheme="minorEastAsia" w:hAnsiTheme="minorHAnsi"/>
          <w:noProof/>
          <w:color w:val="auto"/>
          <w:kern w:val="0"/>
          <w:sz w:val="22"/>
          <w:szCs w:val="22"/>
        </w:rPr>
      </w:pPr>
      <w:hyperlink w:anchor="_Toc121136819" w:history="1">
        <w:r w:rsidR="006F1245" w:rsidRPr="00F1337D">
          <w:rPr>
            <w:rStyle w:val="Hyperlink"/>
            <w:noProof/>
          </w:rPr>
          <w:t>2.4</w:t>
        </w:r>
        <w:r w:rsidR="006F1245">
          <w:rPr>
            <w:rFonts w:asciiTheme="minorHAnsi" w:eastAsiaTheme="minorEastAsia" w:hAnsiTheme="minorHAnsi"/>
            <w:noProof/>
            <w:color w:val="auto"/>
            <w:kern w:val="0"/>
            <w:sz w:val="22"/>
            <w:szCs w:val="22"/>
          </w:rPr>
          <w:tab/>
        </w:r>
        <w:r w:rsidR="006F1245" w:rsidRPr="00F1337D">
          <w:rPr>
            <w:rStyle w:val="Hyperlink"/>
            <w:noProof/>
          </w:rPr>
          <w:t>Datenmodelle Absender und Empfaenger</w:t>
        </w:r>
        <w:r w:rsidR="006F1245">
          <w:rPr>
            <w:noProof/>
            <w:webHidden/>
          </w:rPr>
          <w:tab/>
        </w:r>
        <w:r w:rsidR="006F1245">
          <w:rPr>
            <w:noProof/>
            <w:webHidden/>
          </w:rPr>
          <w:fldChar w:fldCharType="begin"/>
        </w:r>
        <w:r w:rsidR="006F1245">
          <w:rPr>
            <w:noProof/>
            <w:webHidden/>
          </w:rPr>
          <w:instrText xml:space="preserve"> PAGEREF _Toc121136819 \h </w:instrText>
        </w:r>
        <w:r w:rsidR="006F1245">
          <w:rPr>
            <w:noProof/>
            <w:webHidden/>
          </w:rPr>
        </w:r>
        <w:r w:rsidR="006F1245">
          <w:rPr>
            <w:noProof/>
            <w:webHidden/>
          </w:rPr>
          <w:fldChar w:fldCharType="separate"/>
        </w:r>
        <w:r w:rsidR="0052176A">
          <w:rPr>
            <w:noProof/>
            <w:webHidden/>
          </w:rPr>
          <w:t>13</w:t>
        </w:r>
        <w:r w:rsidR="006F1245">
          <w:rPr>
            <w:noProof/>
            <w:webHidden/>
          </w:rPr>
          <w:fldChar w:fldCharType="end"/>
        </w:r>
      </w:hyperlink>
    </w:p>
    <w:p w14:paraId="5CD95F89" w14:textId="092F6820" w:rsidR="006F1245" w:rsidRDefault="00000000">
      <w:pPr>
        <w:pStyle w:val="Verzeichnis2"/>
        <w:tabs>
          <w:tab w:val="left" w:pos="880"/>
          <w:tab w:val="right" w:leader="dot" w:pos="9063"/>
        </w:tabs>
        <w:rPr>
          <w:rFonts w:asciiTheme="minorHAnsi" w:eastAsiaTheme="minorEastAsia" w:hAnsiTheme="minorHAnsi"/>
          <w:noProof/>
          <w:color w:val="auto"/>
          <w:kern w:val="0"/>
          <w:sz w:val="22"/>
          <w:szCs w:val="22"/>
        </w:rPr>
      </w:pPr>
      <w:hyperlink w:anchor="_Toc121136820" w:history="1">
        <w:r w:rsidR="006F1245" w:rsidRPr="00F1337D">
          <w:rPr>
            <w:rStyle w:val="Hyperlink"/>
            <w:noProof/>
          </w:rPr>
          <w:t>2.5</w:t>
        </w:r>
        <w:r w:rsidR="006F1245">
          <w:rPr>
            <w:rFonts w:asciiTheme="minorHAnsi" w:eastAsiaTheme="minorEastAsia" w:hAnsiTheme="minorHAnsi"/>
            <w:noProof/>
            <w:color w:val="auto"/>
            <w:kern w:val="0"/>
            <w:sz w:val="22"/>
            <w:szCs w:val="22"/>
          </w:rPr>
          <w:tab/>
        </w:r>
        <w:r w:rsidR="006F1245" w:rsidRPr="00F1337D">
          <w:rPr>
            <w:rStyle w:val="Hyperlink"/>
            <w:noProof/>
          </w:rPr>
          <w:t>Ausgabesteuerung.datamodel</w:t>
        </w:r>
        <w:r w:rsidR="006F1245">
          <w:rPr>
            <w:noProof/>
            <w:webHidden/>
          </w:rPr>
          <w:tab/>
        </w:r>
        <w:r w:rsidR="006F1245">
          <w:rPr>
            <w:noProof/>
            <w:webHidden/>
          </w:rPr>
          <w:fldChar w:fldCharType="begin"/>
        </w:r>
        <w:r w:rsidR="006F1245">
          <w:rPr>
            <w:noProof/>
            <w:webHidden/>
          </w:rPr>
          <w:instrText xml:space="preserve"> PAGEREF _Toc121136820 \h </w:instrText>
        </w:r>
        <w:r w:rsidR="006F1245">
          <w:rPr>
            <w:noProof/>
            <w:webHidden/>
          </w:rPr>
        </w:r>
        <w:r w:rsidR="006F1245">
          <w:rPr>
            <w:noProof/>
            <w:webHidden/>
          </w:rPr>
          <w:fldChar w:fldCharType="separate"/>
        </w:r>
        <w:r w:rsidR="0052176A">
          <w:rPr>
            <w:noProof/>
            <w:webHidden/>
          </w:rPr>
          <w:t>13</w:t>
        </w:r>
        <w:r w:rsidR="006F1245">
          <w:rPr>
            <w:noProof/>
            <w:webHidden/>
          </w:rPr>
          <w:fldChar w:fldCharType="end"/>
        </w:r>
      </w:hyperlink>
    </w:p>
    <w:p w14:paraId="1A32E01E" w14:textId="5A0F620B" w:rsidR="006F1245" w:rsidRDefault="00000000">
      <w:pPr>
        <w:pStyle w:val="Verzeichnis2"/>
        <w:tabs>
          <w:tab w:val="left" w:pos="880"/>
          <w:tab w:val="right" w:leader="dot" w:pos="9063"/>
        </w:tabs>
        <w:rPr>
          <w:rFonts w:asciiTheme="minorHAnsi" w:eastAsiaTheme="minorEastAsia" w:hAnsiTheme="minorHAnsi"/>
          <w:noProof/>
          <w:color w:val="auto"/>
          <w:kern w:val="0"/>
          <w:sz w:val="22"/>
          <w:szCs w:val="22"/>
        </w:rPr>
      </w:pPr>
      <w:hyperlink w:anchor="_Toc121136821" w:history="1">
        <w:r w:rsidR="006F1245" w:rsidRPr="00F1337D">
          <w:rPr>
            <w:rStyle w:val="Hyperlink"/>
            <w:noProof/>
          </w:rPr>
          <w:t>2.6</w:t>
        </w:r>
        <w:r w:rsidR="006F1245">
          <w:rPr>
            <w:rFonts w:asciiTheme="minorHAnsi" w:eastAsiaTheme="minorEastAsia" w:hAnsiTheme="minorHAnsi"/>
            <w:noProof/>
            <w:color w:val="auto"/>
            <w:kern w:val="0"/>
            <w:sz w:val="22"/>
            <w:szCs w:val="22"/>
          </w:rPr>
          <w:tab/>
        </w:r>
        <w:r w:rsidR="006F1245" w:rsidRPr="00F1337D">
          <w:rPr>
            <w:rStyle w:val="Hyperlink"/>
            <w:noProof/>
          </w:rPr>
          <w:t>Datenmapping: Anforderungen an die Datenquelle</w:t>
        </w:r>
        <w:r w:rsidR="006F1245">
          <w:rPr>
            <w:noProof/>
            <w:webHidden/>
          </w:rPr>
          <w:tab/>
        </w:r>
        <w:r w:rsidR="006F1245">
          <w:rPr>
            <w:noProof/>
            <w:webHidden/>
          </w:rPr>
          <w:fldChar w:fldCharType="begin"/>
        </w:r>
        <w:r w:rsidR="006F1245">
          <w:rPr>
            <w:noProof/>
            <w:webHidden/>
          </w:rPr>
          <w:instrText xml:space="preserve"> PAGEREF _Toc121136821 \h </w:instrText>
        </w:r>
        <w:r w:rsidR="006F1245">
          <w:rPr>
            <w:noProof/>
            <w:webHidden/>
          </w:rPr>
        </w:r>
        <w:r w:rsidR="006F1245">
          <w:rPr>
            <w:noProof/>
            <w:webHidden/>
          </w:rPr>
          <w:fldChar w:fldCharType="separate"/>
        </w:r>
        <w:r w:rsidR="0052176A">
          <w:rPr>
            <w:noProof/>
            <w:webHidden/>
          </w:rPr>
          <w:t>13</w:t>
        </w:r>
        <w:r w:rsidR="006F1245">
          <w:rPr>
            <w:noProof/>
            <w:webHidden/>
          </w:rPr>
          <w:fldChar w:fldCharType="end"/>
        </w:r>
      </w:hyperlink>
    </w:p>
    <w:p w14:paraId="2CCC8E1B" w14:textId="47BE6123" w:rsidR="006F1245" w:rsidRDefault="00000000">
      <w:pPr>
        <w:pStyle w:val="Verzeichnis1"/>
        <w:tabs>
          <w:tab w:val="left" w:pos="400"/>
          <w:tab w:val="right" w:leader="dot" w:pos="9063"/>
        </w:tabs>
        <w:rPr>
          <w:rFonts w:asciiTheme="minorHAnsi" w:eastAsiaTheme="minorEastAsia" w:hAnsiTheme="minorHAnsi"/>
          <w:noProof/>
          <w:color w:val="auto"/>
          <w:kern w:val="0"/>
          <w:sz w:val="22"/>
          <w:szCs w:val="22"/>
        </w:rPr>
      </w:pPr>
      <w:hyperlink w:anchor="_Toc121136822" w:history="1">
        <w:r w:rsidR="006F1245" w:rsidRPr="00F1337D">
          <w:rPr>
            <w:rStyle w:val="Hyperlink"/>
            <w:noProof/>
          </w:rPr>
          <w:t>3</w:t>
        </w:r>
        <w:r w:rsidR="006F1245">
          <w:rPr>
            <w:rFonts w:asciiTheme="minorHAnsi" w:eastAsiaTheme="minorEastAsia" w:hAnsiTheme="minorHAnsi"/>
            <w:noProof/>
            <w:color w:val="auto"/>
            <w:kern w:val="0"/>
            <w:sz w:val="22"/>
            <w:szCs w:val="22"/>
          </w:rPr>
          <w:tab/>
        </w:r>
        <w:r w:rsidR="006F1245" w:rsidRPr="00F1337D">
          <w:rPr>
            <w:rStyle w:val="Hyperlink"/>
            <w:noProof/>
          </w:rPr>
          <w:t>Aufgaben des Frameworks</w:t>
        </w:r>
        <w:r w:rsidR="006F1245">
          <w:rPr>
            <w:noProof/>
            <w:webHidden/>
          </w:rPr>
          <w:tab/>
        </w:r>
        <w:r w:rsidR="006F1245">
          <w:rPr>
            <w:noProof/>
            <w:webHidden/>
          </w:rPr>
          <w:fldChar w:fldCharType="begin"/>
        </w:r>
        <w:r w:rsidR="006F1245">
          <w:rPr>
            <w:noProof/>
            <w:webHidden/>
          </w:rPr>
          <w:instrText xml:space="preserve"> PAGEREF _Toc121136822 \h </w:instrText>
        </w:r>
        <w:r w:rsidR="006F1245">
          <w:rPr>
            <w:noProof/>
            <w:webHidden/>
          </w:rPr>
        </w:r>
        <w:r w:rsidR="006F1245">
          <w:rPr>
            <w:noProof/>
            <w:webHidden/>
          </w:rPr>
          <w:fldChar w:fldCharType="separate"/>
        </w:r>
        <w:r w:rsidR="0052176A">
          <w:rPr>
            <w:noProof/>
            <w:webHidden/>
          </w:rPr>
          <w:t>14</w:t>
        </w:r>
        <w:r w:rsidR="006F1245">
          <w:rPr>
            <w:noProof/>
            <w:webHidden/>
          </w:rPr>
          <w:fldChar w:fldCharType="end"/>
        </w:r>
      </w:hyperlink>
    </w:p>
    <w:p w14:paraId="3E7465EB" w14:textId="5F5C5147" w:rsidR="006F1245" w:rsidRDefault="00000000">
      <w:pPr>
        <w:pStyle w:val="Verzeichnis2"/>
        <w:tabs>
          <w:tab w:val="left" w:pos="880"/>
          <w:tab w:val="right" w:leader="dot" w:pos="9063"/>
        </w:tabs>
        <w:rPr>
          <w:rFonts w:asciiTheme="minorHAnsi" w:eastAsiaTheme="minorEastAsia" w:hAnsiTheme="minorHAnsi"/>
          <w:noProof/>
          <w:color w:val="auto"/>
          <w:kern w:val="0"/>
          <w:sz w:val="22"/>
          <w:szCs w:val="22"/>
        </w:rPr>
      </w:pPr>
      <w:hyperlink w:anchor="_Toc121136823" w:history="1">
        <w:r w:rsidR="006F1245" w:rsidRPr="00F1337D">
          <w:rPr>
            <w:rStyle w:val="Hyperlink"/>
            <w:noProof/>
          </w:rPr>
          <w:t>3.1</w:t>
        </w:r>
        <w:r w:rsidR="006F1245">
          <w:rPr>
            <w:rFonts w:asciiTheme="minorHAnsi" w:eastAsiaTheme="minorEastAsia" w:hAnsiTheme="minorHAnsi"/>
            <w:noProof/>
            <w:color w:val="auto"/>
            <w:kern w:val="0"/>
            <w:sz w:val="22"/>
            <w:szCs w:val="22"/>
          </w:rPr>
          <w:tab/>
        </w:r>
        <w:r w:rsidR="006F1245" w:rsidRPr="00F1337D">
          <w:rPr>
            <w:rStyle w:val="Hyperlink"/>
            <w:noProof/>
          </w:rPr>
          <w:t>Exkurs Inhaltserweiterungen</w:t>
        </w:r>
        <w:r w:rsidR="006F1245">
          <w:rPr>
            <w:noProof/>
            <w:webHidden/>
          </w:rPr>
          <w:tab/>
        </w:r>
        <w:r w:rsidR="006F1245">
          <w:rPr>
            <w:noProof/>
            <w:webHidden/>
          </w:rPr>
          <w:fldChar w:fldCharType="begin"/>
        </w:r>
        <w:r w:rsidR="006F1245">
          <w:rPr>
            <w:noProof/>
            <w:webHidden/>
          </w:rPr>
          <w:instrText xml:space="preserve"> PAGEREF _Toc121136823 \h </w:instrText>
        </w:r>
        <w:r w:rsidR="006F1245">
          <w:rPr>
            <w:noProof/>
            <w:webHidden/>
          </w:rPr>
        </w:r>
        <w:r w:rsidR="006F1245">
          <w:rPr>
            <w:noProof/>
            <w:webHidden/>
          </w:rPr>
          <w:fldChar w:fldCharType="separate"/>
        </w:r>
        <w:r w:rsidR="0052176A">
          <w:rPr>
            <w:noProof/>
            <w:webHidden/>
          </w:rPr>
          <w:t>14</w:t>
        </w:r>
        <w:r w:rsidR="006F1245">
          <w:rPr>
            <w:noProof/>
            <w:webHidden/>
          </w:rPr>
          <w:fldChar w:fldCharType="end"/>
        </w:r>
      </w:hyperlink>
    </w:p>
    <w:p w14:paraId="1276C67C" w14:textId="66251347" w:rsidR="006F1245" w:rsidRDefault="00000000">
      <w:pPr>
        <w:pStyle w:val="Verzeichnis2"/>
        <w:tabs>
          <w:tab w:val="left" w:pos="880"/>
          <w:tab w:val="right" w:leader="dot" w:pos="9063"/>
        </w:tabs>
        <w:rPr>
          <w:rFonts w:asciiTheme="minorHAnsi" w:eastAsiaTheme="minorEastAsia" w:hAnsiTheme="minorHAnsi"/>
          <w:noProof/>
          <w:color w:val="auto"/>
          <w:kern w:val="0"/>
          <w:sz w:val="22"/>
          <w:szCs w:val="22"/>
        </w:rPr>
      </w:pPr>
      <w:hyperlink w:anchor="_Toc121136824" w:history="1">
        <w:r w:rsidR="006F1245" w:rsidRPr="00F1337D">
          <w:rPr>
            <w:rStyle w:val="Hyperlink"/>
            <w:noProof/>
          </w:rPr>
          <w:t>3.2</w:t>
        </w:r>
        <w:r w:rsidR="006F1245">
          <w:rPr>
            <w:rFonts w:asciiTheme="minorHAnsi" w:eastAsiaTheme="minorEastAsia" w:hAnsiTheme="minorHAnsi"/>
            <w:noProof/>
            <w:color w:val="auto"/>
            <w:kern w:val="0"/>
            <w:sz w:val="22"/>
            <w:szCs w:val="22"/>
          </w:rPr>
          <w:tab/>
        </w:r>
        <w:r w:rsidR="006F1245" w:rsidRPr="00F1337D">
          <w:rPr>
            <w:rStyle w:val="Hyperlink"/>
            <w:noProof/>
          </w:rPr>
          <w:t>Inhaltserweiterungen im Framework</w:t>
        </w:r>
        <w:r w:rsidR="006F1245">
          <w:rPr>
            <w:noProof/>
            <w:webHidden/>
          </w:rPr>
          <w:tab/>
        </w:r>
        <w:r w:rsidR="006F1245">
          <w:rPr>
            <w:noProof/>
            <w:webHidden/>
          </w:rPr>
          <w:fldChar w:fldCharType="begin"/>
        </w:r>
        <w:r w:rsidR="006F1245">
          <w:rPr>
            <w:noProof/>
            <w:webHidden/>
          </w:rPr>
          <w:instrText xml:space="preserve"> PAGEREF _Toc121136824 \h </w:instrText>
        </w:r>
        <w:r w:rsidR="006F1245">
          <w:rPr>
            <w:noProof/>
            <w:webHidden/>
          </w:rPr>
        </w:r>
        <w:r w:rsidR="006F1245">
          <w:rPr>
            <w:noProof/>
            <w:webHidden/>
          </w:rPr>
          <w:fldChar w:fldCharType="separate"/>
        </w:r>
        <w:r w:rsidR="0052176A">
          <w:rPr>
            <w:noProof/>
            <w:webHidden/>
          </w:rPr>
          <w:t>16</w:t>
        </w:r>
        <w:r w:rsidR="006F1245">
          <w:rPr>
            <w:noProof/>
            <w:webHidden/>
          </w:rPr>
          <w:fldChar w:fldCharType="end"/>
        </w:r>
      </w:hyperlink>
    </w:p>
    <w:p w14:paraId="71A93BEA" w14:textId="33FBABDD" w:rsidR="006F1245" w:rsidRDefault="00000000">
      <w:pPr>
        <w:pStyle w:val="Verzeichnis2"/>
        <w:tabs>
          <w:tab w:val="left" w:pos="880"/>
          <w:tab w:val="right" w:leader="dot" w:pos="9063"/>
        </w:tabs>
        <w:rPr>
          <w:rFonts w:asciiTheme="minorHAnsi" w:eastAsiaTheme="minorEastAsia" w:hAnsiTheme="minorHAnsi"/>
          <w:noProof/>
          <w:color w:val="auto"/>
          <w:kern w:val="0"/>
          <w:sz w:val="22"/>
          <w:szCs w:val="22"/>
        </w:rPr>
      </w:pPr>
      <w:hyperlink w:anchor="_Toc121136825" w:history="1">
        <w:r w:rsidR="006F1245" w:rsidRPr="00F1337D">
          <w:rPr>
            <w:rStyle w:val="Hyperlink"/>
            <w:noProof/>
          </w:rPr>
          <w:t>3.3</w:t>
        </w:r>
        <w:r w:rsidR="006F1245">
          <w:rPr>
            <w:rFonts w:asciiTheme="minorHAnsi" w:eastAsiaTheme="minorEastAsia" w:hAnsiTheme="minorHAnsi"/>
            <w:noProof/>
            <w:color w:val="auto"/>
            <w:kern w:val="0"/>
            <w:sz w:val="22"/>
            <w:szCs w:val="22"/>
          </w:rPr>
          <w:tab/>
        </w:r>
        <w:r w:rsidR="006F1245" w:rsidRPr="00F1337D">
          <w:rPr>
            <w:rStyle w:val="Hyperlink"/>
            <w:noProof/>
          </w:rPr>
          <w:t>Auftragssteuerung: Korrespondenzen und Exemplare</w:t>
        </w:r>
        <w:r w:rsidR="006F1245">
          <w:rPr>
            <w:noProof/>
            <w:webHidden/>
          </w:rPr>
          <w:tab/>
        </w:r>
        <w:r w:rsidR="006F1245">
          <w:rPr>
            <w:noProof/>
            <w:webHidden/>
          </w:rPr>
          <w:fldChar w:fldCharType="begin"/>
        </w:r>
        <w:r w:rsidR="006F1245">
          <w:rPr>
            <w:noProof/>
            <w:webHidden/>
          </w:rPr>
          <w:instrText xml:space="preserve"> PAGEREF _Toc121136825 \h </w:instrText>
        </w:r>
        <w:r w:rsidR="006F1245">
          <w:rPr>
            <w:noProof/>
            <w:webHidden/>
          </w:rPr>
        </w:r>
        <w:r w:rsidR="006F1245">
          <w:rPr>
            <w:noProof/>
            <w:webHidden/>
          </w:rPr>
          <w:fldChar w:fldCharType="separate"/>
        </w:r>
        <w:r w:rsidR="0052176A">
          <w:rPr>
            <w:noProof/>
            <w:webHidden/>
          </w:rPr>
          <w:t>18</w:t>
        </w:r>
        <w:r w:rsidR="006F1245">
          <w:rPr>
            <w:noProof/>
            <w:webHidden/>
          </w:rPr>
          <w:fldChar w:fldCharType="end"/>
        </w:r>
      </w:hyperlink>
    </w:p>
    <w:p w14:paraId="046C7B0B" w14:textId="7C456825"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826" w:history="1">
        <w:r w:rsidR="006F1245" w:rsidRPr="00F1337D">
          <w:rPr>
            <w:rStyle w:val="Hyperlink"/>
            <w:noProof/>
          </w:rPr>
          <w:t>3.3.1</w:t>
        </w:r>
        <w:r w:rsidR="006F1245">
          <w:rPr>
            <w:rFonts w:asciiTheme="minorHAnsi" w:eastAsiaTheme="minorEastAsia" w:hAnsiTheme="minorHAnsi"/>
            <w:noProof/>
            <w:color w:val="auto"/>
            <w:kern w:val="0"/>
            <w:sz w:val="22"/>
            <w:szCs w:val="22"/>
          </w:rPr>
          <w:tab/>
        </w:r>
        <w:r w:rsidR="006F1245" w:rsidRPr="00F1337D">
          <w:rPr>
            <w:rStyle w:val="Hyperlink"/>
            <w:noProof/>
          </w:rPr>
          <w:t>Korrespondenz-Baustein</w:t>
        </w:r>
        <w:r w:rsidR="006F1245">
          <w:rPr>
            <w:noProof/>
            <w:webHidden/>
          </w:rPr>
          <w:tab/>
        </w:r>
        <w:r w:rsidR="006F1245">
          <w:rPr>
            <w:noProof/>
            <w:webHidden/>
          </w:rPr>
          <w:fldChar w:fldCharType="begin"/>
        </w:r>
        <w:r w:rsidR="006F1245">
          <w:rPr>
            <w:noProof/>
            <w:webHidden/>
          </w:rPr>
          <w:instrText xml:space="preserve"> PAGEREF _Toc121136826 \h </w:instrText>
        </w:r>
        <w:r w:rsidR="006F1245">
          <w:rPr>
            <w:noProof/>
            <w:webHidden/>
          </w:rPr>
        </w:r>
        <w:r w:rsidR="006F1245">
          <w:rPr>
            <w:noProof/>
            <w:webHidden/>
          </w:rPr>
          <w:fldChar w:fldCharType="separate"/>
        </w:r>
        <w:r w:rsidR="0052176A">
          <w:rPr>
            <w:noProof/>
            <w:webHidden/>
          </w:rPr>
          <w:t>18</w:t>
        </w:r>
        <w:r w:rsidR="006F1245">
          <w:rPr>
            <w:noProof/>
            <w:webHidden/>
          </w:rPr>
          <w:fldChar w:fldCharType="end"/>
        </w:r>
      </w:hyperlink>
    </w:p>
    <w:p w14:paraId="50B9125D" w14:textId="1843C447"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827" w:history="1">
        <w:r w:rsidR="006F1245" w:rsidRPr="00F1337D">
          <w:rPr>
            <w:rStyle w:val="Hyperlink"/>
            <w:noProof/>
          </w:rPr>
          <w:t>3.3.2</w:t>
        </w:r>
        <w:r w:rsidR="006F1245">
          <w:rPr>
            <w:rFonts w:asciiTheme="minorHAnsi" w:eastAsiaTheme="minorEastAsia" w:hAnsiTheme="minorHAnsi"/>
            <w:noProof/>
            <w:color w:val="auto"/>
            <w:kern w:val="0"/>
            <w:sz w:val="22"/>
            <w:szCs w:val="22"/>
          </w:rPr>
          <w:tab/>
        </w:r>
        <w:r w:rsidR="006F1245" w:rsidRPr="00F1337D">
          <w:rPr>
            <w:rStyle w:val="Hyperlink"/>
            <w:noProof/>
          </w:rPr>
          <w:t>Alle Exemplare in der M/Workbench anzeigen</w:t>
        </w:r>
        <w:r w:rsidR="006F1245">
          <w:rPr>
            <w:noProof/>
            <w:webHidden/>
          </w:rPr>
          <w:tab/>
        </w:r>
        <w:r w:rsidR="006F1245">
          <w:rPr>
            <w:noProof/>
            <w:webHidden/>
          </w:rPr>
          <w:fldChar w:fldCharType="begin"/>
        </w:r>
        <w:r w:rsidR="006F1245">
          <w:rPr>
            <w:noProof/>
            <w:webHidden/>
          </w:rPr>
          <w:instrText xml:space="preserve"> PAGEREF _Toc121136827 \h </w:instrText>
        </w:r>
        <w:r w:rsidR="006F1245">
          <w:rPr>
            <w:noProof/>
            <w:webHidden/>
          </w:rPr>
        </w:r>
        <w:r w:rsidR="006F1245">
          <w:rPr>
            <w:noProof/>
            <w:webHidden/>
          </w:rPr>
          <w:fldChar w:fldCharType="separate"/>
        </w:r>
        <w:r w:rsidR="0052176A">
          <w:rPr>
            <w:noProof/>
            <w:webHidden/>
          </w:rPr>
          <w:t>18</w:t>
        </w:r>
        <w:r w:rsidR="006F1245">
          <w:rPr>
            <w:noProof/>
            <w:webHidden/>
          </w:rPr>
          <w:fldChar w:fldCharType="end"/>
        </w:r>
      </w:hyperlink>
    </w:p>
    <w:p w14:paraId="67024A8E" w14:textId="3EDF9423" w:rsidR="006F1245" w:rsidRDefault="00000000">
      <w:pPr>
        <w:pStyle w:val="Verzeichnis1"/>
        <w:tabs>
          <w:tab w:val="left" w:pos="400"/>
          <w:tab w:val="right" w:leader="dot" w:pos="9063"/>
        </w:tabs>
        <w:rPr>
          <w:rFonts w:asciiTheme="minorHAnsi" w:eastAsiaTheme="minorEastAsia" w:hAnsiTheme="minorHAnsi"/>
          <w:noProof/>
          <w:color w:val="auto"/>
          <w:kern w:val="0"/>
          <w:sz w:val="22"/>
          <w:szCs w:val="22"/>
        </w:rPr>
      </w:pPr>
      <w:hyperlink w:anchor="_Toc121136828" w:history="1">
        <w:r w:rsidR="006F1245" w:rsidRPr="00F1337D">
          <w:rPr>
            <w:rStyle w:val="Hyperlink"/>
            <w:noProof/>
          </w:rPr>
          <w:t>4</w:t>
        </w:r>
        <w:r w:rsidR="006F1245">
          <w:rPr>
            <w:rFonts w:asciiTheme="minorHAnsi" w:eastAsiaTheme="minorEastAsia" w:hAnsiTheme="minorHAnsi"/>
            <w:noProof/>
            <w:color w:val="auto"/>
            <w:kern w:val="0"/>
            <w:sz w:val="22"/>
            <w:szCs w:val="22"/>
          </w:rPr>
          <w:tab/>
        </w:r>
        <w:r w:rsidR="006F1245" w:rsidRPr="00F1337D">
          <w:rPr>
            <w:rStyle w:val="Hyperlink"/>
            <w:noProof/>
          </w:rPr>
          <w:t>Beispiel-Teildokumenttypen</w:t>
        </w:r>
        <w:r w:rsidR="006F1245">
          <w:rPr>
            <w:noProof/>
            <w:webHidden/>
          </w:rPr>
          <w:tab/>
        </w:r>
        <w:r w:rsidR="006F1245">
          <w:rPr>
            <w:noProof/>
            <w:webHidden/>
          </w:rPr>
          <w:fldChar w:fldCharType="begin"/>
        </w:r>
        <w:r w:rsidR="006F1245">
          <w:rPr>
            <w:noProof/>
            <w:webHidden/>
          </w:rPr>
          <w:instrText xml:space="preserve"> PAGEREF _Toc121136828 \h </w:instrText>
        </w:r>
        <w:r w:rsidR="006F1245">
          <w:rPr>
            <w:noProof/>
            <w:webHidden/>
          </w:rPr>
        </w:r>
        <w:r w:rsidR="006F1245">
          <w:rPr>
            <w:noProof/>
            <w:webHidden/>
          </w:rPr>
          <w:fldChar w:fldCharType="separate"/>
        </w:r>
        <w:r w:rsidR="0052176A">
          <w:rPr>
            <w:noProof/>
            <w:webHidden/>
          </w:rPr>
          <w:t>19</w:t>
        </w:r>
        <w:r w:rsidR="006F1245">
          <w:rPr>
            <w:noProof/>
            <w:webHidden/>
          </w:rPr>
          <w:fldChar w:fldCharType="end"/>
        </w:r>
      </w:hyperlink>
    </w:p>
    <w:p w14:paraId="5DF32272" w14:textId="7AD1BCB8" w:rsidR="006F1245" w:rsidRDefault="00000000">
      <w:pPr>
        <w:pStyle w:val="Verzeichnis2"/>
        <w:tabs>
          <w:tab w:val="left" w:pos="880"/>
          <w:tab w:val="right" w:leader="dot" w:pos="9063"/>
        </w:tabs>
        <w:rPr>
          <w:rFonts w:asciiTheme="minorHAnsi" w:eastAsiaTheme="minorEastAsia" w:hAnsiTheme="minorHAnsi"/>
          <w:noProof/>
          <w:color w:val="auto"/>
          <w:kern w:val="0"/>
          <w:sz w:val="22"/>
          <w:szCs w:val="22"/>
        </w:rPr>
      </w:pPr>
      <w:hyperlink w:anchor="_Toc121136829" w:history="1">
        <w:r w:rsidR="006F1245" w:rsidRPr="00F1337D">
          <w:rPr>
            <w:rStyle w:val="Hyperlink"/>
            <w:noProof/>
          </w:rPr>
          <w:t>4.1</w:t>
        </w:r>
        <w:r w:rsidR="006F1245">
          <w:rPr>
            <w:rFonts w:asciiTheme="minorHAnsi" w:eastAsiaTheme="minorEastAsia" w:hAnsiTheme="minorHAnsi"/>
            <w:noProof/>
            <w:color w:val="auto"/>
            <w:kern w:val="0"/>
            <w:sz w:val="22"/>
            <w:szCs w:val="22"/>
          </w:rPr>
          <w:tab/>
        </w:r>
        <w:r w:rsidR="006F1245" w:rsidRPr="00F1337D">
          <w:rPr>
            <w:rStyle w:val="Hyperlink"/>
            <w:noProof/>
          </w:rPr>
          <w:t>Allgemeine Layoutelemente</w:t>
        </w:r>
        <w:r w:rsidR="006F1245">
          <w:rPr>
            <w:noProof/>
            <w:webHidden/>
          </w:rPr>
          <w:tab/>
        </w:r>
        <w:r w:rsidR="006F1245">
          <w:rPr>
            <w:noProof/>
            <w:webHidden/>
          </w:rPr>
          <w:fldChar w:fldCharType="begin"/>
        </w:r>
        <w:r w:rsidR="006F1245">
          <w:rPr>
            <w:noProof/>
            <w:webHidden/>
          </w:rPr>
          <w:instrText xml:space="preserve"> PAGEREF _Toc121136829 \h </w:instrText>
        </w:r>
        <w:r w:rsidR="006F1245">
          <w:rPr>
            <w:noProof/>
            <w:webHidden/>
          </w:rPr>
        </w:r>
        <w:r w:rsidR="006F1245">
          <w:rPr>
            <w:noProof/>
            <w:webHidden/>
          </w:rPr>
          <w:fldChar w:fldCharType="separate"/>
        </w:r>
        <w:r w:rsidR="0052176A">
          <w:rPr>
            <w:noProof/>
            <w:webHidden/>
          </w:rPr>
          <w:t>20</w:t>
        </w:r>
        <w:r w:rsidR="006F1245">
          <w:rPr>
            <w:noProof/>
            <w:webHidden/>
          </w:rPr>
          <w:fldChar w:fldCharType="end"/>
        </w:r>
      </w:hyperlink>
    </w:p>
    <w:p w14:paraId="537D48BA" w14:textId="088127D6" w:rsidR="006F1245" w:rsidRDefault="00000000">
      <w:pPr>
        <w:pStyle w:val="Verzeichnis2"/>
        <w:tabs>
          <w:tab w:val="left" w:pos="880"/>
          <w:tab w:val="right" w:leader="dot" w:pos="9063"/>
        </w:tabs>
        <w:rPr>
          <w:rFonts w:asciiTheme="minorHAnsi" w:eastAsiaTheme="minorEastAsia" w:hAnsiTheme="minorHAnsi"/>
          <w:noProof/>
          <w:color w:val="auto"/>
          <w:kern w:val="0"/>
          <w:sz w:val="22"/>
          <w:szCs w:val="22"/>
        </w:rPr>
      </w:pPr>
      <w:hyperlink w:anchor="_Toc121136830" w:history="1">
        <w:r w:rsidR="006F1245" w:rsidRPr="00F1337D">
          <w:rPr>
            <w:rStyle w:val="Hyperlink"/>
            <w:noProof/>
          </w:rPr>
          <w:t>4.2</w:t>
        </w:r>
        <w:r w:rsidR="006F1245">
          <w:rPr>
            <w:rFonts w:asciiTheme="minorHAnsi" w:eastAsiaTheme="minorEastAsia" w:hAnsiTheme="minorHAnsi"/>
            <w:noProof/>
            <w:color w:val="auto"/>
            <w:kern w:val="0"/>
            <w:sz w:val="22"/>
            <w:szCs w:val="22"/>
          </w:rPr>
          <w:tab/>
        </w:r>
        <w:r w:rsidR="006F1245" w:rsidRPr="00F1337D">
          <w:rPr>
            <w:rStyle w:val="Hyperlink"/>
            <w:noProof/>
          </w:rPr>
          <w:t>Brief-Teildokument</w:t>
        </w:r>
        <w:r w:rsidR="006F1245">
          <w:rPr>
            <w:noProof/>
            <w:webHidden/>
          </w:rPr>
          <w:tab/>
        </w:r>
        <w:r w:rsidR="006F1245">
          <w:rPr>
            <w:noProof/>
            <w:webHidden/>
          </w:rPr>
          <w:fldChar w:fldCharType="begin"/>
        </w:r>
        <w:r w:rsidR="006F1245">
          <w:rPr>
            <w:noProof/>
            <w:webHidden/>
          </w:rPr>
          <w:instrText xml:space="preserve"> PAGEREF _Toc121136830 \h </w:instrText>
        </w:r>
        <w:r w:rsidR="006F1245">
          <w:rPr>
            <w:noProof/>
            <w:webHidden/>
          </w:rPr>
        </w:r>
        <w:r w:rsidR="006F1245">
          <w:rPr>
            <w:noProof/>
            <w:webHidden/>
          </w:rPr>
          <w:fldChar w:fldCharType="separate"/>
        </w:r>
        <w:r w:rsidR="0052176A">
          <w:rPr>
            <w:noProof/>
            <w:webHidden/>
          </w:rPr>
          <w:t>20</w:t>
        </w:r>
        <w:r w:rsidR="006F1245">
          <w:rPr>
            <w:noProof/>
            <w:webHidden/>
          </w:rPr>
          <w:fldChar w:fldCharType="end"/>
        </w:r>
      </w:hyperlink>
    </w:p>
    <w:p w14:paraId="085BF532" w14:textId="3E62162F"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831" w:history="1">
        <w:r w:rsidR="006F1245" w:rsidRPr="00F1337D">
          <w:rPr>
            <w:rStyle w:val="Hyperlink"/>
            <w:noProof/>
          </w:rPr>
          <w:t>4.2.1</w:t>
        </w:r>
        <w:r w:rsidR="006F1245">
          <w:rPr>
            <w:rFonts w:asciiTheme="minorHAnsi" w:eastAsiaTheme="minorEastAsia" w:hAnsiTheme="minorHAnsi"/>
            <w:noProof/>
            <w:color w:val="auto"/>
            <w:kern w:val="0"/>
            <w:sz w:val="22"/>
            <w:szCs w:val="22"/>
          </w:rPr>
          <w:tab/>
        </w:r>
        <w:r w:rsidR="006F1245" w:rsidRPr="00F1337D">
          <w:rPr>
            <w:rStyle w:val="Hyperlink"/>
            <w:noProof/>
          </w:rPr>
          <w:t>Frameworkbausteine im Brief-Teildokument</w:t>
        </w:r>
        <w:r w:rsidR="006F1245">
          <w:rPr>
            <w:noProof/>
            <w:webHidden/>
          </w:rPr>
          <w:tab/>
        </w:r>
        <w:r w:rsidR="006F1245">
          <w:rPr>
            <w:noProof/>
            <w:webHidden/>
          </w:rPr>
          <w:fldChar w:fldCharType="begin"/>
        </w:r>
        <w:r w:rsidR="006F1245">
          <w:rPr>
            <w:noProof/>
            <w:webHidden/>
          </w:rPr>
          <w:instrText xml:space="preserve"> PAGEREF _Toc121136831 \h </w:instrText>
        </w:r>
        <w:r w:rsidR="006F1245">
          <w:rPr>
            <w:noProof/>
            <w:webHidden/>
          </w:rPr>
        </w:r>
        <w:r w:rsidR="006F1245">
          <w:rPr>
            <w:noProof/>
            <w:webHidden/>
          </w:rPr>
          <w:fldChar w:fldCharType="separate"/>
        </w:r>
        <w:r w:rsidR="0052176A">
          <w:rPr>
            <w:noProof/>
            <w:webHidden/>
          </w:rPr>
          <w:t>22</w:t>
        </w:r>
        <w:r w:rsidR="006F1245">
          <w:rPr>
            <w:noProof/>
            <w:webHidden/>
          </w:rPr>
          <w:fldChar w:fldCharType="end"/>
        </w:r>
      </w:hyperlink>
    </w:p>
    <w:p w14:paraId="4ADA28AD" w14:textId="31278359" w:rsidR="006F1245" w:rsidRDefault="00000000">
      <w:pPr>
        <w:pStyle w:val="Verzeichnis2"/>
        <w:tabs>
          <w:tab w:val="left" w:pos="880"/>
          <w:tab w:val="right" w:leader="dot" w:pos="9063"/>
        </w:tabs>
        <w:rPr>
          <w:rFonts w:asciiTheme="minorHAnsi" w:eastAsiaTheme="minorEastAsia" w:hAnsiTheme="minorHAnsi"/>
          <w:noProof/>
          <w:color w:val="auto"/>
          <w:kern w:val="0"/>
          <w:sz w:val="22"/>
          <w:szCs w:val="22"/>
        </w:rPr>
      </w:pPr>
      <w:hyperlink w:anchor="_Toc121136832" w:history="1">
        <w:r w:rsidR="006F1245" w:rsidRPr="00F1337D">
          <w:rPr>
            <w:rStyle w:val="Hyperlink"/>
            <w:noProof/>
          </w:rPr>
          <w:t>4.3</w:t>
        </w:r>
        <w:r w:rsidR="006F1245">
          <w:rPr>
            <w:rFonts w:asciiTheme="minorHAnsi" w:eastAsiaTheme="minorEastAsia" w:hAnsiTheme="minorHAnsi"/>
            <w:noProof/>
            <w:color w:val="auto"/>
            <w:kern w:val="0"/>
            <w:sz w:val="22"/>
            <w:szCs w:val="22"/>
          </w:rPr>
          <w:tab/>
        </w:r>
        <w:r w:rsidR="006F1245" w:rsidRPr="00F1337D">
          <w:rPr>
            <w:rStyle w:val="Hyperlink"/>
            <w:noProof/>
          </w:rPr>
          <w:t>AGB-Teildokument</w:t>
        </w:r>
        <w:r w:rsidR="006F1245">
          <w:rPr>
            <w:noProof/>
            <w:webHidden/>
          </w:rPr>
          <w:tab/>
        </w:r>
        <w:r w:rsidR="006F1245">
          <w:rPr>
            <w:noProof/>
            <w:webHidden/>
          </w:rPr>
          <w:fldChar w:fldCharType="begin"/>
        </w:r>
        <w:r w:rsidR="006F1245">
          <w:rPr>
            <w:noProof/>
            <w:webHidden/>
          </w:rPr>
          <w:instrText xml:space="preserve"> PAGEREF _Toc121136832 \h </w:instrText>
        </w:r>
        <w:r w:rsidR="006F1245">
          <w:rPr>
            <w:noProof/>
            <w:webHidden/>
          </w:rPr>
        </w:r>
        <w:r w:rsidR="006F1245">
          <w:rPr>
            <w:noProof/>
            <w:webHidden/>
          </w:rPr>
          <w:fldChar w:fldCharType="separate"/>
        </w:r>
        <w:r w:rsidR="0052176A">
          <w:rPr>
            <w:noProof/>
            <w:webHidden/>
          </w:rPr>
          <w:t>23</w:t>
        </w:r>
        <w:r w:rsidR="006F1245">
          <w:rPr>
            <w:noProof/>
            <w:webHidden/>
          </w:rPr>
          <w:fldChar w:fldCharType="end"/>
        </w:r>
      </w:hyperlink>
    </w:p>
    <w:p w14:paraId="2E574074" w14:textId="5811CD8B" w:rsidR="006F1245" w:rsidRDefault="00000000">
      <w:pPr>
        <w:pStyle w:val="Verzeichnis2"/>
        <w:tabs>
          <w:tab w:val="left" w:pos="880"/>
          <w:tab w:val="right" w:leader="dot" w:pos="9063"/>
        </w:tabs>
        <w:rPr>
          <w:rFonts w:asciiTheme="minorHAnsi" w:eastAsiaTheme="minorEastAsia" w:hAnsiTheme="minorHAnsi"/>
          <w:noProof/>
          <w:color w:val="auto"/>
          <w:kern w:val="0"/>
          <w:sz w:val="22"/>
          <w:szCs w:val="22"/>
        </w:rPr>
      </w:pPr>
      <w:hyperlink w:anchor="_Toc121136833" w:history="1">
        <w:r w:rsidR="006F1245" w:rsidRPr="00F1337D">
          <w:rPr>
            <w:rStyle w:val="Hyperlink"/>
            <w:noProof/>
          </w:rPr>
          <w:t>4.4</w:t>
        </w:r>
        <w:r w:rsidR="006F1245">
          <w:rPr>
            <w:rFonts w:asciiTheme="minorHAnsi" w:eastAsiaTheme="minorEastAsia" w:hAnsiTheme="minorHAnsi"/>
            <w:noProof/>
            <w:color w:val="auto"/>
            <w:kern w:val="0"/>
            <w:sz w:val="22"/>
            <w:szCs w:val="22"/>
          </w:rPr>
          <w:tab/>
        </w:r>
        <w:r w:rsidR="006F1245" w:rsidRPr="00F1337D">
          <w:rPr>
            <w:rStyle w:val="Hyperlink"/>
            <w:noProof/>
          </w:rPr>
          <w:t>Anlage-Teildokument</w:t>
        </w:r>
        <w:r w:rsidR="006F1245">
          <w:rPr>
            <w:noProof/>
            <w:webHidden/>
          </w:rPr>
          <w:tab/>
        </w:r>
        <w:r w:rsidR="006F1245">
          <w:rPr>
            <w:noProof/>
            <w:webHidden/>
          </w:rPr>
          <w:fldChar w:fldCharType="begin"/>
        </w:r>
        <w:r w:rsidR="006F1245">
          <w:rPr>
            <w:noProof/>
            <w:webHidden/>
          </w:rPr>
          <w:instrText xml:space="preserve"> PAGEREF _Toc121136833 \h </w:instrText>
        </w:r>
        <w:r w:rsidR="006F1245">
          <w:rPr>
            <w:noProof/>
            <w:webHidden/>
          </w:rPr>
        </w:r>
        <w:r w:rsidR="006F1245">
          <w:rPr>
            <w:noProof/>
            <w:webHidden/>
          </w:rPr>
          <w:fldChar w:fldCharType="separate"/>
        </w:r>
        <w:r w:rsidR="0052176A">
          <w:rPr>
            <w:noProof/>
            <w:webHidden/>
          </w:rPr>
          <w:t>25</w:t>
        </w:r>
        <w:r w:rsidR="006F1245">
          <w:rPr>
            <w:noProof/>
            <w:webHidden/>
          </w:rPr>
          <w:fldChar w:fldCharType="end"/>
        </w:r>
      </w:hyperlink>
    </w:p>
    <w:p w14:paraId="6450602E" w14:textId="33F2BA9D" w:rsidR="006F1245" w:rsidRDefault="00000000">
      <w:pPr>
        <w:pStyle w:val="Verzeichnis2"/>
        <w:tabs>
          <w:tab w:val="left" w:pos="880"/>
          <w:tab w:val="right" w:leader="dot" w:pos="9063"/>
        </w:tabs>
        <w:rPr>
          <w:rFonts w:asciiTheme="minorHAnsi" w:eastAsiaTheme="minorEastAsia" w:hAnsiTheme="minorHAnsi"/>
          <w:noProof/>
          <w:color w:val="auto"/>
          <w:kern w:val="0"/>
          <w:sz w:val="22"/>
          <w:szCs w:val="22"/>
        </w:rPr>
      </w:pPr>
      <w:hyperlink w:anchor="_Toc121136834" w:history="1">
        <w:r w:rsidR="006F1245" w:rsidRPr="00F1337D">
          <w:rPr>
            <w:rStyle w:val="Hyperlink"/>
            <w:noProof/>
          </w:rPr>
          <w:t>4.5</w:t>
        </w:r>
        <w:r w:rsidR="006F1245">
          <w:rPr>
            <w:rFonts w:asciiTheme="minorHAnsi" w:eastAsiaTheme="minorEastAsia" w:hAnsiTheme="minorHAnsi"/>
            <w:noProof/>
            <w:color w:val="auto"/>
            <w:kern w:val="0"/>
            <w:sz w:val="22"/>
            <w:szCs w:val="22"/>
          </w:rPr>
          <w:tab/>
        </w:r>
        <w:r w:rsidR="006F1245" w:rsidRPr="00F1337D">
          <w:rPr>
            <w:rStyle w:val="Hyperlink"/>
            <w:noProof/>
          </w:rPr>
          <w:t>Infoblatt-Teildokument</w:t>
        </w:r>
        <w:r w:rsidR="006F1245">
          <w:rPr>
            <w:noProof/>
            <w:webHidden/>
          </w:rPr>
          <w:tab/>
        </w:r>
        <w:r w:rsidR="006F1245">
          <w:rPr>
            <w:noProof/>
            <w:webHidden/>
          </w:rPr>
          <w:fldChar w:fldCharType="begin"/>
        </w:r>
        <w:r w:rsidR="006F1245">
          <w:rPr>
            <w:noProof/>
            <w:webHidden/>
          </w:rPr>
          <w:instrText xml:space="preserve"> PAGEREF _Toc121136834 \h </w:instrText>
        </w:r>
        <w:r w:rsidR="006F1245">
          <w:rPr>
            <w:noProof/>
            <w:webHidden/>
          </w:rPr>
        </w:r>
        <w:r w:rsidR="006F1245">
          <w:rPr>
            <w:noProof/>
            <w:webHidden/>
          </w:rPr>
          <w:fldChar w:fldCharType="separate"/>
        </w:r>
        <w:r w:rsidR="0052176A">
          <w:rPr>
            <w:noProof/>
            <w:webHidden/>
          </w:rPr>
          <w:t>27</w:t>
        </w:r>
        <w:r w:rsidR="006F1245">
          <w:rPr>
            <w:noProof/>
            <w:webHidden/>
          </w:rPr>
          <w:fldChar w:fldCharType="end"/>
        </w:r>
      </w:hyperlink>
    </w:p>
    <w:p w14:paraId="7A86ADD5" w14:textId="1E270898" w:rsidR="006F1245" w:rsidRDefault="00000000">
      <w:pPr>
        <w:pStyle w:val="Verzeichnis2"/>
        <w:tabs>
          <w:tab w:val="left" w:pos="880"/>
          <w:tab w:val="right" w:leader="dot" w:pos="9063"/>
        </w:tabs>
        <w:rPr>
          <w:rFonts w:asciiTheme="minorHAnsi" w:eastAsiaTheme="minorEastAsia" w:hAnsiTheme="minorHAnsi"/>
          <w:noProof/>
          <w:color w:val="auto"/>
          <w:kern w:val="0"/>
          <w:sz w:val="22"/>
          <w:szCs w:val="22"/>
        </w:rPr>
      </w:pPr>
      <w:hyperlink w:anchor="_Toc121136835" w:history="1">
        <w:r w:rsidR="006F1245" w:rsidRPr="00F1337D">
          <w:rPr>
            <w:rStyle w:val="Hyperlink"/>
            <w:noProof/>
          </w:rPr>
          <w:t>4.6</w:t>
        </w:r>
        <w:r w:rsidR="006F1245">
          <w:rPr>
            <w:rFonts w:asciiTheme="minorHAnsi" w:eastAsiaTheme="minorEastAsia" w:hAnsiTheme="minorHAnsi"/>
            <w:noProof/>
            <w:color w:val="auto"/>
            <w:kern w:val="0"/>
            <w:sz w:val="22"/>
            <w:szCs w:val="22"/>
          </w:rPr>
          <w:tab/>
        </w:r>
        <w:r w:rsidR="006F1245" w:rsidRPr="00F1337D">
          <w:rPr>
            <w:rStyle w:val="Hyperlink"/>
            <w:noProof/>
          </w:rPr>
          <w:t>Rückantwort-Teildokument</w:t>
        </w:r>
        <w:r w:rsidR="006F1245">
          <w:rPr>
            <w:noProof/>
            <w:webHidden/>
          </w:rPr>
          <w:tab/>
        </w:r>
        <w:r w:rsidR="006F1245">
          <w:rPr>
            <w:noProof/>
            <w:webHidden/>
          </w:rPr>
          <w:fldChar w:fldCharType="begin"/>
        </w:r>
        <w:r w:rsidR="006F1245">
          <w:rPr>
            <w:noProof/>
            <w:webHidden/>
          </w:rPr>
          <w:instrText xml:space="preserve"> PAGEREF _Toc121136835 \h </w:instrText>
        </w:r>
        <w:r w:rsidR="006F1245">
          <w:rPr>
            <w:noProof/>
            <w:webHidden/>
          </w:rPr>
        </w:r>
        <w:r w:rsidR="006F1245">
          <w:rPr>
            <w:noProof/>
            <w:webHidden/>
          </w:rPr>
          <w:fldChar w:fldCharType="separate"/>
        </w:r>
        <w:r w:rsidR="0052176A">
          <w:rPr>
            <w:noProof/>
            <w:webHidden/>
          </w:rPr>
          <w:t>29</w:t>
        </w:r>
        <w:r w:rsidR="006F1245">
          <w:rPr>
            <w:noProof/>
            <w:webHidden/>
          </w:rPr>
          <w:fldChar w:fldCharType="end"/>
        </w:r>
      </w:hyperlink>
    </w:p>
    <w:p w14:paraId="1BC7BE84" w14:textId="35B355CA" w:rsidR="006F1245" w:rsidRDefault="00000000">
      <w:pPr>
        <w:pStyle w:val="Verzeichnis1"/>
        <w:tabs>
          <w:tab w:val="left" w:pos="400"/>
          <w:tab w:val="right" w:leader="dot" w:pos="9063"/>
        </w:tabs>
        <w:rPr>
          <w:rFonts w:asciiTheme="minorHAnsi" w:eastAsiaTheme="minorEastAsia" w:hAnsiTheme="minorHAnsi"/>
          <w:noProof/>
          <w:color w:val="auto"/>
          <w:kern w:val="0"/>
          <w:sz w:val="22"/>
          <w:szCs w:val="22"/>
        </w:rPr>
      </w:pPr>
      <w:hyperlink w:anchor="_Toc121136836" w:history="1">
        <w:r w:rsidR="006F1245" w:rsidRPr="00F1337D">
          <w:rPr>
            <w:rStyle w:val="Hyperlink"/>
            <w:noProof/>
          </w:rPr>
          <w:t>5</w:t>
        </w:r>
        <w:r w:rsidR="006F1245">
          <w:rPr>
            <w:rFonts w:asciiTheme="minorHAnsi" w:eastAsiaTheme="minorEastAsia" w:hAnsiTheme="minorHAnsi"/>
            <w:noProof/>
            <w:color w:val="auto"/>
            <w:kern w:val="0"/>
            <w:sz w:val="22"/>
            <w:szCs w:val="22"/>
          </w:rPr>
          <w:tab/>
        </w:r>
        <w:r w:rsidR="006F1245" w:rsidRPr="00F1337D">
          <w:rPr>
            <w:rStyle w:val="Hyperlink"/>
            <w:noProof/>
          </w:rPr>
          <w:t>Styles</w:t>
        </w:r>
        <w:r w:rsidR="006F1245">
          <w:rPr>
            <w:noProof/>
            <w:webHidden/>
          </w:rPr>
          <w:tab/>
        </w:r>
        <w:r w:rsidR="006F1245">
          <w:rPr>
            <w:noProof/>
            <w:webHidden/>
          </w:rPr>
          <w:fldChar w:fldCharType="begin"/>
        </w:r>
        <w:r w:rsidR="006F1245">
          <w:rPr>
            <w:noProof/>
            <w:webHidden/>
          </w:rPr>
          <w:instrText xml:space="preserve"> PAGEREF _Toc121136836 \h </w:instrText>
        </w:r>
        <w:r w:rsidR="006F1245">
          <w:rPr>
            <w:noProof/>
            <w:webHidden/>
          </w:rPr>
        </w:r>
        <w:r w:rsidR="006F1245">
          <w:rPr>
            <w:noProof/>
            <w:webHidden/>
          </w:rPr>
          <w:fldChar w:fldCharType="separate"/>
        </w:r>
        <w:r w:rsidR="0052176A">
          <w:rPr>
            <w:noProof/>
            <w:webHidden/>
          </w:rPr>
          <w:t>31</w:t>
        </w:r>
        <w:r w:rsidR="006F1245">
          <w:rPr>
            <w:noProof/>
            <w:webHidden/>
          </w:rPr>
          <w:fldChar w:fldCharType="end"/>
        </w:r>
      </w:hyperlink>
    </w:p>
    <w:p w14:paraId="58E4846D" w14:textId="5A9D9FBD" w:rsidR="006F1245" w:rsidRDefault="00000000">
      <w:pPr>
        <w:pStyle w:val="Verzeichnis1"/>
        <w:tabs>
          <w:tab w:val="left" w:pos="400"/>
          <w:tab w:val="right" w:leader="dot" w:pos="9063"/>
        </w:tabs>
        <w:rPr>
          <w:rFonts w:asciiTheme="minorHAnsi" w:eastAsiaTheme="minorEastAsia" w:hAnsiTheme="minorHAnsi"/>
          <w:noProof/>
          <w:color w:val="auto"/>
          <w:kern w:val="0"/>
          <w:sz w:val="22"/>
          <w:szCs w:val="22"/>
        </w:rPr>
      </w:pPr>
      <w:hyperlink w:anchor="_Toc121136837" w:history="1">
        <w:r w:rsidR="006F1245" w:rsidRPr="00F1337D">
          <w:rPr>
            <w:rStyle w:val="Hyperlink"/>
            <w:noProof/>
          </w:rPr>
          <w:t>6</w:t>
        </w:r>
        <w:r w:rsidR="006F1245">
          <w:rPr>
            <w:rFonts w:asciiTheme="minorHAnsi" w:eastAsiaTheme="minorEastAsia" w:hAnsiTheme="minorHAnsi"/>
            <w:noProof/>
            <w:color w:val="auto"/>
            <w:kern w:val="0"/>
            <w:sz w:val="22"/>
            <w:szCs w:val="22"/>
          </w:rPr>
          <w:tab/>
        </w:r>
        <w:r w:rsidR="006F1245" w:rsidRPr="00F1337D">
          <w:rPr>
            <w:rStyle w:val="Hyperlink"/>
            <w:noProof/>
          </w:rPr>
          <w:t>Beispielvorlagen</w:t>
        </w:r>
        <w:r w:rsidR="006F1245">
          <w:rPr>
            <w:noProof/>
            <w:webHidden/>
          </w:rPr>
          <w:tab/>
        </w:r>
        <w:r w:rsidR="006F1245">
          <w:rPr>
            <w:noProof/>
            <w:webHidden/>
          </w:rPr>
          <w:fldChar w:fldCharType="begin"/>
        </w:r>
        <w:r w:rsidR="006F1245">
          <w:rPr>
            <w:noProof/>
            <w:webHidden/>
          </w:rPr>
          <w:instrText xml:space="preserve"> PAGEREF _Toc121136837 \h </w:instrText>
        </w:r>
        <w:r w:rsidR="006F1245">
          <w:rPr>
            <w:noProof/>
            <w:webHidden/>
          </w:rPr>
        </w:r>
        <w:r w:rsidR="006F1245">
          <w:rPr>
            <w:noProof/>
            <w:webHidden/>
          </w:rPr>
          <w:fldChar w:fldCharType="separate"/>
        </w:r>
        <w:r w:rsidR="0052176A">
          <w:rPr>
            <w:noProof/>
            <w:webHidden/>
          </w:rPr>
          <w:t>32</w:t>
        </w:r>
        <w:r w:rsidR="006F1245">
          <w:rPr>
            <w:noProof/>
            <w:webHidden/>
          </w:rPr>
          <w:fldChar w:fldCharType="end"/>
        </w:r>
      </w:hyperlink>
    </w:p>
    <w:p w14:paraId="51B92576" w14:textId="3F3F9F71" w:rsidR="006F1245" w:rsidRDefault="00000000">
      <w:pPr>
        <w:pStyle w:val="Verzeichnis1"/>
        <w:tabs>
          <w:tab w:val="left" w:pos="400"/>
          <w:tab w:val="right" w:leader="dot" w:pos="9063"/>
        </w:tabs>
        <w:rPr>
          <w:rFonts w:asciiTheme="minorHAnsi" w:eastAsiaTheme="minorEastAsia" w:hAnsiTheme="minorHAnsi"/>
          <w:noProof/>
          <w:color w:val="auto"/>
          <w:kern w:val="0"/>
          <w:sz w:val="22"/>
          <w:szCs w:val="22"/>
        </w:rPr>
      </w:pPr>
      <w:hyperlink w:anchor="_Toc121136838" w:history="1">
        <w:r w:rsidR="006F1245" w:rsidRPr="00F1337D">
          <w:rPr>
            <w:rStyle w:val="Hyperlink"/>
            <w:noProof/>
          </w:rPr>
          <w:t>7</w:t>
        </w:r>
        <w:r w:rsidR="006F1245">
          <w:rPr>
            <w:rFonts w:asciiTheme="minorHAnsi" w:eastAsiaTheme="minorEastAsia" w:hAnsiTheme="minorHAnsi"/>
            <w:noProof/>
            <w:color w:val="auto"/>
            <w:kern w:val="0"/>
            <w:sz w:val="22"/>
            <w:szCs w:val="22"/>
          </w:rPr>
          <w:tab/>
        </w:r>
        <w:r w:rsidR="006F1245" w:rsidRPr="00F1337D">
          <w:rPr>
            <w:rStyle w:val="Hyperlink"/>
            <w:noProof/>
          </w:rPr>
          <w:t>M/OMS Ansteuerung</w:t>
        </w:r>
        <w:r w:rsidR="006F1245">
          <w:rPr>
            <w:noProof/>
            <w:webHidden/>
          </w:rPr>
          <w:tab/>
        </w:r>
        <w:r w:rsidR="006F1245">
          <w:rPr>
            <w:noProof/>
            <w:webHidden/>
          </w:rPr>
          <w:fldChar w:fldCharType="begin"/>
        </w:r>
        <w:r w:rsidR="006F1245">
          <w:rPr>
            <w:noProof/>
            <w:webHidden/>
          </w:rPr>
          <w:instrText xml:space="preserve"> PAGEREF _Toc121136838 \h </w:instrText>
        </w:r>
        <w:r w:rsidR="006F1245">
          <w:rPr>
            <w:noProof/>
            <w:webHidden/>
          </w:rPr>
        </w:r>
        <w:r w:rsidR="006F1245">
          <w:rPr>
            <w:noProof/>
            <w:webHidden/>
          </w:rPr>
          <w:fldChar w:fldCharType="separate"/>
        </w:r>
        <w:r w:rsidR="0052176A">
          <w:rPr>
            <w:noProof/>
            <w:webHidden/>
          </w:rPr>
          <w:t>33</w:t>
        </w:r>
        <w:r w:rsidR="006F1245">
          <w:rPr>
            <w:noProof/>
            <w:webHidden/>
          </w:rPr>
          <w:fldChar w:fldCharType="end"/>
        </w:r>
      </w:hyperlink>
    </w:p>
    <w:p w14:paraId="46DEEDDE" w14:textId="2329F9F3" w:rsidR="006F1245" w:rsidRDefault="00000000">
      <w:pPr>
        <w:pStyle w:val="Verzeichnis2"/>
        <w:tabs>
          <w:tab w:val="left" w:pos="880"/>
          <w:tab w:val="right" w:leader="dot" w:pos="9063"/>
        </w:tabs>
        <w:rPr>
          <w:rFonts w:asciiTheme="minorHAnsi" w:eastAsiaTheme="minorEastAsia" w:hAnsiTheme="minorHAnsi"/>
          <w:noProof/>
          <w:color w:val="auto"/>
          <w:kern w:val="0"/>
          <w:sz w:val="22"/>
          <w:szCs w:val="22"/>
        </w:rPr>
      </w:pPr>
      <w:hyperlink w:anchor="_Toc121136839" w:history="1">
        <w:r w:rsidR="006F1245" w:rsidRPr="00F1337D">
          <w:rPr>
            <w:rStyle w:val="Hyperlink"/>
            <w:noProof/>
          </w:rPr>
          <w:t>7.1</w:t>
        </w:r>
        <w:r w:rsidR="006F1245">
          <w:rPr>
            <w:rFonts w:asciiTheme="minorHAnsi" w:eastAsiaTheme="minorEastAsia" w:hAnsiTheme="minorHAnsi"/>
            <w:noProof/>
            <w:color w:val="auto"/>
            <w:kern w:val="0"/>
            <w:sz w:val="22"/>
            <w:szCs w:val="22"/>
          </w:rPr>
          <w:tab/>
        </w:r>
        <w:r w:rsidR="006F1245" w:rsidRPr="00F1337D">
          <w:rPr>
            <w:rStyle w:val="Hyperlink"/>
            <w:noProof/>
          </w:rPr>
          <w:t>Baustein Ausgabesteuerung</w:t>
        </w:r>
        <w:r w:rsidR="006F1245">
          <w:rPr>
            <w:noProof/>
            <w:webHidden/>
          </w:rPr>
          <w:tab/>
        </w:r>
        <w:r w:rsidR="006F1245">
          <w:rPr>
            <w:noProof/>
            <w:webHidden/>
          </w:rPr>
          <w:fldChar w:fldCharType="begin"/>
        </w:r>
        <w:r w:rsidR="006F1245">
          <w:rPr>
            <w:noProof/>
            <w:webHidden/>
          </w:rPr>
          <w:instrText xml:space="preserve"> PAGEREF _Toc121136839 \h </w:instrText>
        </w:r>
        <w:r w:rsidR="006F1245">
          <w:rPr>
            <w:noProof/>
            <w:webHidden/>
          </w:rPr>
        </w:r>
        <w:r w:rsidR="006F1245">
          <w:rPr>
            <w:noProof/>
            <w:webHidden/>
          </w:rPr>
          <w:fldChar w:fldCharType="separate"/>
        </w:r>
        <w:r w:rsidR="0052176A">
          <w:rPr>
            <w:noProof/>
            <w:webHidden/>
          </w:rPr>
          <w:t>33</w:t>
        </w:r>
        <w:r w:rsidR="006F1245">
          <w:rPr>
            <w:noProof/>
            <w:webHidden/>
          </w:rPr>
          <w:fldChar w:fldCharType="end"/>
        </w:r>
      </w:hyperlink>
    </w:p>
    <w:p w14:paraId="71583ADB" w14:textId="2A1DD97D"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840" w:history="1">
        <w:r w:rsidR="006F1245" w:rsidRPr="00F1337D">
          <w:rPr>
            <w:rStyle w:val="Hyperlink"/>
            <w:noProof/>
          </w:rPr>
          <w:t>7.1.1</w:t>
        </w:r>
        <w:r w:rsidR="006F1245">
          <w:rPr>
            <w:rFonts w:asciiTheme="minorHAnsi" w:eastAsiaTheme="minorEastAsia" w:hAnsiTheme="minorHAnsi"/>
            <w:noProof/>
            <w:color w:val="auto"/>
            <w:kern w:val="0"/>
            <w:sz w:val="22"/>
            <w:szCs w:val="22"/>
          </w:rPr>
          <w:tab/>
        </w:r>
        <w:r w:rsidR="006F1245" w:rsidRPr="00F1337D">
          <w:rPr>
            <w:rStyle w:val="Hyperlink"/>
            <w:noProof/>
          </w:rPr>
          <w:t>ZENTRALDRUCK</w:t>
        </w:r>
        <w:r w:rsidR="006F1245">
          <w:rPr>
            <w:noProof/>
            <w:webHidden/>
          </w:rPr>
          <w:tab/>
        </w:r>
        <w:r w:rsidR="006F1245">
          <w:rPr>
            <w:noProof/>
            <w:webHidden/>
          </w:rPr>
          <w:fldChar w:fldCharType="begin"/>
        </w:r>
        <w:r w:rsidR="006F1245">
          <w:rPr>
            <w:noProof/>
            <w:webHidden/>
          </w:rPr>
          <w:instrText xml:space="preserve"> PAGEREF _Toc121136840 \h </w:instrText>
        </w:r>
        <w:r w:rsidR="006F1245">
          <w:rPr>
            <w:noProof/>
            <w:webHidden/>
          </w:rPr>
        </w:r>
        <w:r w:rsidR="006F1245">
          <w:rPr>
            <w:noProof/>
            <w:webHidden/>
          </w:rPr>
          <w:fldChar w:fldCharType="separate"/>
        </w:r>
        <w:r w:rsidR="0052176A">
          <w:rPr>
            <w:noProof/>
            <w:webHidden/>
          </w:rPr>
          <w:t>33</w:t>
        </w:r>
        <w:r w:rsidR="006F1245">
          <w:rPr>
            <w:noProof/>
            <w:webHidden/>
          </w:rPr>
          <w:fldChar w:fldCharType="end"/>
        </w:r>
      </w:hyperlink>
    </w:p>
    <w:p w14:paraId="60D6E243" w14:textId="24A009F6"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841" w:history="1">
        <w:r w:rsidR="006F1245" w:rsidRPr="00F1337D">
          <w:rPr>
            <w:rStyle w:val="Hyperlink"/>
            <w:noProof/>
          </w:rPr>
          <w:t>7.1.2</w:t>
        </w:r>
        <w:r w:rsidR="006F1245">
          <w:rPr>
            <w:rFonts w:asciiTheme="minorHAnsi" w:eastAsiaTheme="minorEastAsia" w:hAnsiTheme="minorHAnsi"/>
            <w:noProof/>
            <w:color w:val="auto"/>
            <w:kern w:val="0"/>
            <w:sz w:val="22"/>
            <w:szCs w:val="22"/>
          </w:rPr>
          <w:tab/>
        </w:r>
        <w:r w:rsidR="006F1245" w:rsidRPr="00F1337D">
          <w:rPr>
            <w:rStyle w:val="Hyperlink"/>
            <w:noProof/>
          </w:rPr>
          <w:t>ARCHIV</w:t>
        </w:r>
        <w:r w:rsidR="006F1245">
          <w:rPr>
            <w:noProof/>
            <w:webHidden/>
          </w:rPr>
          <w:tab/>
        </w:r>
        <w:r w:rsidR="006F1245">
          <w:rPr>
            <w:noProof/>
            <w:webHidden/>
          </w:rPr>
          <w:fldChar w:fldCharType="begin"/>
        </w:r>
        <w:r w:rsidR="006F1245">
          <w:rPr>
            <w:noProof/>
            <w:webHidden/>
          </w:rPr>
          <w:instrText xml:space="preserve"> PAGEREF _Toc121136841 \h </w:instrText>
        </w:r>
        <w:r w:rsidR="006F1245">
          <w:rPr>
            <w:noProof/>
            <w:webHidden/>
          </w:rPr>
        </w:r>
        <w:r w:rsidR="006F1245">
          <w:rPr>
            <w:noProof/>
            <w:webHidden/>
          </w:rPr>
          <w:fldChar w:fldCharType="separate"/>
        </w:r>
        <w:r w:rsidR="0052176A">
          <w:rPr>
            <w:noProof/>
            <w:webHidden/>
          </w:rPr>
          <w:t>33</w:t>
        </w:r>
        <w:r w:rsidR="006F1245">
          <w:rPr>
            <w:noProof/>
            <w:webHidden/>
          </w:rPr>
          <w:fldChar w:fldCharType="end"/>
        </w:r>
      </w:hyperlink>
    </w:p>
    <w:p w14:paraId="2EB3042D" w14:textId="7B471E2F"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842" w:history="1">
        <w:r w:rsidR="006F1245" w:rsidRPr="00F1337D">
          <w:rPr>
            <w:rStyle w:val="Hyperlink"/>
            <w:noProof/>
          </w:rPr>
          <w:t>7.1.3</w:t>
        </w:r>
        <w:r w:rsidR="006F1245">
          <w:rPr>
            <w:rFonts w:asciiTheme="minorHAnsi" w:eastAsiaTheme="minorEastAsia" w:hAnsiTheme="minorHAnsi"/>
            <w:noProof/>
            <w:color w:val="auto"/>
            <w:kern w:val="0"/>
            <w:sz w:val="22"/>
            <w:szCs w:val="22"/>
          </w:rPr>
          <w:tab/>
        </w:r>
        <w:r w:rsidR="006F1245" w:rsidRPr="00F1337D">
          <w:rPr>
            <w:rStyle w:val="Hyperlink"/>
            <w:noProof/>
          </w:rPr>
          <w:t>LOKALDRUCK</w:t>
        </w:r>
        <w:r w:rsidR="006F1245">
          <w:rPr>
            <w:noProof/>
            <w:webHidden/>
          </w:rPr>
          <w:tab/>
        </w:r>
        <w:r w:rsidR="006F1245">
          <w:rPr>
            <w:noProof/>
            <w:webHidden/>
          </w:rPr>
          <w:fldChar w:fldCharType="begin"/>
        </w:r>
        <w:r w:rsidR="006F1245">
          <w:rPr>
            <w:noProof/>
            <w:webHidden/>
          </w:rPr>
          <w:instrText xml:space="preserve"> PAGEREF _Toc121136842 \h </w:instrText>
        </w:r>
        <w:r w:rsidR="006F1245">
          <w:rPr>
            <w:noProof/>
            <w:webHidden/>
          </w:rPr>
        </w:r>
        <w:r w:rsidR="006F1245">
          <w:rPr>
            <w:noProof/>
            <w:webHidden/>
          </w:rPr>
          <w:fldChar w:fldCharType="separate"/>
        </w:r>
        <w:r w:rsidR="0052176A">
          <w:rPr>
            <w:noProof/>
            <w:webHidden/>
          </w:rPr>
          <w:t>34</w:t>
        </w:r>
        <w:r w:rsidR="006F1245">
          <w:rPr>
            <w:noProof/>
            <w:webHidden/>
          </w:rPr>
          <w:fldChar w:fldCharType="end"/>
        </w:r>
      </w:hyperlink>
    </w:p>
    <w:p w14:paraId="24B3F20A" w14:textId="170F98C9"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843" w:history="1">
        <w:r w:rsidR="006F1245" w:rsidRPr="00F1337D">
          <w:rPr>
            <w:rStyle w:val="Hyperlink"/>
            <w:noProof/>
          </w:rPr>
          <w:t>7.1.4</w:t>
        </w:r>
        <w:r w:rsidR="006F1245">
          <w:rPr>
            <w:rFonts w:asciiTheme="minorHAnsi" w:eastAsiaTheme="minorEastAsia" w:hAnsiTheme="minorHAnsi"/>
            <w:noProof/>
            <w:color w:val="auto"/>
            <w:kern w:val="0"/>
            <w:sz w:val="22"/>
            <w:szCs w:val="22"/>
          </w:rPr>
          <w:tab/>
        </w:r>
        <w:r w:rsidR="006F1245" w:rsidRPr="00F1337D">
          <w:rPr>
            <w:rStyle w:val="Hyperlink"/>
            <w:noProof/>
          </w:rPr>
          <w:t>FAX</w:t>
        </w:r>
        <w:r w:rsidR="006F1245">
          <w:rPr>
            <w:noProof/>
            <w:webHidden/>
          </w:rPr>
          <w:tab/>
        </w:r>
        <w:r w:rsidR="006F1245">
          <w:rPr>
            <w:noProof/>
            <w:webHidden/>
          </w:rPr>
          <w:fldChar w:fldCharType="begin"/>
        </w:r>
        <w:r w:rsidR="006F1245">
          <w:rPr>
            <w:noProof/>
            <w:webHidden/>
          </w:rPr>
          <w:instrText xml:space="preserve"> PAGEREF _Toc121136843 \h </w:instrText>
        </w:r>
        <w:r w:rsidR="006F1245">
          <w:rPr>
            <w:noProof/>
            <w:webHidden/>
          </w:rPr>
        </w:r>
        <w:r w:rsidR="006F1245">
          <w:rPr>
            <w:noProof/>
            <w:webHidden/>
          </w:rPr>
          <w:fldChar w:fldCharType="separate"/>
        </w:r>
        <w:r w:rsidR="0052176A">
          <w:rPr>
            <w:noProof/>
            <w:webHidden/>
          </w:rPr>
          <w:t>34</w:t>
        </w:r>
        <w:r w:rsidR="006F1245">
          <w:rPr>
            <w:noProof/>
            <w:webHidden/>
          </w:rPr>
          <w:fldChar w:fldCharType="end"/>
        </w:r>
      </w:hyperlink>
    </w:p>
    <w:p w14:paraId="26592C3F" w14:textId="5F0AD0DF"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844" w:history="1">
        <w:r w:rsidR="006F1245" w:rsidRPr="00F1337D">
          <w:rPr>
            <w:rStyle w:val="Hyperlink"/>
            <w:noProof/>
          </w:rPr>
          <w:t>7.1.5</w:t>
        </w:r>
        <w:r w:rsidR="006F1245">
          <w:rPr>
            <w:rFonts w:asciiTheme="minorHAnsi" w:eastAsiaTheme="minorEastAsia" w:hAnsiTheme="minorHAnsi"/>
            <w:noProof/>
            <w:color w:val="auto"/>
            <w:kern w:val="0"/>
            <w:sz w:val="22"/>
            <w:szCs w:val="22"/>
          </w:rPr>
          <w:tab/>
        </w:r>
        <w:r w:rsidR="006F1245" w:rsidRPr="00F1337D">
          <w:rPr>
            <w:rStyle w:val="Hyperlink"/>
            <w:noProof/>
          </w:rPr>
          <w:t>EMAIL oder EMAILATTACHMENT</w:t>
        </w:r>
        <w:r w:rsidR="006F1245">
          <w:rPr>
            <w:noProof/>
            <w:webHidden/>
          </w:rPr>
          <w:tab/>
        </w:r>
        <w:r w:rsidR="006F1245">
          <w:rPr>
            <w:noProof/>
            <w:webHidden/>
          </w:rPr>
          <w:fldChar w:fldCharType="begin"/>
        </w:r>
        <w:r w:rsidR="006F1245">
          <w:rPr>
            <w:noProof/>
            <w:webHidden/>
          </w:rPr>
          <w:instrText xml:space="preserve"> PAGEREF _Toc121136844 \h </w:instrText>
        </w:r>
        <w:r w:rsidR="006F1245">
          <w:rPr>
            <w:noProof/>
            <w:webHidden/>
          </w:rPr>
        </w:r>
        <w:r w:rsidR="006F1245">
          <w:rPr>
            <w:noProof/>
            <w:webHidden/>
          </w:rPr>
          <w:fldChar w:fldCharType="separate"/>
        </w:r>
        <w:r w:rsidR="0052176A">
          <w:rPr>
            <w:noProof/>
            <w:webHidden/>
          </w:rPr>
          <w:t>35</w:t>
        </w:r>
        <w:r w:rsidR="006F1245">
          <w:rPr>
            <w:noProof/>
            <w:webHidden/>
          </w:rPr>
          <w:fldChar w:fldCharType="end"/>
        </w:r>
      </w:hyperlink>
    </w:p>
    <w:p w14:paraId="460332B8" w14:textId="25FEAB67" w:rsidR="006F1245" w:rsidRDefault="00000000">
      <w:pPr>
        <w:pStyle w:val="Verzeichnis2"/>
        <w:tabs>
          <w:tab w:val="left" w:pos="880"/>
          <w:tab w:val="right" w:leader="dot" w:pos="9063"/>
        </w:tabs>
        <w:rPr>
          <w:rFonts w:asciiTheme="minorHAnsi" w:eastAsiaTheme="minorEastAsia" w:hAnsiTheme="minorHAnsi"/>
          <w:noProof/>
          <w:color w:val="auto"/>
          <w:kern w:val="0"/>
          <w:sz w:val="22"/>
          <w:szCs w:val="22"/>
        </w:rPr>
      </w:pPr>
      <w:hyperlink w:anchor="_Toc121136845" w:history="1">
        <w:r w:rsidR="006F1245" w:rsidRPr="00F1337D">
          <w:rPr>
            <w:rStyle w:val="Hyperlink"/>
            <w:noProof/>
          </w:rPr>
          <w:t>7.2</w:t>
        </w:r>
        <w:r w:rsidR="006F1245">
          <w:rPr>
            <w:rFonts w:asciiTheme="minorHAnsi" w:eastAsiaTheme="minorEastAsia" w:hAnsiTheme="minorHAnsi"/>
            <w:noProof/>
            <w:color w:val="auto"/>
            <w:kern w:val="0"/>
            <w:sz w:val="22"/>
            <w:szCs w:val="22"/>
          </w:rPr>
          <w:tab/>
        </w:r>
        <w:r w:rsidR="006F1245" w:rsidRPr="00F1337D">
          <w:rPr>
            <w:rStyle w:val="Hyperlink"/>
            <w:noProof/>
          </w:rPr>
          <w:t>M/OMS Konfiguration</w:t>
        </w:r>
        <w:r w:rsidR="006F1245">
          <w:rPr>
            <w:noProof/>
            <w:webHidden/>
          </w:rPr>
          <w:tab/>
        </w:r>
        <w:r w:rsidR="006F1245">
          <w:rPr>
            <w:noProof/>
            <w:webHidden/>
          </w:rPr>
          <w:fldChar w:fldCharType="begin"/>
        </w:r>
        <w:r w:rsidR="006F1245">
          <w:rPr>
            <w:noProof/>
            <w:webHidden/>
          </w:rPr>
          <w:instrText xml:space="preserve"> PAGEREF _Toc121136845 \h </w:instrText>
        </w:r>
        <w:r w:rsidR="006F1245">
          <w:rPr>
            <w:noProof/>
            <w:webHidden/>
          </w:rPr>
        </w:r>
        <w:r w:rsidR="006F1245">
          <w:rPr>
            <w:noProof/>
            <w:webHidden/>
          </w:rPr>
          <w:fldChar w:fldCharType="separate"/>
        </w:r>
        <w:r w:rsidR="0052176A">
          <w:rPr>
            <w:noProof/>
            <w:webHidden/>
          </w:rPr>
          <w:t>36</w:t>
        </w:r>
        <w:r w:rsidR="006F1245">
          <w:rPr>
            <w:noProof/>
            <w:webHidden/>
          </w:rPr>
          <w:fldChar w:fldCharType="end"/>
        </w:r>
      </w:hyperlink>
    </w:p>
    <w:p w14:paraId="03BDA1C7" w14:textId="108CB585"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846" w:history="1">
        <w:r w:rsidR="006F1245" w:rsidRPr="00F1337D">
          <w:rPr>
            <w:rStyle w:val="Hyperlink"/>
            <w:noProof/>
          </w:rPr>
          <w:t>7.2.1</w:t>
        </w:r>
        <w:r w:rsidR="006F1245">
          <w:rPr>
            <w:rFonts w:asciiTheme="minorHAnsi" w:eastAsiaTheme="minorEastAsia" w:hAnsiTheme="minorHAnsi"/>
            <w:noProof/>
            <w:color w:val="auto"/>
            <w:kern w:val="0"/>
            <w:sz w:val="22"/>
            <w:szCs w:val="22"/>
          </w:rPr>
          <w:tab/>
        </w:r>
        <w:r w:rsidR="006F1245" w:rsidRPr="00F1337D">
          <w:rPr>
            <w:rStyle w:val="Hyperlink"/>
            <w:noProof/>
          </w:rPr>
          <w:t>ZENTRALDRUCK-Stapel</w:t>
        </w:r>
        <w:r w:rsidR="006F1245">
          <w:rPr>
            <w:noProof/>
            <w:webHidden/>
          </w:rPr>
          <w:tab/>
        </w:r>
        <w:r w:rsidR="006F1245">
          <w:rPr>
            <w:noProof/>
            <w:webHidden/>
          </w:rPr>
          <w:fldChar w:fldCharType="begin"/>
        </w:r>
        <w:r w:rsidR="006F1245">
          <w:rPr>
            <w:noProof/>
            <w:webHidden/>
          </w:rPr>
          <w:instrText xml:space="preserve"> PAGEREF _Toc121136846 \h </w:instrText>
        </w:r>
        <w:r w:rsidR="006F1245">
          <w:rPr>
            <w:noProof/>
            <w:webHidden/>
          </w:rPr>
        </w:r>
        <w:r w:rsidR="006F1245">
          <w:rPr>
            <w:noProof/>
            <w:webHidden/>
          </w:rPr>
          <w:fldChar w:fldCharType="separate"/>
        </w:r>
        <w:r w:rsidR="0052176A">
          <w:rPr>
            <w:noProof/>
            <w:webHidden/>
          </w:rPr>
          <w:t>37</w:t>
        </w:r>
        <w:r w:rsidR="006F1245">
          <w:rPr>
            <w:noProof/>
            <w:webHidden/>
          </w:rPr>
          <w:fldChar w:fldCharType="end"/>
        </w:r>
      </w:hyperlink>
    </w:p>
    <w:p w14:paraId="1CF3F61C" w14:textId="3B4B7D4B"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847" w:history="1">
        <w:r w:rsidR="006F1245" w:rsidRPr="00F1337D">
          <w:rPr>
            <w:rStyle w:val="Hyperlink"/>
            <w:noProof/>
          </w:rPr>
          <w:t>7.2.2</w:t>
        </w:r>
        <w:r w:rsidR="006F1245">
          <w:rPr>
            <w:rFonts w:asciiTheme="minorHAnsi" w:eastAsiaTheme="minorEastAsia" w:hAnsiTheme="minorHAnsi"/>
            <w:noProof/>
            <w:color w:val="auto"/>
            <w:kern w:val="0"/>
            <w:sz w:val="22"/>
            <w:szCs w:val="22"/>
          </w:rPr>
          <w:tab/>
        </w:r>
        <w:r w:rsidR="006F1245" w:rsidRPr="00F1337D">
          <w:rPr>
            <w:rStyle w:val="Hyperlink"/>
            <w:noProof/>
          </w:rPr>
          <w:t>ZENTRALDRUCK_PDFVT-Stapel</w:t>
        </w:r>
        <w:r w:rsidR="006F1245">
          <w:rPr>
            <w:noProof/>
            <w:webHidden/>
          </w:rPr>
          <w:tab/>
        </w:r>
        <w:r w:rsidR="006F1245">
          <w:rPr>
            <w:noProof/>
            <w:webHidden/>
          </w:rPr>
          <w:fldChar w:fldCharType="begin"/>
        </w:r>
        <w:r w:rsidR="006F1245">
          <w:rPr>
            <w:noProof/>
            <w:webHidden/>
          </w:rPr>
          <w:instrText xml:space="preserve"> PAGEREF _Toc121136847 \h </w:instrText>
        </w:r>
        <w:r w:rsidR="006F1245">
          <w:rPr>
            <w:noProof/>
            <w:webHidden/>
          </w:rPr>
        </w:r>
        <w:r w:rsidR="006F1245">
          <w:rPr>
            <w:noProof/>
            <w:webHidden/>
          </w:rPr>
          <w:fldChar w:fldCharType="separate"/>
        </w:r>
        <w:r w:rsidR="0052176A">
          <w:rPr>
            <w:noProof/>
            <w:webHidden/>
          </w:rPr>
          <w:t>38</w:t>
        </w:r>
        <w:r w:rsidR="006F1245">
          <w:rPr>
            <w:noProof/>
            <w:webHidden/>
          </w:rPr>
          <w:fldChar w:fldCharType="end"/>
        </w:r>
      </w:hyperlink>
    </w:p>
    <w:p w14:paraId="56354718" w14:textId="147215FE"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848" w:history="1">
        <w:r w:rsidR="006F1245" w:rsidRPr="00F1337D">
          <w:rPr>
            <w:rStyle w:val="Hyperlink"/>
            <w:noProof/>
          </w:rPr>
          <w:t>7.2.3</w:t>
        </w:r>
        <w:r w:rsidR="006F1245">
          <w:rPr>
            <w:rFonts w:asciiTheme="minorHAnsi" w:eastAsiaTheme="minorEastAsia" w:hAnsiTheme="minorHAnsi"/>
            <w:noProof/>
            <w:color w:val="auto"/>
            <w:kern w:val="0"/>
            <w:sz w:val="22"/>
            <w:szCs w:val="22"/>
          </w:rPr>
          <w:tab/>
        </w:r>
        <w:r w:rsidR="006F1245" w:rsidRPr="00F1337D">
          <w:rPr>
            <w:rStyle w:val="Hyperlink"/>
            <w:noProof/>
          </w:rPr>
          <w:t>ARCHIV-Stapel</w:t>
        </w:r>
        <w:r w:rsidR="006F1245">
          <w:rPr>
            <w:noProof/>
            <w:webHidden/>
          </w:rPr>
          <w:tab/>
        </w:r>
        <w:r w:rsidR="006F1245">
          <w:rPr>
            <w:noProof/>
            <w:webHidden/>
          </w:rPr>
          <w:fldChar w:fldCharType="begin"/>
        </w:r>
        <w:r w:rsidR="006F1245">
          <w:rPr>
            <w:noProof/>
            <w:webHidden/>
          </w:rPr>
          <w:instrText xml:space="preserve"> PAGEREF _Toc121136848 \h </w:instrText>
        </w:r>
        <w:r w:rsidR="006F1245">
          <w:rPr>
            <w:noProof/>
            <w:webHidden/>
          </w:rPr>
        </w:r>
        <w:r w:rsidR="006F1245">
          <w:rPr>
            <w:noProof/>
            <w:webHidden/>
          </w:rPr>
          <w:fldChar w:fldCharType="separate"/>
        </w:r>
        <w:r w:rsidR="0052176A">
          <w:rPr>
            <w:noProof/>
            <w:webHidden/>
          </w:rPr>
          <w:t>39</w:t>
        </w:r>
        <w:r w:rsidR="006F1245">
          <w:rPr>
            <w:noProof/>
            <w:webHidden/>
          </w:rPr>
          <w:fldChar w:fldCharType="end"/>
        </w:r>
      </w:hyperlink>
    </w:p>
    <w:p w14:paraId="54F54307" w14:textId="76F0934F"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849" w:history="1">
        <w:r w:rsidR="006F1245" w:rsidRPr="00F1337D">
          <w:rPr>
            <w:rStyle w:val="Hyperlink"/>
            <w:noProof/>
          </w:rPr>
          <w:t>7.2.4</w:t>
        </w:r>
        <w:r w:rsidR="006F1245">
          <w:rPr>
            <w:rFonts w:asciiTheme="minorHAnsi" w:eastAsiaTheme="minorEastAsia" w:hAnsiTheme="minorHAnsi"/>
            <w:noProof/>
            <w:color w:val="auto"/>
            <w:kern w:val="0"/>
            <w:sz w:val="22"/>
            <w:szCs w:val="22"/>
          </w:rPr>
          <w:tab/>
        </w:r>
        <w:r w:rsidR="006F1245" w:rsidRPr="00F1337D">
          <w:rPr>
            <w:rStyle w:val="Hyperlink"/>
            <w:noProof/>
          </w:rPr>
          <w:t>EMAIL-Stapel</w:t>
        </w:r>
        <w:r w:rsidR="006F1245">
          <w:rPr>
            <w:noProof/>
            <w:webHidden/>
          </w:rPr>
          <w:tab/>
        </w:r>
        <w:r w:rsidR="006F1245">
          <w:rPr>
            <w:noProof/>
            <w:webHidden/>
          </w:rPr>
          <w:fldChar w:fldCharType="begin"/>
        </w:r>
        <w:r w:rsidR="006F1245">
          <w:rPr>
            <w:noProof/>
            <w:webHidden/>
          </w:rPr>
          <w:instrText xml:space="preserve"> PAGEREF _Toc121136849 \h </w:instrText>
        </w:r>
        <w:r w:rsidR="006F1245">
          <w:rPr>
            <w:noProof/>
            <w:webHidden/>
          </w:rPr>
        </w:r>
        <w:r w:rsidR="006F1245">
          <w:rPr>
            <w:noProof/>
            <w:webHidden/>
          </w:rPr>
          <w:fldChar w:fldCharType="separate"/>
        </w:r>
        <w:r w:rsidR="0052176A">
          <w:rPr>
            <w:noProof/>
            <w:webHidden/>
          </w:rPr>
          <w:t>40</w:t>
        </w:r>
        <w:r w:rsidR="006F1245">
          <w:rPr>
            <w:noProof/>
            <w:webHidden/>
          </w:rPr>
          <w:fldChar w:fldCharType="end"/>
        </w:r>
      </w:hyperlink>
    </w:p>
    <w:p w14:paraId="60193F2E" w14:textId="4CC2F6ED" w:rsidR="006F1245" w:rsidRDefault="00000000">
      <w:pPr>
        <w:pStyle w:val="Verzeichnis3"/>
        <w:tabs>
          <w:tab w:val="left" w:pos="1100"/>
          <w:tab w:val="right" w:leader="dot" w:pos="9063"/>
        </w:tabs>
        <w:rPr>
          <w:rFonts w:asciiTheme="minorHAnsi" w:eastAsiaTheme="minorEastAsia" w:hAnsiTheme="minorHAnsi"/>
          <w:noProof/>
          <w:color w:val="auto"/>
          <w:kern w:val="0"/>
          <w:sz w:val="22"/>
          <w:szCs w:val="22"/>
        </w:rPr>
      </w:pPr>
      <w:hyperlink w:anchor="_Toc121136850" w:history="1">
        <w:r w:rsidR="006F1245" w:rsidRPr="00F1337D">
          <w:rPr>
            <w:rStyle w:val="Hyperlink"/>
            <w:noProof/>
          </w:rPr>
          <w:t>7.2.5</w:t>
        </w:r>
        <w:r w:rsidR="006F1245">
          <w:rPr>
            <w:rFonts w:asciiTheme="minorHAnsi" w:eastAsiaTheme="minorEastAsia" w:hAnsiTheme="minorHAnsi"/>
            <w:noProof/>
            <w:color w:val="auto"/>
            <w:kern w:val="0"/>
            <w:sz w:val="22"/>
            <w:szCs w:val="22"/>
          </w:rPr>
          <w:tab/>
        </w:r>
        <w:r w:rsidR="006F1245" w:rsidRPr="00F1337D">
          <w:rPr>
            <w:rStyle w:val="Hyperlink"/>
            <w:noProof/>
          </w:rPr>
          <w:t>LOKALDRUCK-Stapel</w:t>
        </w:r>
        <w:r w:rsidR="006F1245">
          <w:rPr>
            <w:noProof/>
            <w:webHidden/>
          </w:rPr>
          <w:tab/>
        </w:r>
        <w:r w:rsidR="006F1245">
          <w:rPr>
            <w:noProof/>
            <w:webHidden/>
          </w:rPr>
          <w:fldChar w:fldCharType="begin"/>
        </w:r>
        <w:r w:rsidR="006F1245">
          <w:rPr>
            <w:noProof/>
            <w:webHidden/>
          </w:rPr>
          <w:instrText xml:space="preserve"> PAGEREF _Toc121136850 \h </w:instrText>
        </w:r>
        <w:r w:rsidR="006F1245">
          <w:rPr>
            <w:noProof/>
            <w:webHidden/>
          </w:rPr>
        </w:r>
        <w:r w:rsidR="006F1245">
          <w:rPr>
            <w:noProof/>
            <w:webHidden/>
          </w:rPr>
          <w:fldChar w:fldCharType="separate"/>
        </w:r>
        <w:r w:rsidR="0052176A">
          <w:rPr>
            <w:noProof/>
            <w:webHidden/>
          </w:rPr>
          <w:t>41</w:t>
        </w:r>
        <w:r w:rsidR="006F1245">
          <w:rPr>
            <w:noProof/>
            <w:webHidden/>
          </w:rPr>
          <w:fldChar w:fldCharType="end"/>
        </w:r>
      </w:hyperlink>
    </w:p>
    <w:p w14:paraId="4399A72B" w14:textId="6A05038E" w:rsidR="006F1245" w:rsidRDefault="00000000">
      <w:pPr>
        <w:pStyle w:val="Verzeichnis1"/>
        <w:tabs>
          <w:tab w:val="left" w:pos="400"/>
          <w:tab w:val="right" w:leader="dot" w:pos="9063"/>
        </w:tabs>
        <w:rPr>
          <w:rFonts w:asciiTheme="minorHAnsi" w:eastAsiaTheme="minorEastAsia" w:hAnsiTheme="minorHAnsi"/>
          <w:noProof/>
          <w:color w:val="auto"/>
          <w:kern w:val="0"/>
          <w:sz w:val="22"/>
          <w:szCs w:val="22"/>
        </w:rPr>
      </w:pPr>
      <w:hyperlink w:anchor="_Toc121136851" w:history="1">
        <w:r w:rsidR="006F1245" w:rsidRPr="00F1337D">
          <w:rPr>
            <w:rStyle w:val="Hyperlink"/>
            <w:noProof/>
          </w:rPr>
          <w:t>8</w:t>
        </w:r>
        <w:r w:rsidR="006F1245">
          <w:rPr>
            <w:rFonts w:asciiTheme="minorHAnsi" w:eastAsiaTheme="minorEastAsia" w:hAnsiTheme="minorHAnsi"/>
            <w:noProof/>
            <w:color w:val="auto"/>
            <w:kern w:val="0"/>
            <w:sz w:val="22"/>
            <w:szCs w:val="22"/>
          </w:rPr>
          <w:tab/>
        </w:r>
        <w:r w:rsidR="006F1245" w:rsidRPr="00F1337D">
          <w:rPr>
            <w:rStyle w:val="Hyperlink"/>
            <w:noProof/>
          </w:rPr>
          <w:t>Adaption des Frameworks an Kundenprojekte</w:t>
        </w:r>
        <w:r w:rsidR="006F1245">
          <w:rPr>
            <w:noProof/>
            <w:webHidden/>
          </w:rPr>
          <w:tab/>
        </w:r>
        <w:r w:rsidR="006F1245">
          <w:rPr>
            <w:noProof/>
            <w:webHidden/>
          </w:rPr>
          <w:fldChar w:fldCharType="begin"/>
        </w:r>
        <w:r w:rsidR="006F1245">
          <w:rPr>
            <w:noProof/>
            <w:webHidden/>
          </w:rPr>
          <w:instrText xml:space="preserve"> PAGEREF _Toc121136851 \h </w:instrText>
        </w:r>
        <w:r w:rsidR="006F1245">
          <w:rPr>
            <w:noProof/>
            <w:webHidden/>
          </w:rPr>
        </w:r>
        <w:r w:rsidR="006F1245">
          <w:rPr>
            <w:noProof/>
            <w:webHidden/>
          </w:rPr>
          <w:fldChar w:fldCharType="separate"/>
        </w:r>
        <w:r w:rsidR="0052176A">
          <w:rPr>
            <w:noProof/>
            <w:webHidden/>
          </w:rPr>
          <w:t>41</w:t>
        </w:r>
        <w:r w:rsidR="006F1245">
          <w:rPr>
            <w:noProof/>
            <w:webHidden/>
          </w:rPr>
          <w:fldChar w:fldCharType="end"/>
        </w:r>
      </w:hyperlink>
    </w:p>
    <w:p w14:paraId="1BF4E4E9" w14:textId="78AF0631" w:rsidR="00D00807" w:rsidRPr="00C71FA0" w:rsidRDefault="00902B53" w:rsidP="00D366C6">
      <w:pPr>
        <w:pStyle w:val="Text"/>
      </w:pPr>
      <w:r>
        <w:fldChar w:fldCharType="end"/>
      </w:r>
    </w:p>
    <w:p w14:paraId="68530218" w14:textId="53845132" w:rsidR="00D00807" w:rsidRDefault="00D00807">
      <w:r>
        <w:br w:type="page"/>
      </w:r>
    </w:p>
    <w:p w14:paraId="4D185648" w14:textId="77777777" w:rsidR="004B7DCA" w:rsidRDefault="004B7DCA" w:rsidP="009568BE">
      <w:pPr>
        <w:pStyle w:val="berschrift1"/>
      </w:pPr>
      <w:bookmarkStart w:id="0" w:name="_Ref32828062"/>
      <w:bookmarkStart w:id="1" w:name="_Toc121136788"/>
      <w:r>
        <w:lastRenderedPageBreak/>
        <w:t>Einführung</w:t>
      </w:r>
      <w:bookmarkEnd w:id="0"/>
      <w:bookmarkEnd w:id="1"/>
    </w:p>
    <w:p w14:paraId="39B2E9A3" w14:textId="12315E74" w:rsidR="00156DDD" w:rsidRDefault="000A7BA7" w:rsidP="00173AED">
      <w:pPr>
        <w:pStyle w:val="Text"/>
      </w:pPr>
      <w:r>
        <w:t xml:space="preserve">Das </w:t>
      </w:r>
      <w:r w:rsidR="007165DC">
        <w:t>Starterframework TONIC</w:t>
      </w:r>
      <w:r>
        <w:t xml:space="preserve"> ist eine </w:t>
      </w:r>
      <w:r w:rsidR="00156DDD">
        <w:t xml:space="preserve">Beispielimplementierung eines Frameworks zur Dokumentenerzeugung und Dokumentensteuerung mit </w:t>
      </w:r>
      <w:r w:rsidR="00EB2EAE">
        <w:t xml:space="preserve">M/TEXT </w:t>
      </w:r>
      <w:r w:rsidR="00156DDD">
        <w:t xml:space="preserve">TONIC. Es soll und muss an die kundenspezifischen </w:t>
      </w:r>
      <w:r w:rsidR="00156DDD" w:rsidRPr="00173AED">
        <w:t>Anforderungen</w:t>
      </w:r>
      <w:r w:rsidR="00156DDD">
        <w:t xml:space="preserve"> angepasst werden. Das </w:t>
      </w:r>
      <w:r w:rsidR="007165DC">
        <w:t>Starterframework zeigt</w:t>
      </w:r>
      <w:r w:rsidR="00156DDD">
        <w:t xml:space="preserve"> in seiner Implementierung wie bestimmte Funktionen mit TONIC umgesetzt werden können. </w:t>
      </w:r>
    </w:p>
    <w:p w14:paraId="1FB9F81F" w14:textId="38925932" w:rsidR="00156DDD" w:rsidRDefault="000A7BA7" w:rsidP="000A7BA7">
      <w:pPr>
        <w:pStyle w:val="Text"/>
      </w:pPr>
      <w:r>
        <w:t xml:space="preserve">Das </w:t>
      </w:r>
      <w:r w:rsidR="007165DC">
        <w:t>Starterframework ist</w:t>
      </w:r>
      <w:r>
        <w:t xml:space="preserve"> mit seinen Grundfunktionen im Projekt </w:t>
      </w:r>
      <w:proofErr w:type="spellStart"/>
      <w:r w:rsidRPr="000A7BA7">
        <w:rPr>
          <w:b/>
        </w:rPr>
        <w:t>Framework</w:t>
      </w:r>
      <w:r w:rsidR="007165DC">
        <w:rPr>
          <w:b/>
        </w:rPr>
        <w:t>_DE</w:t>
      </w:r>
      <w:proofErr w:type="spellEnd"/>
      <w:r>
        <w:t xml:space="preserve"> implementiert. </w:t>
      </w:r>
    </w:p>
    <w:p w14:paraId="3C7071F0" w14:textId="77777777" w:rsidR="00156DDD" w:rsidRDefault="00156DDD" w:rsidP="000A7BA7">
      <w:pPr>
        <w:pStyle w:val="Text"/>
      </w:pPr>
      <w:r>
        <w:t xml:space="preserve">Im Projekt </w:t>
      </w:r>
      <w:proofErr w:type="spellStart"/>
      <w:r w:rsidRPr="00D372B0">
        <w:rPr>
          <w:b/>
        </w:rPr>
        <w:t>Configuration</w:t>
      </w:r>
      <w:proofErr w:type="spellEnd"/>
      <w:r>
        <w:t xml:space="preserve"> ist eine bespielhafte Umsetzung </w:t>
      </w:r>
      <w:r w:rsidR="00D372B0">
        <w:t>einer M/OMS Ansteuerung zu finden.</w:t>
      </w:r>
    </w:p>
    <w:p w14:paraId="40CFD243" w14:textId="75F01327" w:rsidR="000A7BA7" w:rsidRDefault="000A7BA7" w:rsidP="000A7BA7">
      <w:pPr>
        <w:pStyle w:val="Text"/>
      </w:pPr>
      <w:r>
        <w:t xml:space="preserve">Das Projekt </w:t>
      </w:r>
      <w:r w:rsidRPr="000A7BA7">
        <w:rPr>
          <w:b/>
        </w:rPr>
        <w:t>Framework_Demo</w:t>
      </w:r>
      <w:r w:rsidR="007165DC">
        <w:rPr>
          <w:b/>
        </w:rPr>
        <w:t>_DE</w:t>
      </w:r>
      <w:r>
        <w:t xml:space="preserve"> </w:t>
      </w:r>
      <w:r w:rsidR="00D372B0">
        <w:t xml:space="preserve">zeigt Beispielvorlagen, welche </w:t>
      </w:r>
      <w:r>
        <w:t xml:space="preserve">die Grundfunktionen </w:t>
      </w:r>
      <w:r w:rsidR="007165DC">
        <w:t xml:space="preserve">der Dokumentensteuerung </w:t>
      </w:r>
      <w:r w:rsidR="00D372B0">
        <w:t>beinhalten.</w:t>
      </w:r>
      <w:r w:rsidR="006609DE">
        <w:t xml:space="preserve"> Auf einige dieser Beispielvorlagen wird in diesem Dokument z</w:t>
      </w:r>
      <w:r w:rsidR="007C6DCD">
        <w:t>ur Veranschaulichung referenziert.</w:t>
      </w:r>
    </w:p>
    <w:p w14:paraId="7FC23884" w14:textId="362CF4E9" w:rsidR="004B7DCA" w:rsidRPr="00B859DF" w:rsidRDefault="004B7DCA" w:rsidP="000A7BA7">
      <w:pPr>
        <w:pStyle w:val="Text"/>
        <w:rPr>
          <w:b/>
          <w:bCs/>
        </w:rPr>
      </w:pPr>
      <w:r w:rsidRPr="00B859DF">
        <w:rPr>
          <w:b/>
          <w:bCs/>
        </w:rPr>
        <w:t xml:space="preserve">Dieses Dokument </w:t>
      </w:r>
      <w:r w:rsidR="0021643C" w:rsidRPr="00B859DF">
        <w:rPr>
          <w:b/>
          <w:bCs/>
        </w:rPr>
        <w:t xml:space="preserve">setzt Kenntnis zu M/TEXT TONIC und M/OMS voraus </w:t>
      </w:r>
      <w:r w:rsidR="0021643C">
        <w:rPr>
          <w:b/>
          <w:bCs/>
        </w:rPr>
        <w:t xml:space="preserve">und </w:t>
      </w:r>
      <w:r w:rsidRPr="00B859DF">
        <w:rPr>
          <w:b/>
          <w:bCs/>
        </w:rPr>
        <w:t>ersetzt nicht die vorhandenen Produkthandbücher.</w:t>
      </w:r>
    </w:p>
    <w:p w14:paraId="4C795461" w14:textId="161BC691" w:rsidR="00DD2133" w:rsidRDefault="00DD2133" w:rsidP="00C71FA0">
      <w:pPr>
        <w:pStyle w:val="Text"/>
      </w:pPr>
      <w:r w:rsidRPr="00C71FA0">
        <w:t xml:space="preserve">Im nachfolgenden werden die benutzten Begriffe erklärt und das Konzept des </w:t>
      </w:r>
      <w:r w:rsidR="007165DC">
        <w:t>Starterframework</w:t>
      </w:r>
      <w:r w:rsidRPr="00C71FA0">
        <w:t>s veranschaulicht.</w:t>
      </w:r>
    </w:p>
    <w:p w14:paraId="266078D9" w14:textId="4AAD4D0E" w:rsidR="00173AED" w:rsidRDefault="00173AED" w:rsidP="00173AED">
      <w:pPr>
        <w:pStyle w:val="berschrift2"/>
      </w:pPr>
      <w:bookmarkStart w:id="2" w:name="_Toc121136789"/>
      <w:r>
        <w:t>M/TEXT Version</w:t>
      </w:r>
      <w:bookmarkEnd w:id="2"/>
    </w:p>
    <w:p w14:paraId="325CB236" w14:textId="7AC50653" w:rsidR="00173AED" w:rsidRDefault="00173AED" w:rsidP="00173AED">
      <w:pPr>
        <w:pStyle w:val="Text"/>
      </w:pPr>
      <w:r w:rsidRPr="00173AED">
        <w:t xml:space="preserve">Die </w:t>
      </w:r>
      <w:r w:rsidR="007165DC">
        <w:t xml:space="preserve">minimal benötigte Version M/Text-Version für das vorliegende Framework kann in der Datei </w:t>
      </w:r>
      <w:proofErr w:type="spellStart"/>
      <w:r w:rsidR="007165DC">
        <w:t>Framework_DE</w:t>
      </w:r>
      <w:proofErr w:type="spellEnd"/>
      <w:r w:rsidR="007165DC">
        <w:t>\MText_Version.txt nachgeschaut werden.</w:t>
      </w:r>
    </w:p>
    <w:p w14:paraId="3B8FFF38" w14:textId="0CAA50AA" w:rsidR="00E60CF1" w:rsidRDefault="00D40F08" w:rsidP="00D366C6">
      <w:pPr>
        <w:pStyle w:val="berschrift2"/>
      </w:pPr>
      <w:bookmarkStart w:id="3" w:name="_Toc121136790"/>
      <w:r w:rsidRPr="00CE3F60">
        <w:t>Be</w:t>
      </w:r>
      <w:r w:rsidRPr="00330F47">
        <w:t>griffe</w:t>
      </w:r>
      <w:bookmarkEnd w:id="3"/>
    </w:p>
    <w:p w14:paraId="1329535D" w14:textId="723AF6D3" w:rsidR="00C95D54" w:rsidRDefault="00C95D54" w:rsidP="00D366C6">
      <w:pPr>
        <w:pStyle w:val="berschrift3"/>
      </w:pPr>
      <w:bookmarkStart w:id="4" w:name="_Toc34042095"/>
      <w:bookmarkStart w:id="5" w:name="_Toc34042148"/>
      <w:bookmarkStart w:id="6" w:name="_Toc34042427"/>
      <w:bookmarkStart w:id="7" w:name="_Toc34045604"/>
      <w:bookmarkStart w:id="8" w:name="_Toc35324310"/>
      <w:bookmarkStart w:id="9" w:name="_Toc35362036"/>
      <w:bookmarkStart w:id="10" w:name="_Toc121136791"/>
      <w:bookmarkEnd w:id="4"/>
      <w:bookmarkEnd w:id="5"/>
      <w:bookmarkEnd w:id="6"/>
      <w:bookmarkEnd w:id="7"/>
      <w:bookmarkEnd w:id="8"/>
      <w:bookmarkEnd w:id="9"/>
      <w:r>
        <w:t>Auftrag</w:t>
      </w:r>
      <w:r w:rsidR="00D53EEF">
        <w:t>steuerung</w:t>
      </w:r>
      <w:bookmarkEnd w:id="10"/>
    </w:p>
    <w:p w14:paraId="73D843CD" w14:textId="34C988D9" w:rsidR="00C95D54" w:rsidRDefault="00C95D54" w:rsidP="00C95D54">
      <w:pPr>
        <w:pStyle w:val="Text"/>
      </w:pPr>
      <w:r>
        <w:t xml:space="preserve">Die Anforderung an die Serie M/ ein oder mehrere Dokumente für den Versand oder die Ablage zu erstellen, bezeichnet das </w:t>
      </w:r>
      <w:r w:rsidR="007165DC">
        <w:t xml:space="preserve">Starterframework </w:t>
      </w:r>
      <w:r>
        <w:t>als Auftra</w:t>
      </w:r>
      <w:r w:rsidR="00C969F2">
        <w:t>g</w:t>
      </w:r>
      <w:r w:rsidR="00D53EEF">
        <w:t>ssteuerung</w:t>
      </w:r>
      <w:r>
        <w:t>. Die Auftrag</w:t>
      </w:r>
      <w:r w:rsidR="00D53EEF">
        <w:t>steuerung</w:t>
      </w:r>
      <w:r>
        <w:t xml:space="preserve"> umfasst alle Informationen, die zur Erstellung der angeforderten Dokumente notwendig ist. </w:t>
      </w:r>
    </w:p>
    <w:p w14:paraId="5D7FCC14" w14:textId="009C3770" w:rsidR="00C95D54" w:rsidRPr="002C7019" w:rsidRDefault="002A1EB7" w:rsidP="002A1EB7">
      <w:pPr>
        <w:pStyle w:val="Text"/>
      </w:pPr>
      <w:r>
        <w:t xml:space="preserve">Eine Dokumentvorlage benötigt mindestens das Auftragssteuerungs-Datenmodell. Zusätzlich kann eine Vorlage ein Fachdatenmodell einbinden. </w:t>
      </w:r>
      <w:r w:rsidR="00C95D54">
        <w:t xml:space="preserve">Das Ergebnis der Dokumentvorlage </w:t>
      </w:r>
      <w:r w:rsidR="004F6C36">
        <w:t xml:space="preserve">ist </w:t>
      </w:r>
      <w:r w:rsidR="00E77121">
        <w:t>technisch ein M/TEXT-</w:t>
      </w:r>
      <w:r w:rsidR="00C95D54">
        <w:t xml:space="preserve">Dokument, </w:t>
      </w:r>
      <w:r w:rsidR="007476A7">
        <w:t xml:space="preserve">das </w:t>
      </w:r>
      <w:r w:rsidR="00C95D54">
        <w:t xml:space="preserve">durch M/TEXT erstellt und mittels M/OMS verarbeitet </w:t>
      </w:r>
      <w:r w:rsidR="003B68E5">
        <w:t>wird</w:t>
      </w:r>
      <w:r w:rsidR="00C95D54">
        <w:t>.</w:t>
      </w:r>
      <w:r w:rsidR="009C4C0F">
        <w:t xml:space="preserve"> </w:t>
      </w:r>
    </w:p>
    <w:p w14:paraId="4DA9D9E7" w14:textId="786C52EA" w:rsidR="00D40F08" w:rsidRDefault="00D40F08" w:rsidP="00D366C6">
      <w:pPr>
        <w:pStyle w:val="berschrift3"/>
      </w:pPr>
      <w:bookmarkStart w:id="11" w:name="_Toc121136792"/>
      <w:r w:rsidRPr="00901BDB">
        <w:t>Korrespondenz</w:t>
      </w:r>
      <w:r w:rsidR="002A1EB7">
        <w:t>en</w:t>
      </w:r>
      <w:bookmarkEnd w:id="11"/>
    </w:p>
    <w:p w14:paraId="08194E7C" w14:textId="06417015" w:rsidR="00D40F08" w:rsidRDefault="00D40F08" w:rsidP="00D40F08">
      <w:pPr>
        <w:pStyle w:val="Text"/>
        <w:rPr>
          <w:rStyle w:val="TextZchn"/>
        </w:rPr>
      </w:pPr>
      <w:r w:rsidRPr="00D40F08">
        <w:t xml:space="preserve">Eine Korrespondenz ist eine </w:t>
      </w:r>
      <w:r w:rsidR="00713FA1">
        <w:t>Nach</w:t>
      </w:r>
      <w:r w:rsidR="007236F3">
        <w:t>richt</w:t>
      </w:r>
      <w:r w:rsidR="00125722">
        <w:rPr>
          <w:rStyle w:val="TextZchn"/>
        </w:rPr>
        <w:t xml:space="preserve"> </w:t>
      </w:r>
      <w:r w:rsidRPr="00D40F08">
        <w:rPr>
          <w:rStyle w:val="TextZchn"/>
        </w:rPr>
        <w:t>mit einem bestimmten Inhalt</w:t>
      </w:r>
      <w:r w:rsidR="00844605">
        <w:rPr>
          <w:rStyle w:val="TextZchn"/>
        </w:rPr>
        <w:t xml:space="preserve"> und</w:t>
      </w:r>
      <w:r w:rsidRPr="00D40F08">
        <w:rPr>
          <w:rStyle w:val="TextZchn"/>
        </w:rPr>
        <w:t xml:space="preserve"> mindestens einem bestimmten Empfänger. </w:t>
      </w:r>
      <w:r w:rsidR="0044747A">
        <w:rPr>
          <w:rStyle w:val="TextZchn"/>
        </w:rPr>
        <w:t xml:space="preserve">Es </w:t>
      </w:r>
      <w:r w:rsidR="00063C01">
        <w:rPr>
          <w:rStyle w:val="TextZchn"/>
        </w:rPr>
        <w:t xml:space="preserve">können mit einem Datenstrom </w:t>
      </w:r>
      <w:r w:rsidR="0044747A">
        <w:rPr>
          <w:rStyle w:val="TextZchn"/>
        </w:rPr>
        <w:t xml:space="preserve">mehrere </w:t>
      </w:r>
      <w:r w:rsidR="005B1AF8">
        <w:rPr>
          <w:rStyle w:val="TextZchn"/>
        </w:rPr>
        <w:t xml:space="preserve">Korrespondenzen </w:t>
      </w:r>
      <w:r w:rsidR="00D71BE4">
        <w:rPr>
          <w:rStyle w:val="TextZchn"/>
        </w:rPr>
        <w:t xml:space="preserve">in einem Vorgang </w:t>
      </w:r>
      <w:r w:rsidR="00063C01">
        <w:rPr>
          <w:rStyle w:val="TextZchn"/>
        </w:rPr>
        <w:t>erzeugt werden</w:t>
      </w:r>
      <w:r w:rsidR="0044747A">
        <w:rPr>
          <w:rStyle w:val="TextZchn"/>
        </w:rPr>
        <w:t xml:space="preserve">. Diese </w:t>
      </w:r>
      <w:r w:rsidR="005B1AF8">
        <w:rPr>
          <w:rStyle w:val="TextZchn"/>
        </w:rPr>
        <w:t>haben in der Regel unterschiedliche Inhalte.</w:t>
      </w:r>
    </w:p>
    <w:p w14:paraId="3390CA03" w14:textId="4DB0C617" w:rsidR="00CA64D1" w:rsidRPr="000B1D4C" w:rsidRDefault="00CA64D1" w:rsidP="00D366C6">
      <w:pPr>
        <w:pStyle w:val="berschrift3"/>
        <w:rPr>
          <w:rStyle w:val="TextZchn"/>
          <w:rFonts w:cstheme="majorBidi"/>
          <w:color w:val="7E97AD" w:themeColor="accent1"/>
        </w:rPr>
      </w:pPr>
      <w:bookmarkStart w:id="12" w:name="_Toc35362039"/>
      <w:bookmarkStart w:id="13" w:name="_Toc121136793"/>
      <w:bookmarkEnd w:id="12"/>
      <w:r w:rsidRPr="000B1D4C">
        <w:rPr>
          <w:rStyle w:val="TextZchn"/>
          <w:rFonts w:cstheme="majorBidi"/>
          <w:color w:val="7E97AD" w:themeColor="accent1"/>
        </w:rPr>
        <w:t>Exemplare</w:t>
      </w:r>
      <w:bookmarkEnd w:id="13"/>
    </w:p>
    <w:p w14:paraId="566E8EAE" w14:textId="1078FAD5" w:rsidR="00125722" w:rsidRDefault="00125722" w:rsidP="005B1AF8">
      <w:pPr>
        <w:pStyle w:val="Text"/>
        <w:rPr>
          <w:rStyle w:val="TextZchn"/>
        </w:rPr>
      </w:pPr>
      <w:r w:rsidRPr="00D40F08">
        <w:rPr>
          <w:rStyle w:val="TextZchn"/>
        </w:rPr>
        <w:t xml:space="preserve">Ein Exemplar ist eine bestimmte </w:t>
      </w:r>
      <w:r w:rsidR="00DB33D3" w:rsidRPr="00DB33D3">
        <w:rPr>
          <w:rStyle w:val="TextZchn"/>
        </w:rPr>
        <w:t>Ausprägung</w:t>
      </w:r>
      <w:r w:rsidRPr="00850031">
        <w:rPr>
          <w:rStyle w:val="TextZchn"/>
          <w:color w:val="FF0000"/>
        </w:rPr>
        <w:t xml:space="preserve"> </w:t>
      </w:r>
      <w:r w:rsidR="005C744E">
        <w:rPr>
          <w:rStyle w:val="TextZchn"/>
          <w:iCs/>
        </w:rPr>
        <w:t>der</w:t>
      </w:r>
      <w:r w:rsidRPr="00D40F08">
        <w:rPr>
          <w:rStyle w:val="TextZchn"/>
        </w:rPr>
        <w:t xml:space="preserve"> Korr</w:t>
      </w:r>
      <w:r>
        <w:rPr>
          <w:rStyle w:val="TextZchn"/>
        </w:rPr>
        <w:t>espondenz</w:t>
      </w:r>
      <w:r w:rsidR="005B1AF8">
        <w:rPr>
          <w:rStyle w:val="TextZchn"/>
        </w:rPr>
        <w:t>, die</w:t>
      </w:r>
      <w:r w:rsidR="005D4BA0">
        <w:rPr>
          <w:rStyle w:val="TextZchn"/>
        </w:rPr>
        <w:t xml:space="preserve"> nach bestimmten Regeln gebildet wird</w:t>
      </w:r>
      <w:r>
        <w:rPr>
          <w:rStyle w:val="TextZchn"/>
        </w:rPr>
        <w:t xml:space="preserve">. </w:t>
      </w:r>
      <w:r w:rsidR="005B1AF8">
        <w:rPr>
          <w:rStyle w:val="TextZchn"/>
        </w:rPr>
        <w:t xml:space="preserve">Es kann mehrere Exemplare einer Korrespondenz geben, die aber alle </w:t>
      </w:r>
      <w:r w:rsidR="005D4BA0">
        <w:rPr>
          <w:rStyle w:val="TextZchn"/>
        </w:rPr>
        <w:t>die gleiche Nachricht beinhalten</w:t>
      </w:r>
      <w:r w:rsidR="005B1AF8">
        <w:rPr>
          <w:rStyle w:val="TextZchn"/>
        </w:rPr>
        <w:t xml:space="preserve">. Das </w:t>
      </w:r>
      <w:r w:rsidR="00824340">
        <w:rPr>
          <w:rStyle w:val="TextZchn"/>
        </w:rPr>
        <w:t>e</w:t>
      </w:r>
      <w:r w:rsidR="005B1AF8">
        <w:rPr>
          <w:rStyle w:val="TextZchn"/>
        </w:rPr>
        <w:t>rste</w:t>
      </w:r>
      <w:r w:rsidR="008B257F">
        <w:rPr>
          <w:rStyle w:val="TextZchn"/>
        </w:rPr>
        <w:t xml:space="preserve"> E</w:t>
      </w:r>
      <w:r w:rsidR="005B1AF8">
        <w:rPr>
          <w:rStyle w:val="TextZchn"/>
        </w:rPr>
        <w:t xml:space="preserve">xemplar </w:t>
      </w:r>
      <w:proofErr w:type="gramStart"/>
      <w:r w:rsidR="002A1EB7">
        <w:rPr>
          <w:rStyle w:val="TextZchn"/>
        </w:rPr>
        <w:t xml:space="preserve">( </w:t>
      </w:r>
      <w:proofErr w:type="spellStart"/>
      <w:r w:rsidR="002A1EB7">
        <w:rPr>
          <w:rStyle w:val="TextZchn"/>
        </w:rPr>
        <w:t>instance</w:t>
      </w:r>
      <w:proofErr w:type="spellEnd"/>
      <w:proofErr w:type="gramEnd"/>
      <w:r w:rsidR="002A1EB7">
        <w:rPr>
          <w:rStyle w:val="TextZchn"/>
        </w:rPr>
        <w:t xml:space="preserve">(0) ) </w:t>
      </w:r>
      <w:r w:rsidR="005B1AF8">
        <w:rPr>
          <w:rStyle w:val="TextZchn"/>
        </w:rPr>
        <w:t>ist immer das Original.</w:t>
      </w:r>
      <w:r w:rsidR="00B81C80">
        <w:rPr>
          <w:rStyle w:val="TextZchn"/>
        </w:rPr>
        <w:t xml:space="preserve"> Weitere Exemplare </w:t>
      </w:r>
      <w:r w:rsidR="0044747A">
        <w:rPr>
          <w:rStyle w:val="TextZchn"/>
        </w:rPr>
        <w:t>sind Kopien diese</w:t>
      </w:r>
      <w:r w:rsidR="00824340">
        <w:rPr>
          <w:rStyle w:val="TextZchn"/>
        </w:rPr>
        <w:t>r Korrespondenz</w:t>
      </w:r>
      <w:r w:rsidR="0044747A">
        <w:rPr>
          <w:rStyle w:val="TextZchn"/>
        </w:rPr>
        <w:t>, die an andere Empfänger gehen können.</w:t>
      </w:r>
      <w:r w:rsidR="008A6F3A">
        <w:rPr>
          <w:rStyle w:val="TextZchn"/>
        </w:rPr>
        <w:t xml:space="preserve"> Jedes weitere Exemplar </w:t>
      </w:r>
      <w:r w:rsidR="0066594D">
        <w:rPr>
          <w:rStyle w:val="TextZchn"/>
        </w:rPr>
        <w:t>hat ein</w:t>
      </w:r>
      <w:r w:rsidR="00CD59A4">
        <w:rPr>
          <w:rStyle w:val="TextZchn"/>
        </w:rPr>
        <w:t>en</w:t>
      </w:r>
      <w:r w:rsidR="0066594D">
        <w:rPr>
          <w:rStyle w:val="TextZchn"/>
        </w:rPr>
        <w:t xml:space="preserve"> </w:t>
      </w:r>
      <w:r w:rsidR="00CD59A4">
        <w:rPr>
          <w:rStyle w:val="TextZchn"/>
        </w:rPr>
        <w:t>Brief</w:t>
      </w:r>
      <w:r w:rsidR="0066594D">
        <w:rPr>
          <w:rStyle w:val="TextZchn"/>
        </w:rPr>
        <w:t>, d</w:t>
      </w:r>
      <w:r w:rsidR="00CD59A4">
        <w:rPr>
          <w:rStyle w:val="TextZchn"/>
        </w:rPr>
        <w:t>er</w:t>
      </w:r>
      <w:r w:rsidR="0066594D">
        <w:rPr>
          <w:rStyle w:val="TextZchn"/>
        </w:rPr>
        <w:t xml:space="preserve"> dem Original-</w:t>
      </w:r>
      <w:r w:rsidR="00CD59A4">
        <w:rPr>
          <w:rStyle w:val="TextZchn"/>
        </w:rPr>
        <w:t xml:space="preserve">Brief </w:t>
      </w:r>
      <w:r w:rsidR="0066594D">
        <w:rPr>
          <w:rStyle w:val="TextZchn"/>
        </w:rPr>
        <w:t>vorangestellt wird.</w:t>
      </w:r>
    </w:p>
    <w:p w14:paraId="2DF33BA5" w14:textId="3B5AD3FC" w:rsidR="000874A1" w:rsidRDefault="000874A1" w:rsidP="00D366C6">
      <w:pPr>
        <w:pStyle w:val="berschrift3"/>
      </w:pPr>
      <w:bookmarkStart w:id="14" w:name="_Toc121136794"/>
      <w:r>
        <w:t>Brief</w:t>
      </w:r>
      <w:bookmarkEnd w:id="14"/>
    </w:p>
    <w:p w14:paraId="1F681657" w14:textId="2FD0C7DA" w:rsidR="006F4391" w:rsidRDefault="00E3266A" w:rsidP="005B1AF8">
      <w:pPr>
        <w:pStyle w:val="Text"/>
        <w:rPr>
          <w:rStyle w:val="TextZchn"/>
        </w:rPr>
      </w:pPr>
      <w:r>
        <w:t>Ein Brief bezeichnet</w:t>
      </w:r>
      <w:r w:rsidR="00EF4A18">
        <w:t xml:space="preserve"> einen nach DIN-5008</w:t>
      </w:r>
      <w:r w:rsidR="00496081">
        <w:t xml:space="preserve"> konformen Geschäftsbriefbogen oder einen solchen nach dem C</w:t>
      </w:r>
      <w:r w:rsidR="006534B8">
        <w:t xml:space="preserve">orporate </w:t>
      </w:r>
      <w:r w:rsidR="00496081">
        <w:t>D</w:t>
      </w:r>
      <w:r w:rsidR="006534B8">
        <w:t>esign</w:t>
      </w:r>
      <w:r w:rsidR="00496081">
        <w:t xml:space="preserve"> des Kunden.</w:t>
      </w:r>
    </w:p>
    <w:p w14:paraId="57FEDA62" w14:textId="58E50C14" w:rsidR="00C95D54" w:rsidRPr="00D366C6" w:rsidRDefault="00C95D54" w:rsidP="00D366C6">
      <w:pPr>
        <w:pStyle w:val="berschrift3"/>
      </w:pPr>
      <w:bookmarkStart w:id="15" w:name="_Toc121136795"/>
      <w:r w:rsidRPr="00D366C6">
        <w:lastRenderedPageBreak/>
        <w:t>Anschreiben</w:t>
      </w:r>
      <w:bookmarkEnd w:id="15"/>
    </w:p>
    <w:p w14:paraId="3A94EC8F" w14:textId="7D249847" w:rsidR="006F4391" w:rsidRDefault="00245B9A" w:rsidP="006F4391">
      <w:pPr>
        <w:pStyle w:val="Text"/>
      </w:pPr>
      <w:r>
        <w:t xml:space="preserve">Ein Anschreiben </w:t>
      </w:r>
      <w:r w:rsidR="005614B0">
        <w:t xml:space="preserve">ist ein </w:t>
      </w:r>
      <w:r w:rsidR="006E7327">
        <w:t>B</w:t>
      </w:r>
      <w:r w:rsidR="005614B0">
        <w:t>rief</w:t>
      </w:r>
      <w:r w:rsidR="006E7327">
        <w:t xml:space="preserve"> </w:t>
      </w:r>
      <w:proofErr w:type="gramStart"/>
      <w:r w:rsidR="006E7327">
        <w:t>der anderen Briefen</w:t>
      </w:r>
      <w:proofErr w:type="gramEnd"/>
      <w:r w:rsidR="006E7327">
        <w:t xml:space="preserve"> vorangestellt wird,</w:t>
      </w:r>
      <w:r w:rsidR="005614B0">
        <w:t xml:space="preserve"> an einen Empfänger</w:t>
      </w:r>
      <w:r w:rsidR="006E7327">
        <w:t xml:space="preserve"> gerichtet</w:t>
      </w:r>
      <w:r w:rsidR="005614B0">
        <w:t xml:space="preserve">, dem </w:t>
      </w:r>
      <w:r>
        <w:t>ein oder mehrere Briefe</w:t>
      </w:r>
      <w:r w:rsidR="005614B0">
        <w:t xml:space="preserve"> folgen können</w:t>
      </w:r>
      <w:r>
        <w:t>.</w:t>
      </w:r>
    </w:p>
    <w:p w14:paraId="31DF2084" w14:textId="38E32BE4" w:rsidR="00C95D54" w:rsidRDefault="00C95D54" w:rsidP="00D366C6">
      <w:pPr>
        <w:pStyle w:val="berschrift3"/>
      </w:pPr>
      <w:bookmarkStart w:id="16" w:name="_Toc121136796"/>
      <w:r>
        <w:t>Anlage, Beilage</w:t>
      </w:r>
      <w:r w:rsidR="000D6A74">
        <w:t>, Beileger</w:t>
      </w:r>
      <w:bookmarkEnd w:id="16"/>
    </w:p>
    <w:p w14:paraId="4352C232" w14:textId="6528A786" w:rsidR="006F4391" w:rsidRDefault="00126D6D" w:rsidP="006F4391">
      <w:pPr>
        <w:pStyle w:val="Text"/>
      </w:pPr>
      <w:r>
        <w:t>Diese Begriffe bezeich</w:t>
      </w:r>
      <w:r w:rsidR="00675991">
        <w:t>n</w:t>
      </w:r>
      <w:r>
        <w:t>en</w:t>
      </w:r>
      <w:r w:rsidR="00675991">
        <w:t xml:space="preserve"> </w:t>
      </w:r>
      <w:r w:rsidR="00FA404D">
        <w:t xml:space="preserve">Teile, die einem </w:t>
      </w:r>
      <w:r w:rsidR="005614B0">
        <w:t>Brief</w:t>
      </w:r>
      <w:r w:rsidR="00FA404D">
        <w:t xml:space="preserve"> hinzugefügt werden können. Dies können z. B. </w:t>
      </w:r>
      <w:r w:rsidR="007378B4">
        <w:t>PDF-Anlagen, Fragebögen oder AGBs sein.</w:t>
      </w:r>
    </w:p>
    <w:p w14:paraId="2E7923FE" w14:textId="36B11A82" w:rsidR="009446C2" w:rsidRDefault="009446C2" w:rsidP="006F4391">
      <w:pPr>
        <w:pStyle w:val="berschrift3"/>
      </w:pPr>
      <w:bookmarkStart w:id="17" w:name="_Toc121136797"/>
      <w:r>
        <w:t>Sendung</w:t>
      </w:r>
      <w:bookmarkEnd w:id="17"/>
    </w:p>
    <w:p w14:paraId="6676D386" w14:textId="4EE5218F" w:rsidR="009446C2" w:rsidRPr="00D366C6" w:rsidRDefault="00723E62" w:rsidP="002C7019">
      <w:pPr>
        <w:pStyle w:val="Text"/>
      </w:pPr>
      <w:r>
        <w:t>Eine Sendung bezeichnet alle Anschreiben</w:t>
      </w:r>
      <w:r w:rsidR="005614B0">
        <w:t>, Briefe</w:t>
      </w:r>
      <w:r>
        <w:t xml:space="preserve"> und Anlagen, die </w:t>
      </w:r>
      <w:r w:rsidR="006F6AF0">
        <w:t>einem</w:t>
      </w:r>
      <w:r w:rsidR="00CA64D1">
        <w:t xml:space="preserve"> </w:t>
      </w:r>
      <w:r w:rsidR="006F6AF0">
        <w:t xml:space="preserve">Empfänger </w:t>
      </w:r>
      <w:r w:rsidR="00CA64D1">
        <w:t>zugestellt werden</w:t>
      </w:r>
      <w:r w:rsidR="006F6AF0">
        <w:t>.</w:t>
      </w:r>
    </w:p>
    <w:p w14:paraId="63EC4D81" w14:textId="474545B0" w:rsidR="00425FE0" w:rsidRPr="00425FE0" w:rsidRDefault="00037DB1" w:rsidP="00037DB1">
      <w:pPr>
        <w:pStyle w:val="berschrift3"/>
      </w:pPr>
      <w:bookmarkStart w:id="18" w:name="_Toc121136798"/>
      <w:r>
        <w:t>Kopie, Durchschrift</w:t>
      </w:r>
      <w:bookmarkEnd w:id="18"/>
    </w:p>
    <w:p w14:paraId="19363441" w14:textId="3AFCE667" w:rsidR="00425FE0" w:rsidRDefault="00364B31" w:rsidP="00425FE0">
      <w:pPr>
        <w:pStyle w:val="Text"/>
      </w:pPr>
      <w:r>
        <w:t>Eine Kopie ist ein weiteres Exemplar</w:t>
      </w:r>
      <w:r w:rsidR="002E315D">
        <w:t xml:space="preserve"> des Original- oder Erst-Exemplars. Eine</w:t>
      </w:r>
      <w:r w:rsidR="0011706B">
        <w:t xml:space="preserve"> Kopie kann an </w:t>
      </w:r>
      <w:r w:rsidR="005614B0">
        <w:t xml:space="preserve">den </w:t>
      </w:r>
      <w:r w:rsidR="0011706B">
        <w:t xml:space="preserve">Empfänger </w:t>
      </w:r>
      <w:r w:rsidR="005614B0">
        <w:t xml:space="preserve">des ersten Exemplars </w:t>
      </w:r>
      <w:r w:rsidR="0011706B">
        <w:t xml:space="preserve">gehen oder aber auch an </w:t>
      </w:r>
      <w:r w:rsidR="005614B0">
        <w:t xml:space="preserve">weitere </w:t>
      </w:r>
      <w:r w:rsidR="00315BD1">
        <w:t>Empfänger.</w:t>
      </w:r>
    </w:p>
    <w:p w14:paraId="5BCEF476" w14:textId="7B6628BF" w:rsidR="002440A1" w:rsidRDefault="002440A1" w:rsidP="00D366C6">
      <w:pPr>
        <w:pStyle w:val="Text"/>
        <w:rPr>
          <w:sz w:val="28"/>
          <w:szCs w:val="32"/>
        </w:rPr>
      </w:pPr>
      <w:r>
        <w:br w:type="page"/>
      </w:r>
    </w:p>
    <w:p w14:paraId="2C916092" w14:textId="32A41539" w:rsidR="00125722" w:rsidRPr="00D366C6" w:rsidRDefault="00D372B0" w:rsidP="00D366C6">
      <w:pPr>
        <w:pStyle w:val="berschrift3"/>
        <w:rPr>
          <w:rStyle w:val="TextZchn"/>
          <w:rFonts w:cstheme="majorBidi"/>
          <w:bCs w:val="0"/>
          <w:color w:val="7E97AD" w:themeColor="accent1"/>
        </w:rPr>
      </w:pPr>
      <w:bookmarkStart w:id="19" w:name="_Toc121136799"/>
      <w:r w:rsidRPr="000B1D4C">
        <w:lastRenderedPageBreak/>
        <w:t>Usecases</w:t>
      </w:r>
      <w:bookmarkEnd w:id="19"/>
    </w:p>
    <w:p w14:paraId="60327F74" w14:textId="44296157" w:rsidR="00D372B0" w:rsidRDefault="00803A4D" w:rsidP="00D366C6">
      <w:pPr>
        <w:pStyle w:val="berschrift4"/>
      </w:pPr>
      <w:bookmarkStart w:id="20" w:name="_Ref35360103"/>
      <w:bookmarkStart w:id="21" w:name="_Toc121136800"/>
      <w:r>
        <w:t>Eine Korrespondenz</w:t>
      </w:r>
      <w:r w:rsidR="006E7327">
        <w:t xml:space="preserve"> </w:t>
      </w:r>
      <w:r>
        <w:t>mit einem Exemplar</w:t>
      </w:r>
      <w:bookmarkEnd w:id="20"/>
      <w:bookmarkEnd w:id="21"/>
    </w:p>
    <w:p w14:paraId="0C506ABF" w14:textId="6C26BD3B" w:rsidR="00D40F08" w:rsidRDefault="00164B10" w:rsidP="00164B10">
      <w:pPr>
        <w:pStyle w:val="Text"/>
        <w:rPr>
          <w:rStyle w:val="TextZchn"/>
        </w:rPr>
      </w:pPr>
      <w:r>
        <w:t>Es wird ein</w:t>
      </w:r>
      <w:r w:rsidR="009F4443">
        <w:t xml:space="preserve"> Brief</w:t>
      </w:r>
      <w:r>
        <w:t xml:space="preserve"> </w:t>
      </w:r>
      <w:r w:rsidR="00D40F08">
        <w:rPr>
          <w:rStyle w:val="TextZchn"/>
        </w:rPr>
        <w:t>an einen Versicherten</w:t>
      </w:r>
      <w:r>
        <w:rPr>
          <w:rStyle w:val="TextZchn"/>
        </w:rPr>
        <w:t xml:space="preserve"> verschickt</w:t>
      </w:r>
      <w:r w:rsidR="00D40F08">
        <w:rPr>
          <w:rStyle w:val="TextZchn"/>
        </w:rPr>
        <w:t xml:space="preserve">, dass </w:t>
      </w:r>
      <w:r w:rsidR="00211F8B">
        <w:rPr>
          <w:rStyle w:val="TextZchn"/>
        </w:rPr>
        <w:t>die Kosten einer ärztlichen Behandlung übernommen werden</w:t>
      </w:r>
      <w:r w:rsidR="00D40F08">
        <w:rPr>
          <w:rStyle w:val="TextZchn"/>
        </w:rPr>
        <w:t>.</w:t>
      </w:r>
    </w:p>
    <w:p w14:paraId="041BE08E" w14:textId="0F94CFEC" w:rsidR="001057F1" w:rsidRDefault="00A557C8">
      <w:pPr>
        <w:rPr>
          <w:rStyle w:val="TextZchn"/>
        </w:rPr>
      </w:pPr>
      <w:r>
        <w:rPr>
          <w:noProof/>
        </w:rPr>
        <mc:AlternateContent>
          <mc:Choice Requires="wpg">
            <w:drawing>
              <wp:inline distT="0" distB="0" distL="0" distR="0" wp14:anchorId="02C4D36E" wp14:editId="0FD359DE">
                <wp:extent cx="1606550" cy="2241550"/>
                <wp:effectExtent l="0" t="0" r="12700" b="25400"/>
                <wp:docPr id="136" name="Gruppieren 136"/>
                <wp:cNvGraphicFramePr/>
                <a:graphic xmlns:a="http://schemas.openxmlformats.org/drawingml/2006/main">
                  <a:graphicData uri="http://schemas.microsoft.com/office/word/2010/wordprocessingGroup">
                    <wpg:wgp>
                      <wpg:cNvGrpSpPr/>
                      <wpg:grpSpPr>
                        <a:xfrm>
                          <a:off x="0" y="0"/>
                          <a:ext cx="1606550" cy="2241550"/>
                          <a:chOff x="0" y="0"/>
                          <a:chExt cx="1606550" cy="2241550"/>
                        </a:xfrm>
                      </wpg:grpSpPr>
                      <wps:wsp>
                        <wps:cNvPr id="21" name="Rechteck 21"/>
                        <wps:cNvSpPr/>
                        <wps:spPr>
                          <a:xfrm>
                            <a:off x="0" y="0"/>
                            <a:ext cx="1606550" cy="2241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D792C9" w14:textId="77777777" w:rsidR="00962B97" w:rsidRPr="005B22CA" w:rsidRDefault="00962B97" w:rsidP="005B22CA">
                              <w:pPr>
                                <w:rPr>
                                  <w:color w:val="FFFFFF" w:themeColor="background1"/>
                                  <w:sz w:val="28"/>
                                  <w:szCs w:val="28"/>
                                </w:rPr>
                              </w:pPr>
                              <w:r w:rsidRPr="005B22CA">
                                <w:rPr>
                                  <w:color w:val="FFFFFF" w:themeColor="background1"/>
                                  <w:sz w:val="28"/>
                                  <w:szCs w:val="28"/>
                                </w:rPr>
                                <w:t>Korrespondenz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5" name="Gruppieren 135"/>
                        <wpg:cNvGrpSpPr/>
                        <wpg:grpSpPr>
                          <a:xfrm>
                            <a:off x="241300" y="387350"/>
                            <a:ext cx="1117600" cy="1758950"/>
                            <a:chOff x="0" y="0"/>
                            <a:chExt cx="1117600" cy="1758950"/>
                          </a:xfrm>
                        </wpg:grpSpPr>
                        <wps:wsp>
                          <wps:cNvPr id="23" name="Rechteck 23"/>
                          <wps:cNvSpPr/>
                          <wps:spPr>
                            <a:xfrm>
                              <a:off x="0" y="0"/>
                              <a:ext cx="1117600" cy="1758950"/>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35119E" w14:textId="77777777" w:rsidR="00962B97" w:rsidRDefault="00962B97" w:rsidP="005B22CA">
                                <w:r w:rsidRPr="005B22CA">
                                  <w:rPr>
                                    <w:color w:val="FFFFFF" w:themeColor="background1"/>
                                  </w:rPr>
                                  <w:t>Exemplar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feld 24"/>
                          <wps:cNvSpPr txBox="1"/>
                          <wps:spPr>
                            <a:xfrm>
                              <a:off x="120650" y="336550"/>
                              <a:ext cx="869950" cy="1270000"/>
                            </a:xfrm>
                            <a:prstGeom prst="rect">
                              <a:avLst/>
                            </a:prstGeom>
                            <a:solidFill>
                              <a:schemeClr val="lt1"/>
                            </a:solidFill>
                            <a:ln w="6350">
                              <a:solidFill>
                                <a:schemeClr val="bg1"/>
                              </a:solidFill>
                            </a:ln>
                          </wps:spPr>
                          <wps:txbx>
                            <w:txbxContent>
                              <w:p w14:paraId="74EFB614" w14:textId="77777777" w:rsidR="00962B97" w:rsidRDefault="00962B97" w:rsidP="005B22CA">
                                <w:pPr>
                                  <w:rPr>
                                    <w:sz w:val="12"/>
                                    <w:szCs w:val="12"/>
                                  </w:rPr>
                                </w:pPr>
                                <w:r>
                                  <w:rPr>
                                    <w:sz w:val="12"/>
                                    <w:szCs w:val="12"/>
                                  </w:rPr>
                                  <w:t>-----------------</w:t>
                                </w:r>
                              </w:p>
                              <w:p w14:paraId="2B291899" w14:textId="77777777" w:rsidR="00962B97" w:rsidRDefault="00962B97" w:rsidP="005B22CA">
                                <w:pPr>
                                  <w:rPr>
                                    <w:sz w:val="12"/>
                                    <w:szCs w:val="12"/>
                                  </w:rPr>
                                </w:pPr>
                                <w:r>
                                  <w:rPr>
                                    <w:sz w:val="12"/>
                                    <w:szCs w:val="12"/>
                                  </w:rPr>
                                  <w:t>-------------</w:t>
                                </w:r>
                              </w:p>
                              <w:p w14:paraId="62A17ED2" w14:textId="77777777" w:rsidR="00962B97" w:rsidRDefault="00962B97" w:rsidP="005B22CA">
                                <w:pPr>
                                  <w:rPr>
                                    <w:sz w:val="12"/>
                                    <w:szCs w:val="12"/>
                                  </w:rPr>
                                </w:pPr>
                                <w:r>
                                  <w:rPr>
                                    <w:sz w:val="12"/>
                                    <w:szCs w:val="12"/>
                                  </w:rPr>
                                  <w:t>---------</w:t>
                                </w:r>
                              </w:p>
                              <w:p w14:paraId="688B24F0" w14:textId="77777777" w:rsidR="00962B97" w:rsidRDefault="00962B97" w:rsidP="005B22CA">
                                <w:pPr>
                                  <w:rPr>
                                    <w:sz w:val="12"/>
                                    <w:szCs w:val="12"/>
                                  </w:rPr>
                                </w:pPr>
                              </w:p>
                              <w:p w14:paraId="3D15058C" w14:textId="77777777" w:rsidR="00962B97" w:rsidRPr="00527DF2" w:rsidRDefault="00962B97" w:rsidP="005B22CA">
                                <w:pPr>
                                  <w:rPr>
                                    <w:sz w:val="12"/>
                                    <w:szCs w:val="12"/>
                                  </w:rPr>
                                </w:pPr>
                                <w:r w:rsidRPr="00527DF2">
                                  <w:rPr>
                                    <w:sz w:val="12"/>
                                    <w:szCs w:val="12"/>
                                  </w:rPr>
                                  <w:t>Sehr geehrter Herr Müller,</w:t>
                                </w:r>
                              </w:p>
                              <w:p w14:paraId="6A829716" w14:textId="77777777" w:rsidR="00962B97" w:rsidRPr="00527DF2" w:rsidRDefault="00962B97" w:rsidP="005B22CA">
                                <w:pPr>
                                  <w:rPr>
                                    <w:sz w:val="12"/>
                                    <w:szCs w:val="12"/>
                                  </w:rPr>
                                </w:pPr>
                              </w:p>
                              <w:p w14:paraId="2EEB0EEB" w14:textId="77777777" w:rsidR="00962B97" w:rsidRPr="00527DF2" w:rsidRDefault="00962B97" w:rsidP="005B22CA">
                                <w:pPr>
                                  <w:rPr>
                                    <w:sz w:val="12"/>
                                    <w:szCs w:val="12"/>
                                  </w:rPr>
                                </w:pPr>
                                <w:r>
                                  <w:rPr>
                                    <w:sz w:val="12"/>
                                    <w:szCs w:val="12"/>
                                  </w:rPr>
                                  <w:t>wir übernehmen die Kosten der Behandlung.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02C4D36E" id="Gruppieren 136" o:spid="_x0000_s1027" style="width:126.5pt;height:176.5pt;mso-position-horizontal-relative:char;mso-position-vertical-relative:line" coordsize="16065,2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">
                <v:rect id="Rechteck 21" o:spid="_x0000_s1028" style="position:absolute;width:16065;height:2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" fillcolor="#7e97ad [3204]" strokecolor="#394b5a [1604]" strokeweight="2pt">
                  <v:textbox>
                    <w:txbxContent>
                      <w:p w14:paraId="51D792C9" w14:textId="77777777" w:rsidR="00962B97" w:rsidRPr="005B22CA" w:rsidRDefault="00962B97" w:rsidP="005B22CA">
                        <w:pPr>
                          <w:rPr>
                            <w:color w:val="FFFFFF" w:themeColor="background1"/>
                            <w:sz w:val="28"/>
                            <w:szCs w:val="28"/>
                          </w:rPr>
                        </w:pPr>
                        <w:r w:rsidRPr="005B22CA">
                          <w:rPr>
                            <w:color w:val="FFFFFF" w:themeColor="background1"/>
                            <w:sz w:val="28"/>
                            <w:szCs w:val="28"/>
                          </w:rPr>
                          <w:t>Korrespondenz</w:t>
                        </w:r>
                      </w:p>
                    </w:txbxContent>
                  </v:textbox>
                </v:rect>
                <v:group id="Gruppieren 135" o:spid="_x0000_s1029" style="position:absolute;left:2413;top:3873;width:11176;height:17590" coordsize="11176,1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rect id="Rechteck 23" o:spid="_x0000_s1030" style="position:absolute;width:11176;height:17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" fillcolor="#7e97ad [3204]" strokecolor="white [3212]" strokeweight="2pt">
                    <v:textbox>
                      <w:txbxContent>
                        <w:p w14:paraId="3335119E" w14:textId="77777777" w:rsidR="00962B97" w:rsidRDefault="00962B97" w:rsidP="005B22CA">
                          <w:r w:rsidRPr="005B22CA">
                            <w:rPr>
                              <w:color w:val="FFFFFF" w:themeColor="background1"/>
                            </w:rPr>
                            <w:t>Exemplar</w:t>
                          </w:r>
                        </w:p>
                      </w:txbxContent>
                    </v:textbox>
                  </v:rect>
                  <v:shape id="Textfeld 24" o:spid="_x0000_s1031" type="#_x0000_t202" style="position:absolute;left:1206;top:3365;width:8700;height:12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" fillcolor="white [3201]" strokecolor="white [3212]" strokeweight=".5pt">
                    <v:textbox>
                      <w:txbxContent>
                        <w:p w14:paraId="74EFB614" w14:textId="77777777" w:rsidR="00962B97" w:rsidRDefault="00962B97" w:rsidP="005B22CA">
                          <w:pPr>
                            <w:rPr>
                              <w:sz w:val="12"/>
                              <w:szCs w:val="12"/>
                            </w:rPr>
                          </w:pPr>
                          <w:r>
                            <w:rPr>
                              <w:sz w:val="12"/>
                              <w:szCs w:val="12"/>
                            </w:rPr>
                            <w:t>-----------------</w:t>
                          </w:r>
                        </w:p>
                        <w:p w14:paraId="2B291899" w14:textId="77777777" w:rsidR="00962B97" w:rsidRDefault="00962B97" w:rsidP="005B22CA">
                          <w:pPr>
                            <w:rPr>
                              <w:sz w:val="12"/>
                              <w:szCs w:val="12"/>
                            </w:rPr>
                          </w:pPr>
                          <w:r>
                            <w:rPr>
                              <w:sz w:val="12"/>
                              <w:szCs w:val="12"/>
                            </w:rPr>
                            <w:t>-------------</w:t>
                          </w:r>
                        </w:p>
                        <w:p w14:paraId="62A17ED2" w14:textId="77777777" w:rsidR="00962B97" w:rsidRDefault="00962B97" w:rsidP="005B22CA">
                          <w:pPr>
                            <w:rPr>
                              <w:sz w:val="12"/>
                              <w:szCs w:val="12"/>
                            </w:rPr>
                          </w:pPr>
                          <w:r>
                            <w:rPr>
                              <w:sz w:val="12"/>
                              <w:szCs w:val="12"/>
                            </w:rPr>
                            <w:t>---------</w:t>
                          </w:r>
                        </w:p>
                        <w:p w14:paraId="688B24F0" w14:textId="77777777" w:rsidR="00962B97" w:rsidRDefault="00962B97" w:rsidP="005B22CA">
                          <w:pPr>
                            <w:rPr>
                              <w:sz w:val="12"/>
                              <w:szCs w:val="12"/>
                            </w:rPr>
                          </w:pPr>
                        </w:p>
                        <w:p w14:paraId="3D15058C" w14:textId="77777777" w:rsidR="00962B97" w:rsidRPr="00527DF2" w:rsidRDefault="00962B97" w:rsidP="005B22CA">
                          <w:pPr>
                            <w:rPr>
                              <w:sz w:val="12"/>
                              <w:szCs w:val="12"/>
                            </w:rPr>
                          </w:pPr>
                          <w:r w:rsidRPr="00527DF2">
                            <w:rPr>
                              <w:sz w:val="12"/>
                              <w:szCs w:val="12"/>
                            </w:rPr>
                            <w:t>Sehr geehrter Herr Müller,</w:t>
                          </w:r>
                        </w:p>
                        <w:p w14:paraId="6A829716" w14:textId="77777777" w:rsidR="00962B97" w:rsidRPr="00527DF2" w:rsidRDefault="00962B97" w:rsidP="005B22CA">
                          <w:pPr>
                            <w:rPr>
                              <w:sz w:val="12"/>
                              <w:szCs w:val="12"/>
                            </w:rPr>
                          </w:pPr>
                        </w:p>
                        <w:p w14:paraId="2EEB0EEB" w14:textId="77777777" w:rsidR="00962B97" w:rsidRPr="00527DF2" w:rsidRDefault="00962B97" w:rsidP="005B22CA">
                          <w:pPr>
                            <w:rPr>
                              <w:sz w:val="12"/>
                              <w:szCs w:val="12"/>
                            </w:rPr>
                          </w:pPr>
                          <w:r>
                            <w:rPr>
                              <w:sz w:val="12"/>
                              <w:szCs w:val="12"/>
                            </w:rPr>
                            <w:t>wir übernehmen die Kosten der Behandlung.</w:t>
                          </w:r>
                        </w:p>
                      </w:txbxContent>
                    </v:textbox>
                  </v:shape>
                </v:group>
                <w10:anchorlock/>
              </v:group>
            </w:pict>
          </mc:Fallback>
        </mc:AlternateContent>
      </w:r>
    </w:p>
    <w:p w14:paraId="5AF95657" w14:textId="5E581805" w:rsidR="002D5FA2" w:rsidRDefault="002D5FA2">
      <w:pPr>
        <w:rPr>
          <w:rStyle w:val="TextZchn"/>
        </w:rPr>
      </w:pPr>
    </w:p>
    <w:p w14:paraId="0D29DDF8" w14:textId="5B78FB2F" w:rsidR="00A36BC8" w:rsidRDefault="003E6B20">
      <w:pPr>
        <w:rPr>
          <w:rStyle w:val="TextZchn"/>
        </w:rPr>
      </w:pPr>
      <w:r>
        <w:rPr>
          <w:rStyle w:val="TextZchn"/>
        </w:rPr>
        <w:t xml:space="preserve">Die Beispielvorlage zu diesem Usecase finden Sie im </w:t>
      </w:r>
      <w:r w:rsidR="007165DC">
        <w:rPr>
          <w:rStyle w:val="TextZchn"/>
        </w:rPr>
        <w:t xml:space="preserve">Starterframework </w:t>
      </w:r>
      <w:r>
        <w:rPr>
          <w:rStyle w:val="TextZchn"/>
        </w:rPr>
        <w:t xml:space="preserve">im Projekt </w:t>
      </w:r>
      <w:r w:rsidR="00495F5A">
        <w:rPr>
          <w:rStyle w:val="TextZchn"/>
        </w:rPr>
        <w:t>Framework_Demo</w:t>
      </w:r>
      <w:r w:rsidR="006E7327">
        <w:rPr>
          <w:rStyle w:val="TextZchn"/>
        </w:rPr>
        <w:t>_DE</w:t>
      </w:r>
      <w:r w:rsidR="00495F5A">
        <w:rPr>
          <w:rStyle w:val="TextZchn"/>
        </w:rPr>
        <w:t xml:space="preserve"> im Ordner Vorlagen. Wählen Sie dort die Vorlage Demo_EineKorrespond</w:t>
      </w:r>
      <w:r w:rsidR="00983797">
        <w:rPr>
          <w:rStyle w:val="TextZchn"/>
        </w:rPr>
        <w:t xml:space="preserve">enz.template aus und </w:t>
      </w:r>
      <w:r w:rsidR="004E2E0D">
        <w:rPr>
          <w:rStyle w:val="TextZchn"/>
        </w:rPr>
        <w:t xml:space="preserve">darin den Testfall </w:t>
      </w:r>
      <w:r w:rsidR="0000736E">
        <w:rPr>
          <w:rStyle w:val="TextZchn"/>
        </w:rPr>
        <w:t>1Korrespondenz_1Exemplar_zentral.</w:t>
      </w:r>
    </w:p>
    <w:p w14:paraId="1A353E53" w14:textId="4DF54506" w:rsidR="00164B10" w:rsidRPr="00D366C6" w:rsidRDefault="001057F1" w:rsidP="00D366C6">
      <w:pPr>
        <w:pStyle w:val="berschrift4"/>
      </w:pPr>
      <w:bookmarkStart w:id="22" w:name="_Ref35360486"/>
      <w:bookmarkStart w:id="23" w:name="_Toc121136801"/>
      <w:r w:rsidRPr="00D366C6">
        <w:t xml:space="preserve">Eine Korrespondenz mit </w:t>
      </w:r>
      <w:r w:rsidRPr="00CE3F60">
        <w:t>einem</w:t>
      </w:r>
      <w:r w:rsidRPr="00D366C6">
        <w:t xml:space="preserve"> Erst-Exemplar und weiteren Exemplaren</w:t>
      </w:r>
      <w:bookmarkEnd w:id="22"/>
      <w:bookmarkEnd w:id="23"/>
    </w:p>
    <w:p w14:paraId="07A4B7B8" w14:textId="34F3DA7D" w:rsidR="001057F1" w:rsidRDefault="001057F1" w:rsidP="001057F1">
      <w:pPr>
        <w:pStyle w:val="Text"/>
        <w:rPr>
          <w:rStyle w:val="TextZchn"/>
        </w:rPr>
      </w:pPr>
      <w:r>
        <w:rPr>
          <w:rStyle w:val="TextZchn"/>
        </w:rPr>
        <w:t xml:space="preserve">Ein Beispiel für eine Korrespondenz mit einem Erstexemplar und einem weiteren Exemplar </w:t>
      </w:r>
      <w:r w:rsidR="00C72886">
        <w:rPr>
          <w:rStyle w:val="TextZchn"/>
        </w:rPr>
        <w:t>ist, wenn</w:t>
      </w:r>
      <w:r w:rsidR="00007B5A">
        <w:rPr>
          <w:rStyle w:val="TextZchn"/>
        </w:rPr>
        <w:t xml:space="preserve"> </w:t>
      </w:r>
      <w:r>
        <w:rPr>
          <w:rStyle w:val="TextZchn"/>
        </w:rPr>
        <w:t>der Arzt ein</w:t>
      </w:r>
      <w:r w:rsidR="009F4443">
        <w:rPr>
          <w:rStyle w:val="TextZchn"/>
        </w:rPr>
        <w:t>en</w:t>
      </w:r>
      <w:r>
        <w:rPr>
          <w:rStyle w:val="TextZchn"/>
        </w:rPr>
        <w:t xml:space="preserve"> </w:t>
      </w:r>
      <w:r w:rsidR="009F4443">
        <w:rPr>
          <w:rStyle w:val="TextZchn"/>
        </w:rPr>
        <w:t xml:space="preserve">Brief </w:t>
      </w:r>
      <w:r>
        <w:rPr>
          <w:rStyle w:val="TextZchn"/>
        </w:rPr>
        <w:t xml:space="preserve">bekommt, </w:t>
      </w:r>
      <w:r w:rsidR="00AC627D">
        <w:rPr>
          <w:rStyle w:val="TextZchn"/>
        </w:rPr>
        <w:t xml:space="preserve">in dem ihm mitgeteilt wird, </w:t>
      </w:r>
      <w:r w:rsidR="00C32241">
        <w:rPr>
          <w:rStyle w:val="TextZchn"/>
        </w:rPr>
        <w:t xml:space="preserve">dass die Kosten für die ärztliche Behandlung seines Patienten übernommen werden. </w:t>
      </w:r>
      <w:r>
        <w:rPr>
          <w:rStyle w:val="TextZchn"/>
        </w:rPr>
        <w:t xml:space="preserve">Der Patient bekommt </w:t>
      </w:r>
      <w:r w:rsidR="00BA78E9">
        <w:rPr>
          <w:rStyle w:val="TextZchn"/>
        </w:rPr>
        <w:t>den Brief</w:t>
      </w:r>
      <w:r>
        <w:rPr>
          <w:rStyle w:val="TextZchn"/>
        </w:rPr>
        <w:t xml:space="preserve"> an den Arzt zur </w:t>
      </w:r>
      <w:r w:rsidR="00E52C88">
        <w:rPr>
          <w:rStyle w:val="TextZchn"/>
        </w:rPr>
        <w:t xml:space="preserve">Kenntnisnahme </w:t>
      </w:r>
      <w:r>
        <w:rPr>
          <w:rStyle w:val="TextZchn"/>
        </w:rPr>
        <w:t xml:space="preserve">in Kopie. Der Arzt ist Empfänger des Erstexemplars. Der Patient ist Empfänger </w:t>
      </w:r>
      <w:r w:rsidR="00CA64D1">
        <w:rPr>
          <w:rStyle w:val="TextZchn"/>
        </w:rPr>
        <w:t xml:space="preserve">des </w:t>
      </w:r>
      <w:r>
        <w:rPr>
          <w:rStyle w:val="TextZchn"/>
        </w:rPr>
        <w:t>weiteren Exemplars.</w:t>
      </w:r>
    </w:p>
    <w:p w14:paraId="5528BED9" w14:textId="2AABC479" w:rsidR="001057F1" w:rsidRDefault="00D205D0" w:rsidP="00164B10">
      <w:pPr>
        <w:pStyle w:val="Text"/>
        <w:rPr>
          <w:rStyle w:val="TextZchn"/>
        </w:rPr>
      </w:pPr>
      <w:r>
        <w:rPr>
          <w:noProof/>
        </w:rPr>
        <mc:AlternateContent>
          <mc:Choice Requires="wpg">
            <w:drawing>
              <wp:inline distT="0" distB="0" distL="0" distR="0" wp14:anchorId="30113A3F" wp14:editId="087F85A7">
                <wp:extent cx="3778250" cy="2241550"/>
                <wp:effectExtent l="0" t="0" r="12700" b="25400"/>
                <wp:docPr id="68" name="Gruppieren 68"/>
                <wp:cNvGraphicFramePr/>
                <a:graphic xmlns:a="http://schemas.openxmlformats.org/drawingml/2006/main">
                  <a:graphicData uri="http://schemas.microsoft.com/office/word/2010/wordprocessingGroup">
                    <wpg:wgp>
                      <wpg:cNvGrpSpPr/>
                      <wpg:grpSpPr>
                        <a:xfrm>
                          <a:off x="0" y="0"/>
                          <a:ext cx="3778250" cy="2241550"/>
                          <a:chOff x="0" y="0"/>
                          <a:chExt cx="3778250" cy="2241550"/>
                        </a:xfrm>
                      </wpg:grpSpPr>
                      <wps:wsp>
                        <wps:cNvPr id="14" name="Rechteck 14"/>
                        <wps:cNvSpPr/>
                        <wps:spPr>
                          <a:xfrm>
                            <a:off x="0" y="0"/>
                            <a:ext cx="3778250" cy="2241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96388E" w14:textId="77777777" w:rsidR="00962B97" w:rsidRPr="005B22CA" w:rsidRDefault="00962B97" w:rsidP="005B22CA">
                              <w:pPr>
                                <w:rPr>
                                  <w:color w:val="FFFFFF" w:themeColor="background1"/>
                                  <w:sz w:val="28"/>
                                  <w:szCs w:val="28"/>
                                </w:rPr>
                              </w:pPr>
                              <w:r w:rsidRPr="005B22CA">
                                <w:rPr>
                                  <w:color w:val="FFFFFF" w:themeColor="background1"/>
                                  <w:sz w:val="28"/>
                                  <w:szCs w:val="28"/>
                                </w:rPr>
                                <w:t>Korrespondenz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8" name="Gruppieren 28"/>
                        <wpg:cNvGrpSpPr/>
                        <wpg:grpSpPr>
                          <a:xfrm>
                            <a:off x="107950" y="381000"/>
                            <a:ext cx="1117600" cy="1758950"/>
                            <a:chOff x="0" y="0"/>
                            <a:chExt cx="1117600" cy="1758950"/>
                          </a:xfrm>
                        </wpg:grpSpPr>
                        <wps:wsp>
                          <wps:cNvPr id="16" name="Rechteck 16"/>
                          <wps:cNvSpPr/>
                          <wps:spPr>
                            <a:xfrm>
                              <a:off x="0" y="0"/>
                              <a:ext cx="1117600" cy="1758950"/>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3D8F6" w14:textId="77777777" w:rsidR="00962B97" w:rsidRDefault="00962B97" w:rsidP="005B22CA">
                                <w:r w:rsidRPr="005B22CA">
                                  <w:rPr>
                                    <w:color w:val="FFFFFF" w:themeColor="background1"/>
                                  </w:rPr>
                                  <w:t>E</w:t>
                                </w:r>
                                <w:r>
                                  <w:rPr>
                                    <w:color w:val="FFFFFF" w:themeColor="background1"/>
                                  </w:rPr>
                                  <w:t>rst-E</w:t>
                                </w:r>
                                <w:r w:rsidRPr="005B22CA">
                                  <w:rPr>
                                    <w:color w:val="FFFFFF" w:themeColor="background1"/>
                                  </w:rPr>
                                  <w:t>xemplar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feld 17"/>
                          <wps:cNvSpPr txBox="1"/>
                          <wps:spPr>
                            <a:xfrm>
                              <a:off x="114300" y="336550"/>
                              <a:ext cx="869950" cy="1270000"/>
                            </a:xfrm>
                            <a:prstGeom prst="rect">
                              <a:avLst/>
                            </a:prstGeom>
                            <a:solidFill>
                              <a:schemeClr val="lt1"/>
                            </a:solidFill>
                            <a:ln w="6350">
                              <a:solidFill>
                                <a:schemeClr val="bg1"/>
                              </a:solidFill>
                            </a:ln>
                          </wps:spPr>
                          <wps:txbx>
                            <w:txbxContent>
                              <w:p w14:paraId="3F5C29F5" w14:textId="77777777" w:rsidR="00962B97" w:rsidRPr="00D366C6" w:rsidRDefault="00962B97" w:rsidP="005B22CA">
                                <w:pPr>
                                  <w:rPr>
                                    <w:sz w:val="11"/>
                                    <w:szCs w:val="11"/>
                                  </w:rPr>
                                </w:pPr>
                                <w:r w:rsidRPr="00D366C6">
                                  <w:rPr>
                                    <w:sz w:val="11"/>
                                    <w:szCs w:val="11"/>
                                  </w:rPr>
                                  <w:t>-----------------</w:t>
                                </w:r>
                              </w:p>
                              <w:p w14:paraId="4DC26150" w14:textId="77777777" w:rsidR="00962B97" w:rsidRPr="00D366C6" w:rsidRDefault="00962B97" w:rsidP="005B22CA">
                                <w:pPr>
                                  <w:rPr>
                                    <w:sz w:val="11"/>
                                    <w:szCs w:val="11"/>
                                  </w:rPr>
                                </w:pPr>
                                <w:r w:rsidRPr="00D366C6">
                                  <w:rPr>
                                    <w:sz w:val="11"/>
                                    <w:szCs w:val="11"/>
                                  </w:rPr>
                                  <w:t>-------------</w:t>
                                </w:r>
                              </w:p>
                              <w:p w14:paraId="351C1494" w14:textId="77777777" w:rsidR="00962B97" w:rsidRPr="00D366C6" w:rsidRDefault="00962B97" w:rsidP="005B22CA">
                                <w:pPr>
                                  <w:rPr>
                                    <w:sz w:val="11"/>
                                    <w:szCs w:val="11"/>
                                  </w:rPr>
                                </w:pPr>
                                <w:r w:rsidRPr="00D366C6">
                                  <w:rPr>
                                    <w:sz w:val="11"/>
                                    <w:szCs w:val="11"/>
                                  </w:rPr>
                                  <w:t>---------</w:t>
                                </w:r>
                              </w:p>
                              <w:p w14:paraId="114E356E" w14:textId="77777777" w:rsidR="00962B97" w:rsidRPr="00D366C6" w:rsidRDefault="00962B97" w:rsidP="005B22CA">
                                <w:pPr>
                                  <w:rPr>
                                    <w:sz w:val="11"/>
                                    <w:szCs w:val="11"/>
                                  </w:rPr>
                                </w:pPr>
                              </w:p>
                              <w:p w14:paraId="00647144" w14:textId="77777777" w:rsidR="00962B97" w:rsidRPr="00D366C6" w:rsidRDefault="00962B97" w:rsidP="005B22CA">
                                <w:pPr>
                                  <w:rPr>
                                    <w:sz w:val="11"/>
                                    <w:szCs w:val="11"/>
                                  </w:rPr>
                                </w:pPr>
                                <w:r w:rsidRPr="00D366C6">
                                  <w:rPr>
                                    <w:sz w:val="11"/>
                                    <w:szCs w:val="11"/>
                                  </w:rPr>
                                  <w:t>Sehr geehrter Herr Dr. Friedrich,</w:t>
                                </w:r>
                              </w:p>
                              <w:p w14:paraId="2859E8F0" w14:textId="77777777" w:rsidR="00962B97" w:rsidRPr="00D366C6" w:rsidRDefault="00962B97" w:rsidP="005B22CA">
                                <w:pPr>
                                  <w:rPr>
                                    <w:sz w:val="11"/>
                                    <w:szCs w:val="11"/>
                                  </w:rPr>
                                </w:pPr>
                              </w:p>
                              <w:p w14:paraId="1C4A119D" w14:textId="77777777" w:rsidR="00962B97" w:rsidRPr="00D366C6" w:rsidRDefault="00962B97" w:rsidP="005B22CA">
                                <w:pPr>
                                  <w:rPr>
                                    <w:sz w:val="11"/>
                                    <w:szCs w:val="11"/>
                                  </w:rPr>
                                </w:pPr>
                                <w:r w:rsidRPr="00D366C6">
                                  <w:rPr>
                                    <w:sz w:val="11"/>
                                    <w:szCs w:val="11"/>
                                  </w:rPr>
                                  <w:t>für Ihren Patienten Hr. Müller übernehmen wir die Kosten der Behandlung.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 name="Gruppieren 67"/>
                        <wpg:cNvGrpSpPr/>
                        <wpg:grpSpPr>
                          <a:xfrm>
                            <a:off x="1384300" y="387350"/>
                            <a:ext cx="2260600" cy="1758950"/>
                            <a:chOff x="0" y="0"/>
                            <a:chExt cx="2260600" cy="1758950"/>
                          </a:xfrm>
                        </wpg:grpSpPr>
                        <wps:wsp>
                          <wps:cNvPr id="9" name="Rechteck 9"/>
                          <wps:cNvSpPr/>
                          <wps:spPr>
                            <a:xfrm>
                              <a:off x="0" y="0"/>
                              <a:ext cx="2260600" cy="1758950"/>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2525C" w14:textId="77777777" w:rsidR="00962B97" w:rsidRDefault="00962B97" w:rsidP="005B22CA">
                                <w:r>
                                  <w:rPr>
                                    <w:color w:val="FFFFFF" w:themeColor="background1"/>
                                  </w:rPr>
                                  <w:t xml:space="preserve">Weiteres </w:t>
                                </w:r>
                                <w:r w:rsidRPr="005B22CA">
                                  <w:rPr>
                                    <w:color w:val="FFFFFF" w:themeColor="background1"/>
                                  </w:rPr>
                                  <w:t>Exemplar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feld 11"/>
                          <wps:cNvSpPr txBox="1"/>
                          <wps:spPr>
                            <a:xfrm>
                              <a:off x="177800" y="342900"/>
                              <a:ext cx="869950" cy="1270000"/>
                            </a:xfrm>
                            <a:prstGeom prst="rect">
                              <a:avLst/>
                            </a:prstGeom>
                            <a:solidFill>
                              <a:schemeClr val="lt1"/>
                            </a:solidFill>
                            <a:ln w="6350">
                              <a:solidFill>
                                <a:schemeClr val="bg1"/>
                              </a:solidFill>
                            </a:ln>
                          </wps:spPr>
                          <wps:txbx>
                            <w:txbxContent>
                              <w:p w14:paraId="3E4D6BE3" w14:textId="77777777" w:rsidR="00962B97" w:rsidRDefault="00962B97">
                                <w:pPr>
                                  <w:rPr>
                                    <w:sz w:val="12"/>
                                    <w:szCs w:val="12"/>
                                  </w:rPr>
                                </w:pPr>
                                <w:r>
                                  <w:rPr>
                                    <w:sz w:val="12"/>
                                    <w:szCs w:val="12"/>
                                  </w:rPr>
                                  <w:t>-----------------</w:t>
                                </w:r>
                              </w:p>
                              <w:p w14:paraId="3B30CB77" w14:textId="77777777" w:rsidR="00962B97" w:rsidRDefault="00962B97">
                                <w:pPr>
                                  <w:rPr>
                                    <w:sz w:val="12"/>
                                    <w:szCs w:val="12"/>
                                  </w:rPr>
                                </w:pPr>
                                <w:r>
                                  <w:rPr>
                                    <w:sz w:val="12"/>
                                    <w:szCs w:val="12"/>
                                  </w:rPr>
                                  <w:t>-------------</w:t>
                                </w:r>
                              </w:p>
                              <w:p w14:paraId="59FA7290" w14:textId="77777777" w:rsidR="00962B97" w:rsidRDefault="00962B97">
                                <w:pPr>
                                  <w:rPr>
                                    <w:sz w:val="12"/>
                                    <w:szCs w:val="12"/>
                                  </w:rPr>
                                </w:pPr>
                                <w:r>
                                  <w:rPr>
                                    <w:sz w:val="12"/>
                                    <w:szCs w:val="12"/>
                                  </w:rPr>
                                  <w:t>---------</w:t>
                                </w:r>
                              </w:p>
                              <w:p w14:paraId="7809F273" w14:textId="77777777" w:rsidR="00962B97" w:rsidRDefault="00962B97">
                                <w:pPr>
                                  <w:rPr>
                                    <w:sz w:val="12"/>
                                    <w:szCs w:val="12"/>
                                  </w:rPr>
                                </w:pPr>
                              </w:p>
                              <w:p w14:paraId="30A71473" w14:textId="77777777" w:rsidR="00962B97" w:rsidRPr="00527DF2" w:rsidRDefault="00962B97">
                                <w:pPr>
                                  <w:rPr>
                                    <w:sz w:val="12"/>
                                    <w:szCs w:val="12"/>
                                  </w:rPr>
                                </w:pPr>
                                <w:r w:rsidRPr="00527DF2">
                                  <w:rPr>
                                    <w:sz w:val="12"/>
                                    <w:szCs w:val="12"/>
                                  </w:rPr>
                                  <w:t>Sehr geehrter Herr Müller,</w:t>
                                </w:r>
                              </w:p>
                              <w:p w14:paraId="14C83E32" w14:textId="77777777" w:rsidR="00962B97" w:rsidRPr="00527DF2" w:rsidRDefault="00962B97">
                                <w:pPr>
                                  <w:rPr>
                                    <w:sz w:val="12"/>
                                    <w:szCs w:val="12"/>
                                  </w:rPr>
                                </w:pPr>
                              </w:p>
                              <w:p w14:paraId="6106C367" w14:textId="77777777" w:rsidR="00962B97" w:rsidRPr="00527DF2" w:rsidRDefault="00962B97">
                                <w:pPr>
                                  <w:rPr>
                                    <w:sz w:val="12"/>
                                    <w:szCs w:val="12"/>
                                  </w:rPr>
                                </w:pPr>
                                <w:r>
                                  <w:rPr>
                                    <w:sz w:val="12"/>
                                    <w:szCs w:val="12"/>
                                  </w:rPr>
                                  <w:t>Sie erhalten eine Kopie des Schreibens an Hr. Dr. Friedrich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 name="Grafik 26"/>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225550" y="342900"/>
                              <a:ext cx="895350" cy="1295400"/>
                            </a:xfrm>
                            <a:prstGeom prst="rect">
                              <a:avLst/>
                            </a:prstGeom>
                            <a:noFill/>
                            <a:ln>
                              <a:noFill/>
                            </a:ln>
                          </pic:spPr>
                        </pic:pic>
                      </wpg:grpSp>
                    </wpg:wgp>
                  </a:graphicData>
                </a:graphic>
              </wp:inline>
            </w:drawing>
          </mc:Choice>
          <mc:Fallback>
            <w:pict>
              <v:group w14:anchorId="30113A3F" id="Gruppieren 68" o:spid="_x0000_s1032" style="width:297.5pt;height:176.5pt;mso-position-horizontal-relative:char;mso-position-vertical-relative:line" coordsize="37782,224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">
                <v:rect id="Rechteck 14" o:spid="_x0000_s1033" style="position:absolute;width:37782;height:2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" fillcolor="#7e97ad [3204]" strokecolor="#394b5a [1604]" strokeweight="2pt">
                  <v:textbox>
                    <w:txbxContent>
                      <w:p w14:paraId="6F96388E" w14:textId="77777777" w:rsidR="00962B97" w:rsidRPr="005B22CA" w:rsidRDefault="00962B97" w:rsidP="005B22CA">
                        <w:pPr>
                          <w:rPr>
                            <w:color w:val="FFFFFF" w:themeColor="background1"/>
                            <w:sz w:val="28"/>
                            <w:szCs w:val="28"/>
                          </w:rPr>
                        </w:pPr>
                        <w:r w:rsidRPr="005B22CA">
                          <w:rPr>
                            <w:color w:val="FFFFFF" w:themeColor="background1"/>
                            <w:sz w:val="28"/>
                            <w:szCs w:val="28"/>
                          </w:rPr>
                          <w:t>Korrespondenz</w:t>
                        </w:r>
                      </w:p>
                    </w:txbxContent>
                  </v:textbox>
                </v:rect>
                <v:group id="Gruppieren 28" o:spid="_x0000_s1034" style="position:absolute;left:1079;top:3810;width:11176;height:17589" coordsize="11176,1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hteck 16" o:spid="_x0000_s1035" style="position:absolute;width:11176;height:17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" fillcolor="#7e97ad [3204]" strokecolor="white [3212]" strokeweight="2pt">
                    <v:textbox>
                      <w:txbxContent>
                        <w:p w14:paraId="56C3D8F6" w14:textId="77777777" w:rsidR="00962B97" w:rsidRDefault="00962B97" w:rsidP="005B22CA">
                          <w:r w:rsidRPr="005B22CA">
                            <w:rPr>
                              <w:color w:val="FFFFFF" w:themeColor="background1"/>
                            </w:rPr>
                            <w:t>E</w:t>
                          </w:r>
                          <w:r>
                            <w:rPr>
                              <w:color w:val="FFFFFF" w:themeColor="background1"/>
                            </w:rPr>
                            <w:t>rst-E</w:t>
                          </w:r>
                          <w:r w:rsidRPr="005B22CA">
                            <w:rPr>
                              <w:color w:val="FFFFFF" w:themeColor="background1"/>
                            </w:rPr>
                            <w:t>xemplar</w:t>
                          </w:r>
                        </w:p>
                      </w:txbxContent>
                    </v:textbox>
                  </v:rect>
                  <v:shape id="Textfeld 17" o:spid="_x0000_s1036" type="#_x0000_t202" style="position:absolute;left:1143;top:3365;width:8699;height:12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" fillcolor="white [3201]" strokecolor="white [3212]" strokeweight=".5pt">
                    <v:textbox>
                      <w:txbxContent>
                        <w:p w14:paraId="3F5C29F5" w14:textId="77777777" w:rsidR="00962B97" w:rsidRPr="00D366C6" w:rsidRDefault="00962B97" w:rsidP="005B22CA">
                          <w:pPr>
                            <w:rPr>
                              <w:sz w:val="11"/>
                              <w:szCs w:val="11"/>
                            </w:rPr>
                          </w:pPr>
                          <w:r w:rsidRPr="00D366C6">
                            <w:rPr>
                              <w:sz w:val="11"/>
                              <w:szCs w:val="11"/>
                            </w:rPr>
                            <w:t>-----------------</w:t>
                          </w:r>
                        </w:p>
                        <w:p w14:paraId="4DC26150" w14:textId="77777777" w:rsidR="00962B97" w:rsidRPr="00D366C6" w:rsidRDefault="00962B97" w:rsidP="005B22CA">
                          <w:pPr>
                            <w:rPr>
                              <w:sz w:val="11"/>
                              <w:szCs w:val="11"/>
                            </w:rPr>
                          </w:pPr>
                          <w:r w:rsidRPr="00D366C6">
                            <w:rPr>
                              <w:sz w:val="11"/>
                              <w:szCs w:val="11"/>
                            </w:rPr>
                            <w:t>-------------</w:t>
                          </w:r>
                        </w:p>
                        <w:p w14:paraId="351C1494" w14:textId="77777777" w:rsidR="00962B97" w:rsidRPr="00D366C6" w:rsidRDefault="00962B97" w:rsidP="005B22CA">
                          <w:pPr>
                            <w:rPr>
                              <w:sz w:val="11"/>
                              <w:szCs w:val="11"/>
                            </w:rPr>
                          </w:pPr>
                          <w:r w:rsidRPr="00D366C6">
                            <w:rPr>
                              <w:sz w:val="11"/>
                              <w:szCs w:val="11"/>
                            </w:rPr>
                            <w:t>---------</w:t>
                          </w:r>
                        </w:p>
                        <w:p w14:paraId="114E356E" w14:textId="77777777" w:rsidR="00962B97" w:rsidRPr="00D366C6" w:rsidRDefault="00962B97" w:rsidP="005B22CA">
                          <w:pPr>
                            <w:rPr>
                              <w:sz w:val="11"/>
                              <w:szCs w:val="11"/>
                            </w:rPr>
                          </w:pPr>
                        </w:p>
                        <w:p w14:paraId="00647144" w14:textId="77777777" w:rsidR="00962B97" w:rsidRPr="00D366C6" w:rsidRDefault="00962B97" w:rsidP="005B22CA">
                          <w:pPr>
                            <w:rPr>
                              <w:sz w:val="11"/>
                              <w:szCs w:val="11"/>
                            </w:rPr>
                          </w:pPr>
                          <w:r w:rsidRPr="00D366C6">
                            <w:rPr>
                              <w:sz w:val="11"/>
                              <w:szCs w:val="11"/>
                            </w:rPr>
                            <w:t>Sehr geehrter Herr Dr. Friedrich,</w:t>
                          </w:r>
                        </w:p>
                        <w:p w14:paraId="2859E8F0" w14:textId="77777777" w:rsidR="00962B97" w:rsidRPr="00D366C6" w:rsidRDefault="00962B97" w:rsidP="005B22CA">
                          <w:pPr>
                            <w:rPr>
                              <w:sz w:val="11"/>
                              <w:szCs w:val="11"/>
                            </w:rPr>
                          </w:pPr>
                        </w:p>
                        <w:p w14:paraId="1C4A119D" w14:textId="77777777" w:rsidR="00962B97" w:rsidRPr="00D366C6" w:rsidRDefault="00962B97" w:rsidP="005B22CA">
                          <w:pPr>
                            <w:rPr>
                              <w:sz w:val="11"/>
                              <w:szCs w:val="11"/>
                            </w:rPr>
                          </w:pPr>
                          <w:r w:rsidRPr="00D366C6">
                            <w:rPr>
                              <w:sz w:val="11"/>
                              <w:szCs w:val="11"/>
                            </w:rPr>
                            <w:t>für Ihren Patienten Hr. Müller übernehmen wir die Kosten der Behandlung.</w:t>
                          </w:r>
                        </w:p>
                      </w:txbxContent>
                    </v:textbox>
                  </v:shape>
                </v:group>
                <v:group id="Gruppieren 67" o:spid="_x0000_s1037" style="position:absolute;left:13843;top:3873;width:22606;height:17590" coordsize="22606,1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rect id="Rechteck 9" o:spid="_x0000_s1038" style="position:absolute;width:22606;height:17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" fillcolor="#7e97ad [3204]" strokecolor="white [3212]" strokeweight="2pt">
                    <v:textbox>
                      <w:txbxContent>
                        <w:p w14:paraId="6CA2525C" w14:textId="77777777" w:rsidR="00962B97" w:rsidRDefault="00962B97" w:rsidP="005B22CA">
                          <w:r>
                            <w:rPr>
                              <w:color w:val="FFFFFF" w:themeColor="background1"/>
                            </w:rPr>
                            <w:t xml:space="preserve">Weiteres </w:t>
                          </w:r>
                          <w:r w:rsidRPr="005B22CA">
                            <w:rPr>
                              <w:color w:val="FFFFFF" w:themeColor="background1"/>
                            </w:rPr>
                            <w:t>Exemplar</w:t>
                          </w:r>
                        </w:p>
                      </w:txbxContent>
                    </v:textbox>
                  </v:rect>
                  <v:shape id="Textfeld 11" o:spid="_x0000_s1039" type="#_x0000_t202" style="position:absolute;left:1778;top:3429;width:8699;height:12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" fillcolor="white [3201]" strokecolor="white [3212]" strokeweight=".5pt">
                    <v:textbox>
                      <w:txbxContent>
                        <w:p w14:paraId="3E4D6BE3" w14:textId="77777777" w:rsidR="00962B97" w:rsidRDefault="00962B97">
                          <w:pPr>
                            <w:rPr>
                              <w:sz w:val="12"/>
                              <w:szCs w:val="12"/>
                            </w:rPr>
                          </w:pPr>
                          <w:r>
                            <w:rPr>
                              <w:sz w:val="12"/>
                              <w:szCs w:val="12"/>
                            </w:rPr>
                            <w:t>-----------------</w:t>
                          </w:r>
                        </w:p>
                        <w:p w14:paraId="3B30CB77" w14:textId="77777777" w:rsidR="00962B97" w:rsidRDefault="00962B97">
                          <w:pPr>
                            <w:rPr>
                              <w:sz w:val="12"/>
                              <w:szCs w:val="12"/>
                            </w:rPr>
                          </w:pPr>
                          <w:r>
                            <w:rPr>
                              <w:sz w:val="12"/>
                              <w:szCs w:val="12"/>
                            </w:rPr>
                            <w:t>-------------</w:t>
                          </w:r>
                        </w:p>
                        <w:p w14:paraId="59FA7290" w14:textId="77777777" w:rsidR="00962B97" w:rsidRDefault="00962B97">
                          <w:pPr>
                            <w:rPr>
                              <w:sz w:val="12"/>
                              <w:szCs w:val="12"/>
                            </w:rPr>
                          </w:pPr>
                          <w:r>
                            <w:rPr>
                              <w:sz w:val="12"/>
                              <w:szCs w:val="12"/>
                            </w:rPr>
                            <w:t>---------</w:t>
                          </w:r>
                        </w:p>
                        <w:p w14:paraId="7809F273" w14:textId="77777777" w:rsidR="00962B97" w:rsidRDefault="00962B97">
                          <w:pPr>
                            <w:rPr>
                              <w:sz w:val="12"/>
                              <w:szCs w:val="12"/>
                            </w:rPr>
                          </w:pPr>
                        </w:p>
                        <w:p w14:paraId="30A71473" w14:textId="77777777" w:rsidR="00962B97" w:rsidRPr="00527DF2" w:rsidRDefault="00962B97">
                          <w:pPr>
                            <w:rPr>
                              <w:sz w:val="12"/>
                              <w:szCs w:val="12"/>
                            </w:rPr>
                          </w:pPr>
                          <w:r w:rsidRPr="00527DF2">
                            <w:rPr>
                              <w:sz w:val="12"/>
                              <w:szCs w:val="12"/>
                            </w:rPr>
                            <w:t>Sehr geehrter Herr Müller,</w:t>
                          </w:r>
                        </w:p>
                        <w:p w14:paraId="14C83E32" w14:textId="77777777" w:rsidR="00962B97" w:rsidRPr="00527DF2" w:rsidRDefault="00962B97">
                          <w:pPr>
                            <w:rPr>
                              <w:sz w:val="12"/>
                              <w:szCs w:val="12"/>
                            </w:rPr>
                          </w:pPr>
                        </w:p>
                        <w:p w14:paraId="6106C367" w14:textId="77777777" w:rsidR="00962B97" w:rsidRPr="00527DF2" w:rsidRDefault="00962B97">
                          <w:pPr>
                            <w:rPr>
                              <w:sz w:val="12"/>
                              <w:szCs w:val="12"/>
                            </w:rPr>
                          </w:pPr>
                          <w:r>
                            <w:rPr>
                              <w:sz w:val="12"/>
                              <w:szCs w:val="12"/>
                            </w:rPr>
                            <w:t>Sie erhalten eine Kopie des Schreibens an Hr. Dr. Friedrich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6" o:spid="_x0000_s1040" type="#_x0000_t75" style="position:absolute;left:12255;top:3429;width:8954;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">
                    <v:imagedata r:id="rId14" o:title=""/>
                  </v:shape>
                </v:group>
                <w10:anchorlock/>
              </v:group>
            </w:pict>
          </mc:Fallback>
        </mc:AlternateContent>
      </w:r>
    </w:p>
    <w:p w14:paraId="065FA924" w14:textId="77777777" w:rsidR="005560CA" w:rsidRDefault="00AB62BA" w:rsidP="008039A7">
      <w:pPr>
        <w:pStyle w:val="Text"/>
        <w:rPr>
          <w:rStyle w:val="TextZchn"/>
        </w:rPr>
      </w:pPr>
      <w:bookmarkStart w:id="24" w:name="_Hlk83052251"/>
      <w:r>
        <w:rPr>
          <w:rStyle w:val="TextZchn"/>
        </w:rPr>
        <w:t xml:space="preserve">Für dieses Beispiel wählen Sie in der </w:t>
      </w:r>
      <w:r w:rsidR="0025470C">
        <w:rPr>
          <w:rStyle w:val="TextZchn"/>
        </w:rPr>
        <w:t>Vorlage Demo_EineKorrespondenz</w:t>
      </w:r>
      <w:r w:rsidR="00DB154E">
        <w:rPr>
          <w:rStyle w:val="TextZchn"/>
        </w:rPr>
        <w:t>_ZweiExemplare</w:t>
      </w:r>
      <w:r w:rsidR="0025470C">
        <w:rPr>
          <w:rStyle w:val="TextZchn"/>
        </w:rPr>
        <w:t>.template den Testfall 1Korrespondenz_</w:t>
      </w:r>
      <w:r>
        <w:rPr>
          <w:rStyle w:val="TextZchn"/>
        </w:rPr>
        <w:t>2</w:t>
      </w:r>
      <w:r w:rsidR="0025470C">
        <w:rPr>
          <w:rStyle w:val="TextZchn"/>
        </w:rPr>
        <w:t>Exemplar</w:t>
      </w:r>
      <w:r>
        <w:rPr>
          <w:rStyle w:val="TextZchn"/>
        </w:rPr>
        <w:t>e</w:t>
      </w:r>
      <w:r w:rsidR="0025470C">
        <w:rPr>
          <w:rStyle w:val="TextZchn"/>
        </w:rPr>
        <w:t>_zentral</w:t>
      </w:r>
      <w:r>
        <w:rPr>
          <w:rStyle w:val="TextZchn"/>
        </w:rPr>
        <w:t xml:space="preserve"> aus</w:t>
      </w:r>
      <w:r w:rsidR="005560CA">
        <w:rPr>
          <w:rStyle w:val="TextZchn"/>
        </w:rPr>
        <w:t>.</w:t>
      </w:r>
    </w:p>
    <w:bookmarkEnd w:id="24"/>
    <w:p w14:paraId="5A1A9323" w14:textId="341469D8" w:rsidR="002440A1" w:rsidRPr="005560CA" w:rsidRDefault="005560CA" w:rsidP="005560CA">
      <w:pPr>
        <w:pStyle w:val="Hinweis"/>
        <w:rPr>
          <w:rStyle w:val="TextZchn"/>
        </w:rPr>
      </w:pPr>
      <w:r>
        <w:lastRenderedPageBreak/>
        <w:t>Um in der M/Workbench alle Exemplare angezeigt zu bekommen</w:t>
      </w:r>
      <w:r>
        <w:rPr>
          <w:rStyle w:val="TextZchn"/>
        </w:rPr>
        <w:t xml:space="preserve"> schalten Sie die Exemplar</w:t>
      </w:r>
      <w:r w:rsidR="004C7FBA">
        <w:rPr>
          <w:rStyle w:val="TextZchn"/>
        </w:rPr>
        <w:t>s</w:t>
      </w:r>
      <w:r>
        <w:rPr>
          <w:rStyle w:val="TextZchn"/>
        </w:rPr>
        <w:t xml:space="preserve">teuerung um, wie es im Abschnitt </w:t>
      </w:r>
      <w:r w:rsidRPr="008039A7">
        <w:rPr>
          <w:rStyle w:val="TextZchn"/>
          <w:i/>
          <w:iCs/>
        </w:rPr>
        <w:fldChar w:fldCharType="begin"/>
      </w:r>
      <w:r w:rsidRPr="008039A7">
        <w:rPr>
          <w:rStyle w:val="TextZchn"/>
          <w:i/>
          <w:iCs/>
        </w:rPr>
        <w:instrText xml:space="preserve"> REF _Ref83052022 \r \h </w:instrText>
      </w:r>
      <w:r>
        <w:rPr>
          <w:rStyle w:val="TextZchn"/>
          <w:i/>
          <w:iCs/>
        </w:rPr>
        <w:instrText xml:space="preserve"> \* MERGEFORMAT </w:instrText>
      </w:r>
      <w:r w:rsidRPr="008039A7">
        <w:rPr>
          <w:rStyle w:val="TextZchn"/>
          <w:i/>
          <w:iCs/>
        </w:rPr>
      </w:r>
      <w:r w:rsidRPr="008039A7">
        <w:rPr>
          <w:rStyle w:val="TextZchn"/>
          <w:i/>
          <w:iCs/>
        </w:rPr>
        <w:fldChar w:fldCharType="separate"/>
      </w:r>
      <w:r w:rsidR="0052176A">
        <w:rPr>
          <w:rStyle w:val="TextZchn"/>
          <w:i/>
          <w:iCs/>
        </w:rPr>
        <w:t>3.3.2</w:t>
      </w:r>
      <w:r w:rsidRPr="008039A7">
        <w:rPr>
          <w:rStyle w:val="TextZchn"/>
          <w:i/>
          <w:iCs/>
        </w:rPr>
        <w:fldChar w:fldCharType="end"/>
      </w:r>
      <w:r w:rsidRPr="008039A7">
        <w:rPr>
          <w:rStyle w:val="TextZchn"/>
          <w:i/>
          <w:iCs/>
        </w:rPr>
        <w:t xml:space="preserve"> </w:t>
      </w:r>
      <w:r w:rsidRPr="008039A7">
        <w:rPr>
          <w:rStyle w:val="TextZchn"/>
          <w:i/>
          <w:iCs/>
        </w:rPr>
        <w:fldChar w:fldCharType="begin"/>
      </w:r>
      <w:r w:rsidRPr="008039A7">
        <w:rPr>
          <w:rStyle w:val="TextZchn"/>
          <w:i/>
          <w:iCs/>
        </w:rPr>
        <w:instrText xml:space="preserve"> REF _Ref83052022 \h </w:instrText>
      </w:r>
      <w:r>
        <w:rPr>
          <w:rStyle w:val="TextZchn"/>
          <w:i/>
          <w:iCs/>
        </w:rPr>
        <w:instrText xml:space="preserve"> \* MERGEFORMAT </w:instrText>
      </w:r>
      <w:r w:rsidRPr="008039A7">
        <w:rPr>
          <w:rStyle w:val="TextZchn"/>
          <w:i/>
          <w:iCs/>
        </w:rPr>
      </w:r>
      <w:r w:rsidRPr="008039A7">
        <w:rPr>
          <w:rStyle w:val="TextZchn"/>
          <w:i/>
          <w:iCs/>
        </w:rPr>
        <w:fldChar w:fldCharType="separate"/>
      </w:r>
      <w:r w:rsidR="0052176A">
        <w:t>Alle Exemplare in der M/Workbench anzeigen</w:t>
      </w:r>
      <w:r w:rsidRPr="008039A7">
        <w:rPr>
          <w:rStyle w:val="TextZchn"/>
          <w:i/>
          <w:iCs/>
        </w:rPr>
        <w:fldChar w:fldCharType="end"/>
      </w:r>
      <w:r>
        <w:rPr>
          <w:rStyle w:val="TextZchn"/>
        </w:rPr>
        <w:t xml:space="preserve"> beschrieben ist.</w:t>
      </w:r>
    </w:p>
    <w:p w14:paraId="5F51E9AA" w14:textId="2B042C0C" w:rsidR="00D40F08" w:rsidRPr="00D366C6" w:rsidRDefault="007C3EAC" w:rsidP="00D366C6">
      <w:pPr>
        <w:pStyle w:val="berschrift4"/>
      </w:pPr>
      <w:bookmarkStart w:id="25" w:name="_Ref35360721"/>
      <w:bookmarkStart w:id="26" w:name="_Toc121136802"/>
      <w:r w:rsidRPr="00D366C6">
        <w:t>Zwei Korrespondenzen mit jeweils einem Exemplar</w:t>
      </w:r>
      <w:bookmarkEnd w:id="25"/>
      <w:bookmarkEnd w:id="26"/>
    </w:p>
    <w:p w14:paraId="647E0E06" w14:textId="6561CC4B" w:rsidR="00D40F08" w:rsidRDefault="00D40F08" w:rsidP="00D40F08">
      <w:pPr>
        <w:pStyle w:val="Text"/>
        <w:rPr>
          <w:rStyle w:val="TextZchn"/>
        </w:rPr>
      </w:pPr>
      <w:r>
        <w:rPr>
          <w:rStyle w:val="TextZchn"/>
        </w:rPr>
        <w:t xml:space="preserve">Ein Beispiel für eine Vorlage mit </w:t>
      </w:r>
      <w:r w:rsidR="006B505D">
        <w:rPr>
          <w:rStyle w:val="TextZchn"/>
        </w:rPr>
        <w:t>zwei</w:t>
      </w:r>
      <w:r>
        <w:rPr>
          <w:rStyle w:val="TextZchn"/>
        </w:rPr>
        <w:t xml:space="preserve"> Korrespondenzen ist, </w:t>
      </w:r>
      <w:r w:rsidR="007C7FEC">
        <w:rPr>
          <w:rStyle w:val="TextZchn"/>
        </w:rPr>
        <w:t xml:space="preserve">bezogen auf </w:t>
      </w:r>
      <w:r>
        <w:rPr>
          <w:rStyle w:val="TextZchn"/>
        </w:rPr>
        <w:t xml:space="preserve">das obige Beispiel, wenn </w:t>
      </w:r>
      <w:r w:rsidR="0087305A">
        <w:rPr>
          <w:rStyle w:val="TextZchn"/>
        </w:rPr>
        <w:t xml:space="preserve">in einem </w:t>
      </w:r>
      <w:r w:rsidR="00010C34">
        <w:rPr>
          <w:rStyle w:val="TextZchn"/>
        </w:rPr>
        <w:t xml:space="preserve">Auftrag </w:t>
      </w:r>
      <w:r w:rsidR="0087305A">
        <w:rPr>
          <w:rStyle w:val="TextZchn"/>
        </w:rPr>
        <w:t xml:space="preserve">unabhängig dem Versicherten und </w:t>
      </w:r>
      <w:r>
        <w:rPr>
          <w:rStyle w:val="TextZchn"/>
        </w:rPr>
        <w:t xml:space="preserve">dem behandelnden Arzt gleichzeitig </w:t>
      </w:r>
      <w:r w:rsidR="0056435A">
        <w:rPr>
          <w:rStyle w:val="TextZchn"/>
        </w:rPr>
        <w:t xml:space="preserve">je </w:t>
      </w:r>
      <w:r>
        <w:rPr>
          <w:rStyle w:val="TextZchn"/>
        </w:rPr>
        <w:t xml:space="preserve">ein </w:t>
      </w:r>
      <w:r w:rsidR="00D13858">
        <w:rPr>
          <w:rStyle w:val="TextZchn"/>
        </w:rPr>
        <w:t xml:space="preserve">Brief </w:t>
      </w:r>
      <w:r>
        <w:rPr>
          <w:rStyle w:val="TextZchn"/>
        </w:rPr>
        <w:t>geschickt wird</w:t>
      </w:r>
      <w:r w:rsidR="0087305A">
        <w:rPr>
          <w:rStyle w:val="TextZchn"/>
        </w:rPr>
        <w:t xml:space="preserve">. Dem Versicherten </w:t>
      </w:r>
      <w:r w:rsidR="00201119">
        <w:rPr>
          <w:rStyle w:val="TextZchn"/>
        </w:rPr>
        <w:t xml:space="preserve">und dem Arzt werden jeweils in getrennten </w:t>
      </w:r>
      <w:r w:rsidR="00D13858">
        <w:rPr>
          <w:rStyle w:val="TextZchn"/>
        </w:rPr>
        <w:t xml:space="preserve">Briefen </w:t>
      </w:r>
      <w:r w:rsidR="00B05881">
        <w:rPr>
          <w:rStyle w:val="TextZchn"/>
        </w:rPr>
        <w:t>mitgeteilt, dass</w:t>
      </w:r>
      <w:r w:rsidR="0087305A">
        <w:rPr>
          <w:rStyle w:val="TextZchn"/>
        </w:rPr>
        <w:t xml:space="preserve"> die Behandlungskosten übernommen werden</w:t>
      </w:r>
      <w:r w:rsidR="00B05881">
        <w:rPr>
          <w:rStyle w:val="TextZchn"/>
        </w:rPr>
        <w:t xml:space="preserve">. </w:t>
      </w:r>
      <w:r>
        <w:rPr>
          <w:rStyle w:val="TextZchn"/>
        </w:rPr>
        <w:t xml:space="preserve">Die zwei Korrespondenzen haben </w:t>
      </w:r>
      <w:r w:rsidR="007C7FEC">
        <w:rPr>
          <w:rStyle w:val="TextZchn"/>
        </w:rPr>
        <w:t xml:space="preserve">also </w:t>
      </w:r>
      <w:r>
        <w:rPr>
          <w:rStyle w:val="TextZchn"/>
        </w:rPr>
        <w:t>einen unterschiedlichen Inhalt.</w:t>
      </w:r>
    </w:p>
    <w:p w14:paraId="3F892699" w14:textId="0D31B410" w:rsidR="008F3AE8" w:rsidRDefault="00D60E53" w:rsidP="0051584F">
      <w:pPr>
        <w:pStyle w:val="Text"/>
        <w:rPr>
          <w:rStyle w:val="TextZchn"/>
        </w:rPr>
      </w:pPr>
      <w:r>
        <w:rPr>
          <w:noProof/>
        </w:rPr>
        <mc:AlternateContent>
          <mc:Choice Requires="wpg">
            <w:drawing>
              <wp:inline distT="0" distB="0" distL="0" distR="0" wp14:anchorId="7B0C4EF5" wp14:editId="432EEF94">
                <wp:extent cx="3688976" cy="2540000"/>
                <wp:effectExtent l="0" t="0" r="26035" b="12700"/>
                <wp:docPr id="134" name="Gruppieren 134"/>
                <wp:cNvGraphicFramePr/>
                <a:graphic xmlns:a="http://schemas.openxmlformats.org/drawingml/2006/main">
                  <a:graphicData uri="http://schemas.microsoft.com/office/word/2010/wordprocessingGroup">
                    <wpg:wgp>
                      <wpg:cNvGrpSpPr/>
                      <wpg:grpSpPr>
                        <a:xfrm>
                          <a:off x="0" y="0"/>
                          <a:ext cx="3688976" cy="2540000"/>
                          <a:chOff x="-15240" y="30480"/>
                          <a:chExt cx="3340100" cy="2540000"/>
                        </a:xfrm>
                      </wpg:grpSpPr>
                      <wps:wsp>
                        <wps:cNvPr id="65" name="Rechteck 65"/>
                        <wps:cNvSpPr/>
                        <wps:spPr>
                          <a:xfrm>
                            <a:off x="-15240" y="30480"/>
                            <a:ext cx="3340100" cy="2540000"/>
                          </a:xfrm>
                          <a:prstGeom prst="rect">
                            <a:avLst/>
                          </a:prstGeom>
                          <a:solidFill>
                            <a:schemeClr val="accent1">
                              <a:lumMod val="40000"/>
                              <a:lumOff val="60000"/>
                            </a:schemeClr>
                          </a:solidFill>
                          <a:ln>
                            <a:solidFill>
                              <a:schemeClr val="tx2">
                                <a:lumMod val="10000"/>
                                <a:lumOff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4" name="Gruppieren 64"/>
                        <wpg:cNvGrpSpPr/>
                        <wpg:grpSpPr>
                          <a:xfrm>
                            <a:off x="146037" y="177800"/>
                            <a:ext cx="1437750" cy="2241550"/>
                            <a:chOff x="-13" y="0"/>
                            <a:chExt cx="1437750" cy="2241550"/>
                          </a:xfrm>
                        </wpg:grpSpPr>
                        <wps:wsp>
                          <wps:cNvPr id="32" name="Rechteck 32"/>
                          <wps:cNvSpPr/>
                          <wps:spPr>
                            <a:xfrm>
                              <a:off x="-13" y="0"/>
                              <a:ext cx="1437750" cy="2241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39C179" w14:textId="77777777" w:rsidR="00962B97" w:rsidRPr="005B22CA" w:rsidRDefault="00962B97" w:rsidP="0087305A">
                                <w:pPr>
                                  <w:rPr>
                                    <w:color w:val="FFFFFF" w:themeColor="background1"/>
                                    <w:sz w:val="28"/>
                                    <w:szCs w:val="28"/>
                                  </w:rPr>
                                </w:pPr>
                                <w:r w:rsidRPr="005B22CA">
                                  <w:rPr>
                                    <w:color w:val="FFFFFF" w:themeColor="background1"/>
                                    <w:sz w:val="28"/>
                                    <w:szCs w:val="28"/>
                                  </w:rPr>
                                  <w:t>Korrespondenz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 name="Gruppieren 33"/>
                          <wpg:cNvGrpSpPr/>
                          <wpg:grpSpPr>
                            <a:xfrm>
                              <a:off x="107950" y="381000"/>
                              <a:ext cx="1117600" cy="1758950"/>
                              <a:chOff x="0" y="0"/>
                              <a:chExt cx="1117600" cy="1758950"/>
                            </a:xfrm>
                          </wpg:grpSpPr>
                          <wps:wsp>
                            <wps:cNvPr id="34" name="Rechteck 34"/>
                            <wps:cNvSpPr/>
                            <wps:spPr>
                              <a:xfrm>
                                <a:off x="0" y="0"/>
                                <a:ext cx="1117600" cy="1758950"/>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D74C85" w14:textId="77777777" w:rsidR="00962B97" w:rsidRDefault="00962B97" w:rsidP="0087305A">
                                  <w:r w:rsidRPr="005B22CA">
                                    <w:rPr>
                                      <w:color w:val="FFFFFF" w:themeColor="background1"/>
                                    </w:rPr>
                                    <w:t>E</w:t>
                                  </w:r>
                                  <w:r>
                                    <w:rPr>
                                      <w:color w:val="FFFFFF" w:themeColor="background1"/>
                                    </w:rPr>
                                    <w:t>rst-E</w:t>
                                  </w:r>
                                  <w:r w:rsidRPr="005B22CA">
                                    <w:rPr>
                                      <w:color w:val="FFFFFF" w:themeColor="background1"/>
                                    </w:rPr>
                                    <w:t>xemplar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feld 35"/>
                            <wps:cNvSpPr txBox="1"/>
                            <wps:spPr>
                              <a:xfrm>
                                <a:off x="114300" y="336550"/>
                                <a:ext cx="869950" cy="1270000"/>
                              </a:xfrm>
                              <a:prstGeom prst="rect">
                                <a:avLst/>
                              </a:prstGeom>
                              <a:solidFill>
                                <a:schemeClr val="lt1"/>
                              </a:solidFill>
                              <a:ln w="6350">
                                <a:solidFill>
                                  <a:schemeClr val="bg1"/>
                                </a:solidFill>
                              </a:ln>
                            </wps:spPr>
                            <wps:txbx>
                              <w:txbxContent>
                                <w:p w14:paraId="2E9E0F83" w14:textId="77777777" w:rsidR="00962B97" w:rsidRPr="00D366C6" w:rsidRDefault="00962B97" w:rsidP="0087305A">
                                  <w:pPr>
                                    <w:rPr>
                                      <w:sz w:val="11"/>
                                      <w:szCs w:val="11"/>
                                    </w:rPr>
                                  </w:pPr>
                                  <w:r w:rsidRPr="00D366C6">
                                    <w:rPr>
                                      <w:sz w:val="11"/>
                                      <w:szCs w:val="11"/>
                                    </w:rPr>
                                    <w:t>-----------------</w:t>
                                  </w:r>
                                </w:p>
                                <w:p w14:paraId="00C5E6F1" w14:textId="77777777" w:rsidR="00962B97" w:rsidRPr="00D366C6" w:rsidRDefault="00962B97" w:rsidP="0087305A">
                                  <w:pPr>
                                    <w:rPr>
                                      <w:sz w:val="11"/>
                                      <w:szCs w:val="11"/>
                                    </w:rPr>
                                  </w:pPr>
                                  <w:r w:rsidRPr="00D366C6">
                                    <w:rPr>
                                      <w:sz w:val="11"/>
                                      <w:szCs w:val="11"/>
                                    </w:rPr>
                                    <w:t>-------------</w:t>
                                  </w:r>
                                </w:p>
                                <w:p w14:paraId="43395091" w14:textId="77777777" w:rsidR="00962B97" w:rsidRPr="00D366C6" w:rsidRDefault="00962B97" w:rsidP="0087305A">
                                  <w:pPr>
                                    <w:rPr>
                                      <w:sz w:val="11"/>
                                      <w:szCs w:val="11"/>
                                    </w:rPr>
                                  </w:pPr>
                                  <w:r w:rsidRPr="00D366C6">
                                    <w:rPr>
                                      <w:sz w:val="11"/>
                                      <w:szCs w:val="11"/>
                                    </w:rPr>
                                    <w:t>---------</w:t>
                                  </w:r>
                                </w:p>
                                <w:p w14:paraId="08D49A2E" w14:textId="77777777" w:rsidR="00962B97" w:rsidRPr="00D366C6" w:rsidRDefault="00962B97" w:rsidP="0087305A">
                                  <w:pPr>
                                    <w:rPr>
                                      <w:sz w:val="11"/>
                                      <w:szCs w:val="11"/>
                                    </w:rPr>
                                  </w:pPr>
                                </w:p>
                                <w:p w14:paraId="5F2B8AEF" w14:textId="77777777" w:rsidR="00962B97" w:rsidRPr="00D366C6" w:rsidRDefault="00962B97" w:rsidP="0087305A">
                                  <w:pPr>
                                    <w:rPr>
                                      <w:sz w:val="11"/>
                                      <w:szCs w:val="11"/>
                                    </w:rPr>
                                  </w:pPr>
                                  <w:r w:rsidRPr="00D366C6">
                                    <w:rPr>
                                      <w:sz w:val="11"/>
                                      <w:szCs w:val="11"/>
                                    </w:rPr>
                                    <w:t>Sehr geehrter Herr Dr. Friedrich,</w:t>
                                  </w:r>
                                </w:p>
                                <w:p w14:paraId="247DE3D1" w14:textId="77777777" w:rsidR="00962B97" w:rsidRPr="00D366C6" w:rsidRDefault="00962B97" w:rsidP="0087305A">
                                  <w:pPr>
                                    <w:rPr>
                                      <w:sz w:val="11"/>
                                      <w:szCs w:val="11"/>
                                    </w:rPr>
                                  </w:pPr>
                                </w:p>
                                <w:p w14:paraId="0C999F79" w14:textId="77777777" w:rsidR="00962B97" w:rsidRPr="00D366C6" w:rsidRDefault="00962B97" w:rsidP="0087305A">
                                  <w:pPr>
                                    <w:rPr>
                                      <w:sz w:val="11"/>
                                      <w:szCs w:val="11"/>
                                    </w:rPr>
                                  </w:pPr>
                                  <w:r w:rsidRPr="00D366C6">
                                    <w:rPr>
                                      <w:sz w:val="11"/>
                                      <w:szCs w:val="11"/>
                                    </w:rPr>
                                    <w:t>für Ihren Patienten Hr. Müller übernehmen wir die Kosten der Behandlung.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33" name="Gruppieren 133"/>
                        <wpg:cNvGrpSpPr/>
                        <wpg:grpSpPr>
                          <a:xfrm>
                            <a:off x="1784350" y="184150"/>
                            <a:ext cx="1384300" cy="2241550"/>
                            <a:chOff x="0" y="0"/>
                            <a:chExt cx="1384300" cy="2241550"/>
                          </a:xfrm>
                        </wpg:grpSpPr>
                        <wps:wsp>
                          <wps:cNvPr id="59" name="Rechteck 59"/>
                          <wps:cNvSpPr/>
                          <wps:spPr>
                            <a:xfrm>
                              <a:off x="0" y="0"/>
                              <a:ext cx="1384300" cy="2241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C1D992" w14:textId="77777777" w:rsidR="00962B97" w:rsidRPr="005B22CA" w:rsidRDefault="00962B97" w:rsidP="0087305A">
                                <w:pPr>
                                  <w:rPr>
                                    <w:color w:val="FFFFFF" w:themeColor="background1"/>
                                    <w:sz w:val="28"/>
                                    <w:szCs w:val="28"/>
                                  </w:rPr>
                                </w:pPr>
                                <w:r w:rsidRPr="005B22CA">
                                  <w:rPr>
                                    <w:color w:val="FFFFFF" w:themeColor="background1"/>
                                    <w:sz w:val="28"/>
                                    <w:szCs w:val="28"/>
                                  </w:rPr>
                                  <w:t>Korrespondenz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0" name="Gruppieren 60"/>
                          <wpg:cNvGrpSpPr/>
                          <wpg:grpSpPr>
                            <a:xfrm>
                              <a:off x="133350" y="368300"/>
                              <a:ext cx="1117600" cy="1758950"/>
                              <a:chOff x="0" y="0"/>
                              <a:chExt cx="1117600" cy="1758950"/>
                            </a:xfrm>
                          </wpg:grpSpPr>
                          <wps:wsp>
                            <wps:cNvPr id="61" name="Rechteck 61"/>
                            <wps:cNvSpPr/>
                            <wps:spPr>
                              <a:xfrm>
                                <a:off x="0" y="0"/>
                                <a:ext cx="1117600" cy="1758950"/>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1CE86D" w14:textId="77777777" w:rsidR="00962B97" w:rsidRDefault="00962B97" w:rsidP="0087305A">
                                  <w:r w:rsidRPr="005B22CA">
                                    <w:rPr>
                                      <w:color w:val="FFFFFF" w:themeColor="background1"/>
                                    </w:rPr>
                                    <w:t>E</w:t>
                                  </w:r>
                                  <w:r>
                                    <w:rPr>
                                      <w:color w:val="FFFFFF" w:themeColor="background1"/>
                                    </w:rPr>
                                    <w:t>rst-E</w:t>
                                  </w:r>
                                  <w:r w:rsidRPr="005B22CA">
                                    <w:rPr>
                                      <w:color w:val="FFFFFF" w:themeColor="background1"/>
                                    </w:rPr>
                                    <w:t>xemplar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feld 62"/>
                            <wps:cNvSpPr txBox="1"/>
                            <wps:spPr>
                              <a:xfrm>
                                <a:off x="114300" y="336550"/>
                                <a:ext cx="869950" cy="1270000"/>
                              </a:xfrm>
                              <a:prstGeom prst="rect">
                                <a:avLst/>
                              </a:prstGeom>
                              <a:solidFill>
                                <a:schemeClr val="lt1"/>
                              </a:solidFill>
                              <a:ln w="6350">
                                <a:solidFill>
                                  <a:schemeClr val="bg1"/>
                                </a:solidFill>
                              </a:ln>
                            </wps:spPr>
                            <wps:txbx>
                              <w:txbxContent>
                                <w:p w14:paraId="44E8E0AF" w14:textId="77777777" w:rsidR="00962B97" w:rsidRDefault="00962B97" w:rsidP="0087305A">
                                  <w:pPr>
                                    <w:rPr>
                                      <w:sz w:val="12"/>
                                      <w:szCs w:val="12"/>
                                    </w:rPr>
                                  </w:pPr>
                                  <w:r>
                                    <w:rPr>
                                      <w:sz w:val="12"/>
                                      <w:szCs w:val="12"/>
                                    </w:rPr>
                                    <w:t>-----------------</w:t>
                                  </w:r>
                                </w:p>
                                <w:p w14:paraId="35007271" w14:textId="77777777" w:rsidR="00962B97" w:rsidRDefault="00962B97" w:rsidP="0087305A">
                                  <w:pPr>
                                    <w:rPr>
                                      <w:sz w:val="12"/>
                                      <w:szCs w:val="12"/>
                                    </w:rPr>
                                  </w:pPr>
                                  <w:r>
                                    <w:rPr>
                                      <w:sz w:val="12"/>
                                      <w:szCs w:val="12"/>
                                    </w:rPr>
                                    <w:t>-------------</w:t>
                                  </w:r>
                                </w:p>
                                <w:p w14:paraId="6D331CDC" w14:textId="77777777" w:rsidR="00962B97" w:rsidRDefault="00962B97" w:rsidP="0087305A">
                                  <w:pPr>
                                    <w:rPr>
                                      <w:sz w:val="12"/>
                                      <w:szCs w:val="12"/>
                                    </w:rPr>
                                  </w:pPr>
                                  <w:r>
                                    <w:rPr>
                                      <w:sz w:val="12"/>
                                      <w:szCs w:val="12"/>
                                    </w:rPr>
                                    <w:t>---------</w:t>
                                  </w:r>
                                </w:p>
                                <w:p w14:paraId="5CE70C85" w14:textId="77777777" w:rsidR="00962B97" w:rsidRDefault="00962B97" w:rsidP="0087305A">
                                  <w:pPr>
                                    <w:rPr>
                                      <w:sz w:val="12"/>
                                      <w:szCs w:val="12"/>
                                    </w:rPr>
                                  </w:pPr>
                                </w:p>
                                <w:p w14:paraId="26D83A09" w14:textId="77777777" w:rsidR="00962B97" w:rsidRPr="00527DF2" w:rsidRDefault="00962B97" w:rsidP="0087305A">
                                  <w:pPr>
                                    <w:rPr>
                                      <w:sz w:val="12"/>
                                      <w:szCs w:val="12"/>
                                    </w:rPr>
                                  </w:pPr>
                                  <w:r w:rsidRPr="00527DF2">
                                    <w:rPr>
                                      <w:sz w:val="12"/>
                                      <w:szCs w:val="12"/>
                                    </w:rPr>
                                    <w:t>Sehr geehrter Herr Müller,</w:t>
                                  </w:r>
                                </w:p>
                                <w:p w14:paraId="50373E70" w14:textId="77777777" w:rsidR="00962B97" w:rsidRPr="00527DF2" w:rsidRDefault="00962B97" w:rsidP="0087305A">
                                  <w:pPr>
                                    <w:rPr>
                                      <w:sz w:val="12"/>
                                      <w:szCs w:val="12"/>
                                    </w:rPr>
                                  </w:pPr>
                                </w:p>
                                <w:p w14:paraId="7263405A" w14:textId="77777777" w:rsidR="00962B97" w:rsidRPr="00527DF2" w:rsidRDefault="00962B97" w:rsidP="0087305A">
                                  <w:pPr>
                                    <w:rPr>
                                      <w:sz w:val="12"/>
                                      <w:szCs w:val="12"/>
                                    </w:rPr>
                                  </w:pPr>
                                  <w:r>
                                    <w:rPr>
                                      <w:sz w:val="12"/>
                                      <w:szCs w:val="12"/>
                                    </w:rPr>
                                    <w:t>wir übernehmen die Kosten der Behandlung.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7B0C4EF5" id="Gruppieren 134" o:spid="_x0000_s1041" style="width:290.45pt;height:200pt;mso-position-horizontal-relative:char;mso-position-vertical-relative:line" coordorigin="-152,304" coordsize="33401,2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">
                <v:rect id="Rechteck 65" o:spid="_x0000_s1042" style="position:absolute;left:-152;top:304;width:33400;height:2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" fillcolor="#cbd5de [1300]" strokecolor="#e7e9ea [351]" strokeweight="2pt"/>
                <v:group id="Gruppieren 64" o:spid="_x0000_s1043" style="position:absolute;left:1460;top:1778;width:14377;height:22415" coordorigin="" coordsize="14377,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hteck 32" o:spid="_x0000_s1044" style="position:absolute;width:14377;height:2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" fillcolor="#7e97ad [3204]" strokecolor="#394b5a [1604]" strokeweight="2pt">
                    <v:textbox>
                      <w:txbxContent>
                        <w:p w14:paraId="5239C179" w14:textId="77777777" w:rsidR="00962B97" w:rsidRPr="005B22CA" w:rsidRDefault="00962B97" w:rsidP="0087305A">
                          <w:pPr>
                            <w:rPr>
                              <w:color w:val="FFFFFF" w:themeColor="background1"/>
                              <w:sz w:val="28"/>
                              <w:szCs w:val="28"/>
                            </w:rPr>
                          </w:pPr>
                          <w:r w:rsidRPr="005B22CA">
                            <w:rPr>
                              <w:color w:val="FFFFFF" w:themeColor="background1"/>
                              <w:sz w:val="28"/>
                              <w:szCs w:val="28"/>
                            </w:rPr>
                            <w:t>Korrespondenz</w:t>
                          </w:r>
                        </w:p>
                      </w:txbxContent>
                    </v:textbox>
                  </v:rect>
                  <v:group id="Gruppieren 33" o:spid="_x0000_s1045" style="position:absolute;left:1079;top:3810;width:11176;height:17589" coordsize="11176,1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Rechteck 34" o:spid="_x0000_s1046" style="position:absolute;width:11176;height:17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" fillcolor="#7e97ad [3204]" strokecolor="white [3212]" strokeweight="2pt">
                      <v:textbox>
                        <w:txbxContent>
                          <w:p w14:paraId="41D74C85" w14:textId="77777777" w:rsidR="00962B97" w:rsidRDefault="00962B97" w:rsidP="0087305A">
                            <w:r w:rsidRPr="005B22CA">
                              <w:rPr>
                                <w:color w:val="FFFFFF" w:themeColor="background1"/>
                              </w:rPr>
                              <w:t>E</w:t>
                            </w:r>
                            <w:r>
                              <w:rPr>
                                <w:color w:val="FFFFFF" w:themeColor="background1"/>
                              </w:rPr>
                              <w:t>rst-E</w:t>
                            </w:r>
                            <w:r w:rsidRPr="005B22CA">
                              <w:rPr>
                                <w:color w:val="FFFFFF" w:themeColor="background1"/>
                              </w:rPr>
                              <w:t>xemplar</w:t>
                            </w:r>
                          </w:p>
                        </w:txbxContent>
                      </v:textbox>
                    </v:rect>
                    <v:shape id="Textfeld 35" o:spid="_x0000_s1047" type="#_x0000_t202" style="position:absolute;left:1143;top:3365;width:8699;height:12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" fillcolor="white [3201]" strokecolor="white [3212]" strokeweight=".5pt">
                      <v:textbox>
                        <w:txbxContent>
                          <w:p w14:paraId="2E9E0F83" w14:textId="77777777" w:rsidR="00962B97" w:rsidRPr="00D366C6" w:rsidRDefault="00962B97" w:rsidP="0087305A">
                            <w:pPr>
                              <w:rPr>
                                <w:sz w:val="11"/>
                                <w:szCs w:val="11"/>
                              </w:rPr>
                            </w:pPr>
                            <w:r w:rsidRPr="00D366C6">
                              <w:rPr>
                                <w:sz w:val="11"/>
                                <w:szCs w:val="11"/>
                              </w:rPr>
                              <w:t>-----------------</w:t>
                            </w:r>
                          </w:p>
                          <w:p w14:paraId="00C5E6F1" w14:textId="77777777" w:rsidR="00962B97" w:rsidRPr="00D366C6" w:rsidRDefault="00962B97" w:rsidP="0087305A">
                            <w:pPr>
                              <w:rPr>
                                <w:sz w:val="11"/>
                                <w:szCs w:val="11"/>
                              </w:rPr>
                            </w:pPr>
                            <w:r w:rsidRPr="00D366C6">
                              <w:rPr>
                                <w:sz w:val="11"/>
                                <w:szCs w:val="11"/>
                              </w:rPr>
                              <w:t>-------------</w:t>
                            </w:r>
                          </w:p>
                          <w:p w14:paraId="43395091" w14:textId="77777777" w:rsidR="00962B97" w:rsidRPr="00D366C6" w:rsidRDefault="00962B97" w:rsidP="0087305A">
                            <w:pPr>
                              <w:rPr>
                                <w:sz w:val="11"/>
                                <w:szCs w:val="11"/>
                              </w:rPr>
                            </w:pPr>
                            <w:r w:rsidRPr="00D366C6">
                              <w:rPr>
                                <w:sz w:val="11"/>
                                <w:szCs w:val="11"/>
                              </w:rPr>
                              <w:t>---------</w:t>
                            </w:r>
                          </w:p>
                          <w:p w14:paraId="08D49A2E" w14:textId="77777777" w:rsidR="00962B97" w:rsidRPr="00D366C6" w:rsidRDefault="00962B97" w:rsidP="0087305A">
                            <w:pPr>
                              <w:rPr>
                                <w:sz w:val="11"/>
                                <w:szCs w:val="11"/>
                              </w:rPr>
                            </w:pPr>
                          </w:p>
                          <w:p w14:paraId="5F2B8AEF" w14:textId="77777777" w:rsidR="00962B97" w:rsidRPr="00D366C6" w:rsidRDefault="00962B97" w:rsidP="0087305A">
                            <w:pPr>
                              <w:rPr>
                                <w:sz w:val="11"/>
                                <w:szCs w:val="11"/>
                              </w:rPr>
                            </w:pPr>
                            <w:r w:rsidRPr="00D366C6">
                              <w:rPr>
                                <w:sz w:val="11"/>
                                <w:szCs w:val="11"/>
                              </w:rPr>
                              <w:t>Sehr geehrter Herr Dr. Friedrich,</w:t>
                            </w:r>
                          </w:p>
                          <w:p w14:paraId="247DE3D1" w14:textId="77777777" w:rsidR="00962B97" w:rsidRPr="00D366C6" w:rsidRDefault="00962B97" w:rsidP="0087305A">
                            <w:pPr>
                              <w:rPr>
                                <w:sz w:val="11"/>
                                <w:szCs w:val="11"/>
                              </w:rPr>
                            </w:pPr>
                          </w:p>
                          <w:p w14:paraId="0C999F79" w14:textId="77777777" w:rsidR="00962B97" w:rsidRPr="00D366C6" w:rsidRDefault="00962B97" w:rsidP="0087305A">
                            <w:pPr>
                              <w:rPr>
                                <w:sz w:val="11"/>
                                <w:szCs w:val="11"/>
                              </w:rPr>
                            </w:pPr>
                            <w:r w:rsidRPr="00D366C6">
                              <w:rPr>
                                <w:sz w:val="11"/>
                                <w:szCs w:val="11"/>
                              </w:rPr>
                              <w:t>für Ihren Patienten Hr. Müller übernehmen wir die Kosten der Behandlung.</w:t>
                            </w:r>
                          </w:p>
                        </w:txbxContent>
                      </v:textbox>
                    </v:shape>
                  </v:group>
                </v:group>
                <v:group id="Gruppieren 133" o:spid="_x0000_s1048" style="position:absolute;left:17843;top:1841;width:13843;height:22416" coordsize="13843,2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rect id="Rechteck 59" o:spid="_x0000_s1049" style="position:absolute;width:13843;height:2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" fillcolor="#7e97ad [3204]" strokecolor="#394b5a [1604]" strokeweight="2pt">
                    <v:textbox>
                      <w:txbxContent>
                        <w:p w14:paraId="77C1D992" w14:textId="77777777" w:rsidR="00962B97" w:rsidRPr="005B22CA" w:rsidRDefault="00962B97" w:rsidP="0087305A">
                          <w:pPr>
                            <w:rPr>
                              <w:color w:val="FFFFFF" w:themeColor="background1"/>
                              <w:sz w:val="28"/>
                              <w:szCs w:val="28"/>
                            </w:rPr>
                          </w:pPr>
                          <w:r w:rsidRPr="005B22CA">
                            <w:rPr>
                              <w:color w:val="FFFFFF" w:themeColor="background1"/>
                              <w:sz w:val="28"/>
                              <w:szCs w:val="28"/>
                            </w:rPr>
                            <w:t>Korrespondenz</w:t>
                          </w:r>
                        </w:p>
                      </w:txbxContent>
                    </v:textbox>
                  </v:rect>
                  <v:group id="Gruppieren 60" o:spid="_x0000_s1050" style="position:absolute;left:1333;top:3683;width:11176;height:17589" coordsize="11176,1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hteck 61" o:spid="_x0000_s1051" style="position:absolute;width:11176;height:17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" fillcolor="#7e97ad [3204]" strokecolor="white [3212]" strokeweight="2pt">
                      <v:textbox>
                        <w:txbxContent>
                          <w:p w14:paraId="311CE86D" w14:textId="77777777" w:rsidR="00962B97" w:rsidRDefault="00962B97" w:rsidP="0087305A">
                            <w:r w:rsidRPr="005B22CA">
                              <w:rPr>
                                <w:color w:val="FFFFFF" w:themeColor="background1"/>
                              </w:rPr>
                              <w:t>E</w:t>
                            </w:r>
                            <w:r>
                              <w:rPr>
                                <w:color w:val="FFFFFF" w:themeColor="background1"/>
                              </w:rPr>
                              <w:t>rst-E</w:t>
                            </w:r>
                            <w:r w:rsidRPr="005B22CA">
                              <w:rPr>
                                <w:color w:val="FFFFFF" w:themeColor="background1"/>
                              </w:rPr>
                              <w:t>xemplar</w:t>
                            </w:r>
                          </w:p>
                        </w:txbxContent>
                      </v:textbox>
                    </v:rect>
                    <v:shape id="Textfeld 62" o:spid="_x0000_s1052" type="#_x0000_t202" style="position:absolute;left:1143;top:3365;width:8699;height:12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" fillcolor="white [3201]" strokecolor="white [3212]" strokeweight=".5pt">
                      <v:textbox>
                        <w:txbxContent>
                          <w:p w14:paraId="44E8E0AF" w14:textId="77777777" w:rsidR="00962B97" w:rsidRDefault="00962B97" w:rsidP="0087305A">
                            <w:pPr>
                              <w:rPr>
                                <w:sz w:val="12"/>
                                <w:szCs w:val="12"/>
                              </w:rPr>
                            </w:pPr>
                            <w:r>
                              <w:rPr>
                                <w:sz w:val="12"/>
                                <w:szCs w:val="12"/>
                              </w:rPr>
                              <w:t>-----------------</w:t>
                            </w:r>
                          </w:p>
                          <w:p w14:paraId="35007271" w14:textId="77777777" w:rsidR="00962B97" w:rsidRDefault="00962B97" w:rsidP="0087305A">
                            <w:pPr>
                              <w:rPr>
                                <w:sz w:val="12"/>
                                <w:szCs w:val="12"/>
                              </w:rPr>
                            </w:pPr>
                            <w:r>
                              <w:rPr>
                                <w:sz w:val="12"/>
                                <w:szCs w:val="12"/>
                              </w:rPr>
                              <w:t>-------------</w:t>
                            </w:r>
                          </w:p>
                          <w:p w14:paraId="6D331CDC" w14:textId="77777777" w:rsidR="00962B97" w:rsidRDefault="00962B97" w:rsidP="0087305A">
                            <w:pPr>
                              <w:rPr>
                                <w:sz w:val="12"/>
                                <w:szCs w:val="12"/>
                              </w:rPr>
                            </w:pPr>
                            <w:r>
                              <w:rPr>
                                <w:sz w:val="12"/>
                                <w:szCs w:val="12"/>
                              </w:rPr>
                              <w:t>---------</w:t>
                            </w:r>
                          </w:p>
                          <w:p w14:paraId="5CE70C85" w14:textId="77777777" w:rsidR="00962B97" w:rsidRDefault="00962B97" w:rsidP="0087305A">
                            <w:pPr>
                              <w:rPr>
                                <w:sz w:val="12"/>
                                <w:szCs w:val="12"/>
                              </w:rPr>
                            </w:pPr>
                          </w:p>
                          <w:p w14:paraId="26D83A09" w14:textId="77777777" w:rsidR="00962B97" w:rsidRPr="00527DF2" w:rsidRDefault="00962B97" w:rsidP="0087305A">
                            <w:pPr>
                              <w:rPr>
                                <w:sz w:val="12"/>
                                <w:szCs w:val="12"/>
                              </w:rPr>
                            </w:pPr>
                            <w:r w:rsidRPr="00527DF2">
                              <w:rPr>
                                <w:sz w:val="12"/>
                                <w:szCs w:val="12"/>
                              </w:rPr>
                              <w:t>Sehr geehrter Herr Müller,</w:t>
                            </w:r>
                          </w:p>
                          <w:p w14:paraId="50373E70" w14:textId="77777777" w:rsidR="00962B97" w:rsidRPr="00527DF2" w:rsidRDefault="00962B97" w:rsidP="0087305A">
                            <w:pPr>
                              <w:rPr>
                                <w:sz w:val="12"/>
                                <w:szCs w:val="12"/>
                              </w:rPr>
                            </w:pPr>
                          </w:p>
                          <w:p w14:paraId="7263405A" w14:textId="77777777" w:rsidR="00962B97" w:rsidRPr="00527DF2" w:rsidRDefault="00962B97" w:rsidP="0087305A">
                            <w:pPr>
                              <w:rPr>
                                <w:sz w:val="12"/>
                                <w:szCs w:val="12"/>
                              </w:rPr>
                            </w:pPr>
                            <w:r>
                              <w:rPr>
                                <w:sz w:val="12"/>
                                <w:szCs w:val="12"/>
                              </w:rPr>
                              <w:t>wir übernehmen die Kosten der Behandlung.</w:t>
                            </w:r>
                          </w:p>
                        </w:txbxContent>
                      </v:textbox>
                    </v:shape>
                  </v:group>
                </v:group>
                <w10:anchorlock/>
              </v:group>
            </w:pict>
          </mc:Fallback>
        </mc:AlternateContent>
      </w:r>
    </w:p>
    <w:p w14:paraId="46D57FD6" w14:textId="3864045F" w:rsidR="006C254C" w:rsidRDefault="00A36D03" w:rsidP="0051584F">
      <w:pPr>
        <w:pStyle w:val="Text"/>
        <w:rPr>
          <w:rStyle w:val="TextZchn"/>
        </w:rPr>
      </w:pPr>
      <w:r>
        <w:rPr>
          <w:rStyle w:val="TextZchn"/>
        </w:rPr>
        <w:t xml:space="preserve">Zur Demonstration wählen Sie die Vorlage </w:t>
      </w:r>
      <w:r w:rsidR="003B09C9">
        <w:rPr>
          <w:rStyle w:val="TextZchn"/>
        </w:rPr>
        <w:t>Demo_ZweiKorrespondenzen.template mit dem Testfall 2Korrespondenzen_1Exemplar_zentral aus.</w:t>
      </w:r>
    </w:p>
    <w:p w14:paraId="78373894" w14:textId="2FBEE0DB" w:rsidR="00362DF9" w:rsidRDefault="00F41FA8" w:rsidP="00D366C6">
      <w:pPr>
        <w:pStyle w:val="berschrift2"/>
      </w:pPr>
      <w:bookmarkStart w:id="27" w:name="_Toc121136803"/>
      <w:r>
        <w:t xml:space="preserve">Weitere </w:t>
      </w:r>
      <w:r w:rsidR="00362DF9" w:rsidRPr="002C7019">
        <w:t>Begriffe</w:t>
      </w:r>
      <w:bookmarkEnd w:id="27"/>
    </w:p>
    <w:p w14:paraId="79826E23" w14:textId="7ABA7B68" w:rsidR="008F168E" w:rsidRPr="00D366C6" w:rsidRDefault="008F168E" w:rsidP="00D366C6">
      <w:pPr>
        <w:pStyle w:val="berschrift3"/>
      </w:pPr>
      <w:bookmarkStart w:id="28" w:name="_Toc121136804"/>
      <w:r w:rsidRPr="00D366C6">
        <w:t>Empfänger</w:t>
      </w:r>
      <w:r w:rsidR="00BD1975" w:rsidRPr="00D366C6">
        <w:t xml:space="preserve"> und </w:t>
      </w:r>
      <w:r w:rsidRPr="00D366C6">
        <w:t>alternative</w:t>
      </w:r>
      <w:r w:rsidR="00876144">
        <w:t>r</w:t>
      </w:r>
      <w:r w:rsidRPr="00D366C6">
        <w:t xml:space="preserve"> Empfänger</w:t>
      </w:r>
      <w:bookmarkEnd w:id="28"/>
    </w:p>
    <w:p w14:paraId="1BC835F8" w14:textId="77777777" w:rsidR="008F168E" w:rsidRDefault="008F168E" w:rsidP="00BD1975">
      <w:pPr>
        <w:pStyle w:val="Text"/>
      </w:pPr>
      <w:r>
        <w:t xml:space="preserve">Jedes Exemplar hat einen Empfänger. In einem Brief </w:t>
      </w:r>
      <w:r w:rsidR="00BD1975">
        <w:t xml:space="preserve">wird </w:t>
      </w:r>
      <w:r>
        <w:t xml:space="preserve">die Adresse des Empfängers im Adressfenster des Briefumschlags </w:t>
      </w:r>
      <w:r w:rsidR="00BD1975">
        <w:t>angedruckt</w:t>
      </w:r>
      <w:r>
        <w:t xml:space="preserve">. </w:t>
      </w:r>
    </w:p>
    <w:p w14:paraId="6ACB2B4E" w14:textId="77777777" w:rsidR="008F168E" w:rsidRDefault="008F168E" w:rsidP="008F168E">
      <w:pPr>
        <w:pStyle w:val="Text"/>
      </w:pPr>
      <w:r>
        <w:t>Jedes Exemplar kann einen alternativen Empfänger haben. Dieser hat bei den Kunden verschiedene Namen und Bedeutungen, z.B. Betreuer</w:t>
      </w:r>
      <w:r w:rsidR="00053737">
        <w:t xml:space="preserve"> oder</w:t>
      </w:r>
      <w:r>
        <w:t xml:space="preserve"> Postbevollmächtigter. Der alternative Empfänger ist optional.</w:t>
      </w:r>
    </w:p>
    <w:p w14:paraId="72D64CE4" w14:textId="5F1D34A6" w:rsidR="000905BD" w:rsidRPr="00511466" w:rsidRDefault="008F168E">
      <w:pPr>
        <w:pStyle w:val="Text"/>
      </w:pPr>
      <w:r w:rsidRPr="00511466">
        <w:t xml:space="preserve">Das </w:t>
      </w:r>
      <w:r w:rsidR="007165DC">
        <w:t xml:space="preserve">Starterframework </w:t>
      </w:r>
      <w:r w:rsidRPr="00511466">
        <w:t xml:space="preserve">erzeugt bei Vorhandensein eines alternativen Empfängers einen weiteren Brief, der dem eigentlichen Brief vorangestellt wird. Dieser </w:t>
      </w:r>
      <w:r w:rsidR="00C71FA0" w:rsidRPr="00511466">
        <w:t xml:space="preserve">vorangestellte </w:t>
      </w:r>
      <w:r w:rsidRPr="00511466">
        <w:t xml:space="preserve">Brief hat einen vordefinierten Inhalt. </w:t>
      </w:r>
      <w:r w:rsidR="00F16FE7" w:rsidRPr="00511466">
        <w:t>B</w:t>
      </w:r>
      <w:r w:rsidR="00A73121" w:rsidRPr="00511466">
        <w:t xml:space="preserve">eide Briefe </w:t>
      </w:r>
      <w:r w:rsidR="00F16FE7" w:rsidRPr="00511466">
        <w:t xml:space="preserve">liegen </w:t>
      </w:r>
      <w:r w:rsidR="00A73121" w:rsidRPr="00511466">
        <w:t xml:space="preserve">hintereinander im Briefkuvert und </w:t>
      </w:r>
      <w:r w:rsidR="00F16FE7" w:rsidRPr="00511466">
        <w:t xml:space="preserve">werden </w:t>
      </w:r>
      <w:r w:rsidR="00A73121" w:rsidRPr="00511466">
        <w:t>so an den alternativen Empfänger geschickt</w:t>
      </w:r>
      <w:r w:rsidR="004F7B55" w:rsidRPr="00511466">
        <w:t>.</w:t>
      </w:r>
    </w:p>
    <w:p w14:paraId="4A694DDB" w14:textId="5AA29235" w:rsidR="00FA4AE1" w:rsidRDefault="00FA4AE1" w:rsidP="00D366C6">
      <w:pPr>
        <w:pStyle w:val="berschrift3"/>
      </w:pPr>
      <w:bookmarkStart w:id="29" w:name="_Toc121136805"/>
      <w:r>
        <w:t>Absender</w:t>
      </w:r>
      <w:bookmarkEnd w:id="29"/>
    </w:p>
    <w:p w14:paraId="39BAFBF7" w14:textId="69FA6E49" w:rsidR="00FA4AE1" w:rsidRPr="002C7019" w:rsidRDefault="00596732" w:rsidP="002C7019">
      <w:pPr>
        <w:pStyle w:val="Text"/>
      </w:pPr>
      <w:r>
        <w:t>Als Absender</w:t>
      </w:r>
      <w:r w:rsidR="00A2667A">
        <w:t xml:space="preserve"> wird die Adresse bezeichnet, die in der Regel oberhalb des Adressfensters angedruckt wird. Der Absender ist für alle Exemplare</w:t>
      </w:r>
      <w:r w:rsidR="00061278">
        <w:t xml:space="preserve"> immer identisch, kann aber für verschiedene Korrespondenzen unterschiedlich sein.</w:t>
      </w:r>
    </w:p>
    <w:p w14:paraId="0891A8EC" w14:textId="77777777" w:rsidR="004F7B55" w:rsidRDefault="004F7B55" w:rsidP="00D366C6">
      <w:pPr>
        <w:pStyle w:val="berschrift3"/>
      </w:pPr>
      <w:bookmarkStart w:id="30" w:name="_Toc121136806"/>
      <w:r w:rsidRPr="00164B10">
        <w:lastRenderedPageBreak/>
        <w:t>Usecase</w:t>
      </w:r>
      <w:bookmarkEnd w:id="30"/>
    </w:p>
    <w:p w14:paraId="570A26EC" w14:textId="77777777" w:rsidR="004F7B55" w:rsidRPr="004F7B55" w:rsidRDefault="004F7B55" w:rsidP="00D366C6">
      <w:pPr>
        <w:pStyle w:val="berschrift4"/>
      </w:pPr>
      <w:bookmarkStart w:id="31" w:name="_Ref35360173"/>
      <w:bookmarkStart w:id="32" w:name="_Toc121136807"/>
      <w:r>
        <w:t>Erst-Exemplar mit einem alternativen Empfänger</w:t>
      </w:r>
      <w:bookmarkEnd w:id="31"/>
      <w:bookmarkEnd w:id="32"/>
    </w:p>
    <w:p w14:paraId="60DF71D6" w14:textId="77777777" w:rsidR="003B0CF0" w:rsidRDefault="003B0CF0" w:rsidP="003B0CF0">
      <w:pPr>
        <w:pStyle w:val="Text"/>
      </w:pPr>
      <w:r>
        <w:t>Wenn ein Versicherter einen Postbevollmächtigten bzw. einen Betreuer hat, dann wird die gesamte Kommunikation über diesen Partner abgewickelt und nicht mit dem Versicherten. Im Adressfenster des Briefumschlags muss die Adresse des Postbevollmächtigten sichtbar sein.</w:t>
      </w:r>
    </w:p>
    <w:p w14:paraId="62D51CC3" w14:textId="733713D8" w:rsidR="00076EAB" w:rsidRDefault="004832A5" w:rsidP="008F168E">
      <w:pPr>
        <w:pStyle w:val="Text"/>
      </w:pPr>
      <w:r>
        <w:rPr>
          <w:noProof/>
        </w:rPr>
        <mc:AlternateContent>
          <mc:Choice Requires="wpg">
            <w:drawing>
              <wp:inline distT="0" distB="0" distL="0" distR="0" wp14:anchorId="3FDB6F74" wp14:editId="273D0436">
                <wp:extent cx="2635250" cy="2241550"/>
                <wp:effectExtent l="0" t="0" r="12700" b="25400"/>
                <wp:docPr id="132" name="Gruppieren 132"/>
                <wp:cNvGraphicFramePr/>
                <a:graphic xmlns:a="http://schemas.openxmlformats.org/drawingml/2006/main">
                  <a:graphicData uri="http://schemas.microsoft.com/office/word/2010/wordprocessingGroup">
                    <wpg:wgp>
                      <wpg:cNvGrpSpPr/>
                      <wpg:grpSpPr>
                        <a:xfrm>
                          <a:off x="0" y="0"/>
                          <a:ext cx="2635250" cy="2241550"/>
                          <a:chOff x="6350" y="-44450"/>
                          <a:chExt cx="2635250" cy="2241550"/>
                        </a:xfrm>
                      </wpg:grpSpPr>
                      <wps:wsp>
                        <wps:cNvPr id="70" name="Rechteck 70"/>
                        <wps:cNvSpPr/>
                        <wps:spPr>
                          <a:xfrm>
                            <a:off x="6350" y="-44450"/>
                            <a:ext cx="2635250" cy="2241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CB931A" w14:textId="77777777" w:rsidR="00962B97" w:rsidRPr="005B22CA" w:rsidRDefault="00962B97" w:rsidP="00F52D8E">
                              <w:pPr>
                                <w:rPr>
                                  <w:color w:val="FFFFFF" w:themeColor="background1"/>
                                  <w:sz w:val="28"/>
                                  <w:szCs w:val="28"/>
                                </w:rPr>
                              </w:pPr>
                              <w:r w:rsidRPr="005B22CA">
                                <w:rPr>
                                  <w:color w:val="FFFFFF" w:themeColor="background1"/>
                                  <w:sz w:val="28"/>
                                  <w:szCs w:val="28"/>
                                </w:rPr>
                                <w:t>Korrespondenz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Rechteck 75"/>
                        <wps:cNvSpPr/>
                        <wps:spPr>
                          <a:xfrm>
                            <a:off x="152400" y="330200"/>
                            <a:ext cx="2260600" cy="1758950"/>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C23D41" w14:textId="77777777" w:rsidR="00962B97" w:rsidRDefault="00962B97" w:rsidP="00F52D8E">
                              <w:r>
                                <w:rPr>
                                  <w:color w:val="FFFFFF" w:themeColor="background1"/>
                                </w:rPr>
                                <w:t>Erst-</w:t>
                              </w:r>
                              <w:r w:rsidRPr="005B22CA">
                                <w:rPr>
                                  <w:color w:val="FFFFFF" w:themeColor="background1"/>
                                </w:rPr>
                                <w:t>Exemplar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feld 76"/>
                        <wps:cNvSpPr txBox="1"/>
                        <wps:spPr>
                          <a:xfrm>
                            <a:off x="285750" y="685800"/>
                            <a:ext cx="869950" cy="1270000"/>
                          </a:xfrm>
                          <a:prstGeom prst="rect">
                            <a:avLst/>
                          </a:prstGeom>
                          <a:solidFill>
                            <a:schemeClr val="lt1"/>
                          </a:solidFill>
                          <a:ln w="6350">
                            <a:solidFill>
                              <a:schemeClr val="bg1"/>
                            </a:solidFill>
                          </a:ln>
                        </wps:spPr>
                        <wps:txbx>
                          <w:txbxContent>
                            <w:p w14:paraId="6E595E8B" w14:textId="77777777" w:rsidR="00962B97" w:rsidRDefault="00962B97" w:rsidP="00F52D8E">
                              <w:pPr>
                                <w:rPr>
                                  <w:sz w:val="12"/>
                                  <w:szCs w:val="12"/>
                                </w:rPr>
                              </w:pPr>
                              <w:r>
                                <w:rPr>
                                  <w:sz w:val="12"/>
                                  <w:szCs w:val="12"/>
                                </w:rPr>
                                <w:t>-----------------</w:t>
                              </w:r>
                            </w:p>
                            <w:p w14:paraId="758CF706" w14:textId="77777777" w:rsidR="00962B97" w:rsidRDefault="00962B97" w:rsidP="00F52D8E">
                              <w:pPr>
                                <w:rPr>
                                  <w:sz w:val="12"/>
                                  <w:szCs w:val="12"/>
                                </w:rPr>
                              </w:pPr>
                              <w:r>
                                <w:rPr>
                                  <w:sz w:val="12"/>
                                  <w:szCs w:val="12"/>
                                </w:rPr>
                                <w:t>-------------</w:t>
                              </w:r>
                            </w:p>
                            <w:p w14:paraId="3BED9D30" w14:textId="77777777" w:rsidR="00962B97" w:rsidRDefault="00962B97" w:rsidP="00F52D8E">
                              <w:pPr>
                                <w:rPr>
                                  <w:sz w:val="12"/>
                                  <w:szCs w:val="12"/>
                                </w:rPr>
                              </w:pPr>
                              <w:r>
                                <w:rPr>
                                  <w:sz w:val="12"/>
                                  <w:szCs w:val="12"/>
                                </w:rPr>
                                <w:t>---------</w:t>
                              </w:r>
                            </w:p>
                            <w:p w14:paraId="25B40598" w14:textId="77777777" w:rsidR="00962B97" w:rsidRDefault="00962B97" w:rsidP="00F52D8E">
                              <w:pPr>
                                <w:rPr>
                                  <w:sz w:val="12"/>
                                  <w:szCs w:val="12"/>
                                </w:rPr>
                              </w:pPr>
                            </w:p>
                            <w:p w14:paraId="064752D1" w14:textId="77777777" w:rsidR="00962B97" w:rsidRPr="00527DF2" w:rsidRDefault="00962B97" w:rsidP="00F52D8E">
                              <w:pPr>
                                <w:rPr>
                                  <w:sz w:val="12"/>
                                  <w:szCs w:val="12"/>
                                </w:rPr>
                              </w:pPr>
                              <w:r w:rsidRPr="00527DF2">
                                <w:rPr>
                                  <w:sz w:val="12"/>
                                  <w:szCs w:val="12"/>
                                </w:rPr>
                                <w:t xml:space="preserve">Sehr geehrter </w:t>
                              </w:r>
                              <w:r>
                                <w:rPr>
                                  <w:sz w:val="12"/>
                                  <w:szCs w:val="12"/>
                                </w:rPr>
                                <w:t>Frau Schmidt</w:t>
                              </w:r>
                              <w:r w:rsidRPr="00527DF2">
                                <w:rPr>
                                  <w:sz w:val="12"/>
                                  <w:szCs w:val="12"/>
                                </w:rPr>
                                <w:t>,</w:t>
                              </w:r>
                            </w:p>
                            <w:p w14:paraId="7940D10C" w14:textId="77777777" w:rsidR="00962B97" w:rsidRPr="00527DF2" w:rsidRDefault="00962B97" w:rsidP="00F52D8E">
                              <w:pPr>
                                <w:rPr>
                                  <w:sz w:val="12"/>
                                  <w:szCs w:val="12"/>
                                </w:rPr>
                              </w:pPr>
                            </w:p>
                            <w:p w14:paraId="46A0B13F" w14:textId="77777777" w:rsidR="00962B97" w:rsidRPr="00527DF2" w:rsidRDefault="00962B97" w:rsidP="00F52D8E">
                              <w:pPr>
                                <w:rPr>
                                  <w:sz w:val="12"/>
                                  <w:szCs w:val="12"/>
                                </w:rPr>
                              </w:pPr>
                              <w:r>
                                <w:rPr>
                                  <w:sz w:val="12"/>
                                  <w:szCs w:val="12"/>
                                </w:rPr>
                                <w:t xml:space="preserve">Sie erhalten dieses Schreiben für Herrn Müller.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Textfeld 131"/>
                        <wps:cNvSpPr txBox="1"/>
                        <wps:spPr>
                          <a:xfrm>
                            <a:off x="1352550" y="692150"/>
                            <a:ext cx="869950" cy="1270000"/>
                          </a:xfrm>
                          <a:prstGeom prst="rect">
                            <a:avLst/>
                          </a:prstGeom>
                          <a:solidFill>
                            <a:schemeClr val="lt1"/>
                          </a:solidFill>
                          <a:ln w="6350">
                            <a:solidFill>
                              <a:schemeClr val="bg1"/>
                            </a:solidFill>
                          </a:ln>
                        </wps:spPr>
                        <wps:txbx>
                          <w:txbxContent>
                            <w:p w14:paraId="64EDA512" w14:textId="77777777" w:rsidR="00962B97" w:rsidRDefault="00962B97" w:rsidP="004F7B55">
                              <w:pPr>
                                <w:rPr>
                                  <w:sz w:val="12"/>
                                  <w:szCs w:val="12"/>
                                </w:rPr>
                              </w:pPr>
                              <w:r>
                                <w:rPr>
                                  <w:sz w:val="12"/>
                                  <w:szCs w:val="12"/>
                                </w:rPr>
                                <w:t>-----------------</w:t>
                              </w:r>
                            </w:p>
                            <w:p w14:paraId="0BE294E9" w14:textId="77777777" w:rsidR="00962B97" w:rsidRDefault="00962B97" w:rsidP="004F7B55">
                              <w:pPr>
                                <w:rPr>
                                  <w:sz w:val="12"/>
                                  <w:szCs w:val="12"/>
                                </w:rPr>
                              </w:pPr>
                              <w:r>
                                <w:rPr>
                                  <w:sz w:val="12"/>
                                  <w:szCs w:val="12"/>
                                </w:rPr>
                                <w:t>-------------</w:t>
                              </w:r>
                            </w:p>
                            <w:p w14:paraId="0E775B4E" w14:textId="77777777" w:rsidR="00962B97" w:rsidRDefault="00962B97" w:rsidP="004F7B55">
                              <w:pPr>
                                <w:rPr>
                                  <w:sz w:val="12"/>
                                  <w:szCs w:val="12"/>
                                </w:rPr>
                              </w:pPr>
                              <w:r>
                                <w:rPr>
                                  <w:sz w:val="12"/>
                                  <w:szCs w:val="12"/>
                                </w:rPr>
                                <w:t>---------</w:t>
                              </w:r>
                            </w:p>
                            <w:p w14:paraId="13F67CB5" w14:textId="77777777" w:rsidR="00962B97" w:rsidRDefault="00962B97" w:rsidP="004F7B55">
                              <w:pPr>
                                <w:rPr>
                                  <w:sz w:val="12"/>
                                  <w:szCs w:val="12"/>
                                </w:rPr>
                              </w:pPr>
                            </w:p>
                            <w:p w14:paraId="721AD629" w14:textId="77777777" w:rsidR="00962B97" w:rsidRPr="00527DF2" w:rsidRDefault="00962B97" w:rsidP="004F7B55">
                              <w:pPr>
                                <w:rPr>
                                  <w:sz w:val="12"/>
                                  <w:szCs w:val="12"/>
                                </w:rPr>
                              </w:pPr>
                              <w:r w:rsidRPr="00527DF2">
                                <w:rPr>
                                  <w:sz w:val="12"/>
                                  <w:szCs w:val="12"/>
                                </w:rPr>
                                <w:t>Sehr geehrter Herr Müller,</w:t>
                              </w:r>
                            </w:p>
                            <w:p w14:paraId="0A96DBC2" w14:textId="77777777" w:rsidR="00962B97" w:rsidRPr="00527DF2" w:rsidRDefault="00962B97" w:rsidP="004F7B55">
                              <w:pPr>
                                <w:rPr>
                                  <w:sz w:val="12"/>
                                  <w:szCs w:val="12"/>
                                </w:rPr>
                              </w:pPr>
                            </w:p>
                            <w:p w14:paraId="58795480" w14:textId="77777777" w:rsidR="00962B97" w:rsidRPr="00527DF2" w:rsidRDefault="00962B97" w:rsidP="004F7B55">
                              <w:pPr>
                                <w:rPr>
                                  <w:sz w:val="12"/>
                                  <w:szCs w:val="12"/>
                                </w:rPr>
                              </w:pPr>
                              <w:r>
                                <w:rPr>
                                  <w:sz w:val="12"/>
                                  <w:szCs w:val="12"/>
                                </w:rPr>
                                <w:t>wir übernehmen die Kosten der Behandlung.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FDB6F74" id="Gruppieren 132" o:spid="_x0000_s1053" style="width:207.5pt;height:176.5pt;mso-position-horizontal-relative:char;mso-position-vertical-relative:line" coordorigin="63,-444" coordsize="26352,2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">
                <v:rect id="Rechteck 70" o:spid="_x0000_s1054" style="position:absolute;left:63;top:-444;width:26353;height:2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" fillcolor="#7e97ad [3204]" strokecolor="#394b5a [1604]" strokeweight="2pt">
                  <v:textbox>
                    <w:txbxContent>
                      <w:p w14:paraId="35CB931A" w14:textId="77777777" w:rsidR="00962B97" w:rsidRPr="005B22CA" w:rsidRDefault="00962B97" w:rsidP="00F52D8E">
                        <w:pPr>
                          <w:rPr>
                            <w:color w:val="FFFFFF" w:themeColor="background1"/>
                            <w:sz w:val="28"/>
                            <w:szCs w:val="28"/>
                          </w:rPr>
                        </w:pPr>
                        <w:r w:rsidRPr="005B22CA">
                          <w:rPr>
                            <w:color w:val="FFFFFF" w:themeColor="background1"/>
                            <w:sz w:val="28"/>
                            <w:szCs w:val="28"/>
                          </w:rPr>
                          <w:t>Korrespondenz</w:t>
                        </w:r>
                      </w:p>
                    </w:txbxContent>
                  </v:textbox>
                </v:rect>
                <v:rect id="Rechteck 75" o:spid="_x0000_s1055" style="position:absolute;left:1524;top:3302;width:22606;height:17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" fillcolor="#7e97ad [3204]" strokecolor="white [3212]" strokeweight="2pt">
                  <v:textbox>
                    <w:txbxContent>
                      <w:p w14:paraId="20C23D41" w14:textId="77777777" w:rsidR="00962B97" w:rsidRDefault="00962B97" w:rsidP="00F52D8E">
                        <w:r>
                          <w:rPr>
                            <w:color w:val="FFFFFF" w:themeColor="background1"/>
                          </w:rPr>
                          <w:t>Erst-</w:t>
                        </w:r>
                        <w:r w:rsidRPr="005B22CA">
                          <w:rPr>
                            <w:color w:val="FFFFFF" w:themeColor="background1"/>
                          </w:rPr>
                          <w:t>Exemplar</w:t>
                        </w:r>
                      </w:p>
                    </w:txbxContent>
                  </v:textbox>
                </v:rect>
                <v:shape id="Textfeld 76" o:spid="_x0000_s1056" type="#_x0000_t202" style="position:absolute;left:2857;top:6858;width:8700;height:12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" fillcolor="white [3201]" strokecolor="white [3212]" strokeweight=".5pt">
                  <v:textbox>
                    <w:txbxContent>
                      <w:p w14:paraId="6E595E8B" w14:textId="77777777" w:rsidR="00962B97" w:rsidRDefault="00962B97" w:rsidP="00F52D8E">
                        <w:pPr>
                          <w:rPr>
                            <w:sz w:val="12"/>
                            <w:szCs w:val="12"/>
                          </w:rPr>
                        </w:pPr>
                        <w:r>
                          <w:rPr>
                            <w:sz w:val="12"/>
                            <w:szCs w:val="12"/>
                          </w:rPr>
                          <w:t>-----------------</w:t>
                        </w:r>
                      </w:p>
                      <w:p w14:paraId="758CF706" w14:textId="77777777" w:rsidR="00962B97" w:rsidRDefault="00962B97" w:rsidP="00F52D8E">
                        <w:pPr>
                          <w:rPr>
                            <w:sz w:val="12"/>
                            <w:szCs w:val="12"/>
                          </w:rPr>
                        </w:pPr>
                        <w:r>
                          <w:rPr>
                            <w:sz w:val="12"/>
                            <w:szCs w:val="12"/>
                          </w:rPr>
                          <w:t>-------------</w:t>
                        </w:r>
                      </w:p>
                      <w:p w14:paraId="3BED9D30" w14:textId="77777777" w:rsidR="00962B97" w:rsidRDefault="00962B97" w:rsidP="00F52D8E">
                        <w:pPr>
                          <w:rPr>
                            <w:sz w:val="12"/>
                            <w:szCs w:val="12"/>
                          </w:rPr>
                        </w:pPr>
                        <w:r>
                          <w:rPr>
                            <w:sz w:val="12"/>
                            <w:szCs w:val="12"/>
                          </w:rPr>
                          <w:t>---------</w:t>
                        </w:r>
                      </w:p>
                      <w:p w14:paraId="25B40598" w14:textId="77777777" w:rsidR="00962B97" w:rsidRDefault="00962B97" w:rsidP="00F52D8E">
                        <w:pPr>
                          <w:rPr>
                            <w:sz w:val="12"/>
                            <w:szCs w:val="12"/>
                          </w:rPr>
                        </w:pPr>
                      </w:p>
                      <w:p w14:paraId="064752D1" w14:textId="77777777" w:rsidR="00962B97" w:rsidRPr="00527DF2" w:rsidRDefault="00962B97" w:rsidP="00F52D8E">
                        <w:pPr>
                          <w:rPr>
                            <w:sz w:val="12"/>
                            <w:szCs w:val="12"/>
                          </w:rPr>
                        </w:pPr>
                        <w:r w:rsidRPr="00527DF2">
                          <w:rPr>
                            <w:sz w:val="12"/>
                            <w:szCs w:val="12"/>
                          </w:rPr>
                          <w:t xml:space="preserve">Sehr geehrter </w:t>
                        </w:r>
                        <w:r>
                          <w:rPr>
                            <w:sz w:val="12"/>
                            <w:szCs w:val="12"/>
                          </w:rPr>
                          <w:t>Frau Schmidt</w:t>
                        </w:r>
                        <w:r w:rsidRPr="00527DF2">
                          <w:rPr>
                            <w:sz w:val="12"/>
                            <w:szCs w:val="12"/>
                          </w:rPr>
                          <w:t>,</w:t>
                        </w:r>
                      </w:p>
                      <w:p w14:paraId="7940D10C" w14:textId="77777777" w:rsidR="00962B97" w:rsidRPr="00527DF2" w:rsidRDefault="00962B97" w:rsidP="00F52D8E">
                        <w:pPr>
                          <w:rPr>
                            <w:sz w:val="12"/>
                            <w:szCs w:val="12"/>
                          </w:rPr>
                        </w:pPr>
                      </w:p>
                      <w:p w14:paraId="46A0B13F" w14:textId="77777777" w:rsidR="00962B97" w:rsidRPr="00527DF2" w:rsidRDefault="00962B97" w:rsidP="00F52D8E">
                        <w:pPr>
                          <w:rPr>
                            <w:sz w:val="12"/>
                            <w:szCs w:val="12"/>
                          </w:rPr>
                        </w:pPr>
                        <w:r>
                          <w:rPr>
                            <w:sz w:val="12"/>
                            <w:szCs w:val="12"/>
                          </w:rPr>
                          <w:t xml:space="preserve">Sie erhalten dieses Schreiben für Herrn Müller. </w:t>
                        </w:r>
                      </w:p>
                    </w:txbxContent>
                  </v:textbox>
                </v:shape>
                <v:shape id="Textfeld 131" o:spid="_x0000_s1057" type="#_x0000_t202" style="position:absolute;left:13525;top:6921;width:8700;height:12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" fillcolor="white [3201]" strokecolor="white [3212]" strokeweight=".5pt">
                  <v:textbox>
                    <w:txbxContent>
                      <w:p w14:paraId="64EDA512" w14:textId="77777777" w:rsidR="00962B97" w:rsidRDefault="00962B97" w:rsidP="004F7B55">
                        <w:pPr>
                          <w:rPr>
                            <w:sz w:val="12"/>
                            <w:szCs w:val="12"/>
                          </w:rPr>
                        </w:pPr>
                        <w:r>
                          <w:rPr>
                            <w:sz w:val="12"/>
                            <w:szCs w:val="12"/>
                          </w:rPr>
                          <w:t>-----------------</w:t>
                        </w:r>
                      </w:p>
                      <w:p w14:paraId="0BE294E9" w14:textId="77777777" w:rsidR="00962B97" w:rsidRDefault="00962B97" w:rsidP="004F7B55">
                        <w:pPr>
                          <w:rPr>
                            <w:sz w:val="12"/>
                            <w:szCs w:val="12"/>
                          </w:rPr>
                        </w:pPr>
                        <w:r>
                          <w:rPr>
                            <w:sz w:val="12"/>
                            <w:szCs w:val="12"/>
                          </w:rPr>
                          <w:t>-------------</w:t>
                        </w:r>
                      </w:p>
                      <w:p w14:paraId="0E775B4E" w14:textId="77777777" w:rsidR="00962B97" w:rsidRDefault="00962B97" w:rsidP="004F7B55">
                        <w:pPr>
                          <w:rPr>
                            <w:sz w:val="12"/>
                            <w:szCs w:val="12"/>
                          </w:rPr>
                        </w:pPr>
                        <w:r>
                          <w:rPr>
                            <w:sz w:val="12"/>
                            <w:szCs w:val="12"/>
                          </w:rPr>
                          <w:t>---------</w:t>
                        </w:r>
                      </w:p>
                      <w:p w14:paraId="13F67CB5" w14:textId="77777777" w:rsidR="00962B97" w:rsidRDefault="00962B97" w:rsidP="004F7B55">
                        <w:pPr>
                          <w:rPr>
                            <w:sz w:val="12"/>
                            <w:szCs w:val="12"/>
                          </w:rPr>
                        </w:pPr>
                      </w:p>
                      <w:p w14:paraId="721AD629" w14:textId="77777777" w:rsidR="00962B97" w:rsidRPr="00527DF2" w:rsidRDefault="00962B97" w:rsidP="004F7B55">
                        <w:pPr>
                          <w:rPr>
                            <w:sz w:val="12"/>
                            <w:szCs w:val="12"/>
                          </w:rPr>
                        </w:pPr>
                        <w:r w:rsidRPr="00527DF2">
                          <w:rPr>
                            <w:sz w:val="12"/>
                            <w:szCs w:val="12"/>
                          </w:rPr>
                          <w:t>Sehr geehrter Herr Müller,</w:t>
                        </w:r>
                      </w:p>
                      <w:p w14:paraId="0A96DBC2" w14:textId="77777777" w:rsidR="00962B97" w:rsidRPr="00527DF2" w:rsidRDefault="00962B97" w:rsidP="004F7B55">
                        <w:pPr>
                          <w:rPr>
                            <w:sz w:val="12"/>
                            <w:szCs w:val="12"/>
                          </w:rPr>
                        </w:pPr>
                      </w:p>
                      <w:p w14:paraId="58795480" w14:textId="77777777" w:rsidR="00962B97" w:rsidRPr="00527DF2" w:rsidRDefault="00962B97" w:rsidP="004F7B55">
                        <w:pPr>
                          <w:rPr>
                            <w:sz w:val="12"/>
                            <w:szCs w:val="12"/>
                          </w:rPr>
                        </w:pPr>
                        <w:r>
                          <w:rPr>
                            <w:sz w:val="12"/>
                            <w:szCs w:val="12"/>
                          </w:rPr>
                          <w:t>wir übernehmen die Kosten der Behandlung.</w:t>
                        </w:r>
                      </w:p>
                    </w:txbxContent>
                  </v:textbox>
                </v:shape>
                <w10:anchorlock/>
              </v:group>
            </w:pict>
          </mc:Fallback>
        </mc:AlternateContent>
      </w:r>
    </w:p>
    <w:p w14:paraId="0F7D7C6C" w14:textId="027E6F1E" w:rsidR="00076EAB" w:rsidRDefault="006069CF" w:rsidP="00B303E9">
      <w:pPr>
        <w:pStyle w:val="Text"/>
        <w:rPr>
          <w:rStyle w:val="TextZchn"/>
        </w:rPr>
      </w:pPr>
      <w:r>
        <w:rPr>
          <w:rStyle w:val="TextZchn"/>
        </w:rPr>
        <w:t>W</w:t>
      </w:r>
      <w:r w:rsidR="00076EAB">
        <w:rPr>
          <w:rStyle w:val="TextZchn"/>
        </w:rPr>
        <w:t>ählen Sie in d</w:t>
      </w:r>
      <w:r>
        <w:rPr>
          <w:rStyle w:val="TextZchn"/>
        </w:rPr>
        <w:t>i</w:t>
      </w:r>
      <w:r w:rsidR="00076EAB">
        <w:rPr>
          <w:rStyle w:val="TextZchn"/>
        </w:rPr>
        <w:t xml:space="preserve">e Vorlage Demo_EineKorrespondenz.template </w:t>
      </w:r>
      <w:r w:rsidR="00384BE3">
        <w:rPr>
          <w:rStyle w:val="TextZchn"/>
        </w:rPr>
        <w:t xml:space="preserve">und </w:t>
      </w:r>
      <w:r w:rsidR="00076EAB">
        <w:rPr>
          <w:rStyle w:val="TextZchn"/>
        </w:rPr>
        <w:t>den Testfall 1Korrespondenz_</w:t>
      </w:r>
      <w:r w:rsidR="00384BE3">
        <w:rPr>
          <w:rStyle w:val="TextZchn"/>
        </w:rPr>
        <w:t>1</w:t>
      </w:r>
      <w:r w:rsidR="00076EAB">
        <w:rPr>
          <w:rStyle w:val="TextZchn"/>
        </w:rPr>
        <w:t>Exemplar</w:t>
      </w:r>
      <w:r w:rsidR="00384BE3">
        <w:rPr>
          <w:rStyle w:val="TextZchn"/>
        </w:rPr>
        <w:t>_AlternativerEmpfaenger</w:t>
      </w:r>
      <w:r w:rsidR="00076EAB">
        <w:rPr>
          <w:rStyle w:val="TextZchn"/>
        </w:rPr>
        <w:t xml:space="preserve"> aus</w:t>
      </w:r>
      <w:r w:rsidR="007D00B2">
        <w:rPr>
          <w:rStyle w:val="TextZchn"/>
        </w:rPr>
        <w:t>.</w:t>
      </w:r>
    </w:p>
    <w:p w14:paraId="7606C7DF" w14:textId="5D5ED40B" w:rsidR="004832A5" w:rsidRDefault="00C61443" w:rsidP="00C61443">
      <w:pPr>
        <w:pStyle w:val="berschrift2"/>
      </w:pPr>
      <w:bookmarkStart w:id="33" w:name="_Toc121136808"/>
      <w:r>
        <w:t xml:space="preserve">Weitere </w:t>
      </w:r>
      <w:r w:rsidR="004832A5" w:rsidRPr="004832A5">
        <w:t>Begriffe</w:t>
      </w:r>
      <w:bookmarkEnd w:id="33"/>
    </w:p>
    <w:p w14:paraId="6FB4E2F6" w14:textId="348C8CBD" w:rsidR="00670903" w:rsidRDefault="0081532E" w:rsidP="00C61443">
      <w:pPr>
        <w:pStyle w:val="berschrift3"/>
      </w:pPr>
      <w:bookmarkStart w:id="34" w:name="_Toc35324329"/>
      <w:bookmarkStart w:id="35" w:name="_Toc35362056"/>
      <w:bookmarkStart w:id="36" w:name="_Ref35361333"/>
      <w:bookmarkStart w:id="37" w:name="_Toc121136809"/>
      <w:bookmarkEnd w:id="34"/>
      <w:bookmarkEnd w:id="35"/>
      <w:r w:rsidRPr="004832A5">
        <w:t>Teildokumente</w:t>
      </w:r>
      <w:r w:rsidR="00670903">
        <w:t xml:space="preserve"> – die Bestandteile eines Exemplars</w:t>
      </w:r>
      <w:bookmarkEnd w:id="36"/>
      <w:bookmarkEnd w:id="37"/>
    </w:p>
    <w:p w14:paraId="33220BE0" w14:textId="20FEC4E5" w:rsidR="00D0535E" w:rsidRDefault="00D0535E" w:rsidP="00D0535E">
      <w:pPr>
        <w:pStyle w:val="Text"/>
      </w:pPr>
      <w:r>
        <w:t xml:space="preserve">Ein </w:t>
      </w:r>
      <w:r w:rsidR="00C841EC">
        <w:t>Exemplar</w:t>
      </w:r>
      <w:r>
        <w:t xml:space="preserve"> kann sich aus mehreren Teildokumenten zusammensetzen. Teildokumente unterscheiden sich durch ihr Layout und ihren Inhalt. Ein Teildokument kann eine oder mehrere Seiten umfassen.</w:t>
      </w:r>
      <w:r w:rsidR="00036E19">
        <w:t xml:space="preserve"> </w:t>
      </w:r>
    </w:p>
    <w:p w14:paraId="0EFFF76B" w14:textId="0B3AAD69" w:rsidR="00670903" w:rsidRPr="00C71FA0" w:rsidRDefault="00AA1A20" w:rsidP="00D366C6">
      <w:pPr>
        <w:pStyle w:val="Text"/>
      </w:pPr>
      <w:r>
        <w:t xml:space="preserve">Ein Exemplar kann z. B. aus einem </w:t>
      </w:r>
      <w:r w:rsidR="00E8781A">
        <w:t xml:space="preserve">Teildokument </w:t>
      </w:r>
      <w:r w:rsidR="00511466">
        <w:t>Brief</w:t>
      </w:r>
      <w:r>
        <w:t xml:space="preserve"> bestehen, das von </w:t>
      </w:r>
      <w:r w:rsidR="00656587">
        <w:t xml:space="preserve">einem </w:t>
      </w:r>
      <w:r w:rsidR="00E8781A">
        <w:t xml:space="preserve">Teildokument </w:t>
      </w:r>
      <w:r w:rsidR="00CE77BA">
        <w:t xml:space="preserve">Infoblatt sowie </w:t>
      </w:r>
      <w:r w:rsidR="00262984">
        <w:t>von Allgemeinen Vertragsbedingungen gefolgt ist.</w:t>
      </w:r>
      <w:r w:rsidR="00E04ED9">
        <w:t xml:space="preserve"> Ein Beispiel dazu finden Sie in der Vorlage </w:t>
      </w:r>
      <w:r w:rsidR="00776C73">
        <w:t>Demo_EineKorrespondenz_Infoblatt_AGB.template.</w:t>
      </w:r>
    </w:p>
    <w:p w14:paraId="7D2EBAC8" w14:textId="3802815C" w:rsidR="0081532E" w:rsidRDefault="00F41FA8">
      <w:pPr>
        <w:pStyle w:val="berschrift3"/>
      </w:pPr>
      <w:bookmarkStart w:id="38" w:name="_Toc121136810"/>
      <w:r>
        <w:t>Teildokumenttypen</w:t>
      </w:r>
      <w:bookmarkEnd w:id="38"/>
    </w:p>
    <w:p w14:paraId="7B8F4359" w14:textId="1F870AF1" w:rsidR="00F41FA8" w:rsidRDefault="00F41FA8" w:rsidP="0081532E">
      <w:pPr>
        <w:pStyle w:val="Text"/>
      </w:pPr>
      <w:r>
        <w:t>Das Layout von Teildokumenten wird in der Regel durch das Corporate Design, die Richtlinien zur Korrespondenzerstellung oder das Marketing vorgegeben. Bestimmte Teildokument werden ein immer wiederkehrend gleiches Layout haben.</w:t>
      </w:r>
    </w:p>
    <w:p w14:paraId="68D87476" w14:textId="1ABB7B0C" w:rsidR="0081532E" w:rsidRDefault="0081532E" w:rsidP="0081532E">
      <w:pPr>
        <w:pStyle w:val="Text"/>
      </w:pPr>
      <w:r>
        <w:t>Typische Teildokument</w:t>
      </w:r>
      <w:r w:rsidR="00F41FA8">
        <w:t xml:space="preserve">e mit </w:t>
      </w:r>
      <w:r w:rsidR="00957DAB">
        <w:t xml:space="preserve">jeweils </w:t>
      </w:r>
      <w:r w:rsidR="00F41FA8">
        <w:t>gleichem Layout</w:t>
      </w:r>
      <w:r>
        <w:t xml:space="preserve"> sind</w:t>
      </w:r>
      <w:r w:rsidR="00551346">
        <w:t xml:space="preserve"> z. B.</w:t>
      </w:r>
      <w:r>
        <w:t>:</w:t>
      </w:r>
    </w:p>
    <w:p w14:paraId="52F8BEEA" w14:textId="40BEB8B4" w:rsidR="0081532E" w:rsidRDefault="00C636E1" w:rsidP="0081532E">
      <w:pPr>
        <w:pStyle w:val="Bulletlist"/>
      </w:pPr>
      <w:r>
        <w:t>Brief</w:t>
      </w:r>
    </w:p>
    <w:p w14:paraId="2BC0EE00" w14:textId="63934893" w:rsidR="0081532E" w:rsidRDefault="0081532E" w:rsidP="0081532E">
      <w:pPr>
        <w:pStyle w:val="Bulletlist"/>
      </w:pPr>
      <w:r>
        <w:t>Infobl</w:t>
      </w:r>
      <w:r w:rsidR="00911541">
        <w:t>a</w:t>
      </w:r>
      <w:r>
        <w:t>tt</w:t>
      </w:r>
    </w:p>
    <w:p w14:paraId="23774B6C" w14:textId="4A1B1CDB" w:rsidR="0081532E" w:rsidRDefault="0081532E" w:rsidP="0081532E">
      <w:pPr>
        <w:pStyle w:val="Bulletlist"/>
      </w:pPr>
      <w:r>
        <w:t>Versicherungsschein</w:t>
      </w:r>
    </w:p>
    <w:p w14:paraId="32952469" w14:textId="75F43300" w:rsidR="0081532E" w:rsidRDefault="0081532E" w:rsidP="0081532E">
      <w:pPr>
        <w:pStyle w:val="Bulletlist"/>
      </w:pPr>
      <w:r>
        <w:t>AGB</w:t>
      </w:r>
    </w:p>
    <w:p w14:paraId="6F24E689" w14:textId="34557C1D" w:rsidR="00F41FA8" w:rsidRDefault="00F41FA8" w:rsidP="000916E2">
      <w:pPr>
        <w:pStyle w:val="Text"/>
      </w:pPr>
      <w:r>
        <w:t xml:space="preserve">Das </w:t>
      </w:r>
      <w:r w:rsidR="007165DC">
        <w:t xml:space="preserve">Starterframework </w:t>
      </w:r>
      <w:r>
        <w:t>enthält Beispiele von Teildokumenttypen</w:t>
      </w:r>
      <w:r w:rsidR="005E5063">
        <w:t xml:space="preserve"> und deren Nutzung in Vorlage</w:t>
      </w:r>
      <w:r w:rsidR="00E43E6D">
        <w:t>n</w:t>
      </w:r>
      <w:r w:rsidR="005E5063">
        <w:t>.</w:t>
      </w:r>
    </w:p>
    <w:p w14:paraId="61B55954" w14:textId="470F3082" w:rsidR="00511466" w:rsidRDefault="00402A94" w:rsidP="00D366C6">
      <w:pPr>
        <w:pStyle w:val="berschrift4"/>
      </w:pPr>
      <w:bookmarkStart w:id="39" w:name="_Toc35362059"/>
      <w:bookmarkStart w:id="40" w:name="_Ref35414889"/>
      <w:bookmarkStart w:id="41" w:name="_Toc121136811"/>
      <w:bookmarkEnd w:id="39"/>
      <w:r>
        <w:lastRenderedPageBreak/>
        <w:t>Usecase: Unterdrücken von Teildokumenten bei bestimmten Exemplaren</w:t>
      </w:r>
      <w:bookmarkEnd w:id="40"/>
      <w:bookmarkEnd w:id="41"/>
    </w:p>
    <w:p w14:paraId="56AE08D8" w14:textId="138769F0" w:rsidR="00CA6B19" w:rsidRDefault="000916E2" w:rsidP="000916E2">
      <w:pPr>
        <w:pStyle w:val="Text"/>
      </w:pPr>
      <w:r>
        <w:t>Standardmäßig sind alle Teildokumente in allen Exemplaren vorhanden. Es ist aber möglich, bestimmte Teildokumente in bestimmten Exemplaren zu unterdrücken</w:t>
      </w:r>
      <w:r w:rsidR="00DB277B">
        <w:t>.</w:t>
      </w:r>
      <w:r w:rsidR="00766EB2">
        <w:t xml:space="preserve"> </w:t>
      </w:r>
      <w:r w:rsidR="00DB277B">
        <w:t xml:space="preserve">So </w:t>
      </w:r>
      <w:r w:rsidR="00766EB2">
        <w:t>könn</w:t>
      </w:r>
      <w:r w:rsidR="00505D1F">
        <w:t>t</w:t>
      </w:r>
      <w:r w:rsidR="00766EB2">
        <w:t>e</w:t>
      </w:r>
      <w:r w:rsidR="00DB277B">
        <w:t xml:space="preserve"> z. B.</w:t>
      </w:r>
      <w:r w:rsidR="00766EB2">
        <w:t xml:space="preserve"> </w:t>
      </w:r>
      <w:r w:rsidR="00C60779">
        <w:t xml:space="preserve">ein Arzt zusätzlich zum </w:t>
      </w:r>
      <w:r w:rsidR="00754DBA">
        <w:t xml:space="preserve">Anschreiben ein Infoblatt </w:t>
      </w:r>
      <w:r w:rsidR="00046A6E">
        <w:t xml:space="preserve">zur Kostenübernahme </w:t>
      </w:r>
      <w:r w:rsidR="00754DBA">
        <w:t xml:space="preserve">bekommen. Das weitere Exemplar, welches an </w:t>
      </w:r>
      <w:r w:rsidR="008174C8">
        <w:t>den Patienten geht, benötigt dieses Infoblatt nicht</w:t>
      </w:r>
      <w:r w:rsidR="00046A6E">
        <w:t>.</w:t>
      </w:r>
    </w:p>
    <w:p w14:paraId="123DF87A" w14:textId="6384665D" w:rsidR="006B179B" w:rsidRDefault="00570981" w:rsidP="000916E2">
      <w:pPr>
        <w:pStyle w:val="Text"/>
      </w:pPr>
      <w:r>
        <w:rPr>
          <w:noProof/>
        </w:rPr>
        <mc:AlternateContent>
          <mc:Choice Requires="wps">
            <w:drawing>
              <wp:anchor distT="0" distB="0" distL="114300" distR="114300" simplePos="0" relativeHeight="251661338" behindDoc="0" locked="0" layoutInCell="1" allowOverlap="1" wp14:anchorId="0EB43244" wp14:editId="14CB971A">
                <wp:simplePos x="0" y="0"/>
                <wp:positionH relativeFrom="column">
                  <wp:posOffset>1274445</wp:posOffset>
                </wp:positionH>
                <wp:positionV relativeFrom="paragraph">
                  <wp:posOffset>653415</wp:posOffset>
                </wp:positionV>
                <wp:extent cx="817880" cy="1320800"/>
                <wp:effectExtent l="0" t="0" r="20320" b="12700"/>
                <wp:wrapNone/>
                <wp:docPr id="224" name="Rechteck 224"/>
                <wp:cNvGraphicFramePr/>
                <a:graphic xmlns:a="http://schemas.openxmlformats.org/drawingml/2006/main">
                  <a:graphicData uri="http://schemas.microsoft.com/office/word/2010/wordprocessingShape">
                    <wps:wsp>
                      <wps:cNvSpPr/>
                      <wps:spPr>
                        <a:xfrm>
                          <a:off x="0" y="0"/>
                          <a:ext cx="817880" cy="1320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695832" w14:textId="71B8028B" w:rsidR="00962B97" w:rsidRPr="007165DC" w:rsidRDefault="00962B97" w:rsidP="0089235B">
                            <w:pPr>
                              <w:jc w:val="center"/>
                              <w:rPr>
                                <w:rFonts w:cs="Open Sans"/>
                                <w:sz w:val="12"/>
                                <w:szCs w:val="12"/>
                                <w:lang w:val="en-US"/>
                              </w:rPr>
                            </w:pPr>
                            <w:r w:rsidRPr="007165DC">
                              <w:rPr>
                                <w:rFonts w:cs="Open Sans"/>
                                <w:sz w:val="12"/>
                                <w:szCs w:val="12"/>
                                <w:lang w:val="en-US"/>
                              </w:rPr>
                              <w:t>INFOBLATT</w:t>
                            </w:r>
                          </w:p>
                          <w:p w14:paraId="3B467021" w14:textId="18486F8B" w:rsidR="00962B97" w:rsidRPr="007165DC" w:rsidRDefault="00962B97" w:rsidP="0089235B">
                            <w:pPr>
                              <w:jc w:val="center"/>
                              <w:rPr>
                                <w:rFonts w:cs="Open Sans"/>
                                <w:sz w:val="12"/>
                                <w:szCs w:val="12"/>
                                <w:lang w:val="en-US"/>
                              </w:rPr>
                            </w:pPr>
                          </w:p>
                          <w:p w14:paraId="2DEBDAE6" w14:textId="188788F1" w:rsidR="00962B97" w:rsidRPr="007165DC" w:rsidRDefault="00962B97">
                            <w:pPr>
                              <w:rPr>
                                <w:rFonts w:cs="Open Sans"/>
                                <w:sz w:val="12"/>
                                <w:szCs w:val="12"/>
                                <w:lang w:val="en-US"/>
                              </w:rPr>
                            </w:pPr>
                            <w:r w:rsidRPr="007165DC">
                              <w:rPr>
                                <w:rFonts w:cs="Open Sans"/>
                                <w:sz w:val="12"/>
                                <w:szCs w:val="12"/>
                                <w:lang w:val="en-US"/>
                              </w:rPr>
                              <w:t xml:space="preserve">Lorem ipsum dolor sit </w:t>
                            </w:r>
                            <w:proofErr w:type="spellStart"/>
                            <w:r w:rsidRPr="007165DC">
                              <w:rPr>
                                <w:rFonts w:cs="Open Sans"/>
                                <w:sz w:val="12"/>
                                <w:szCs w:val="12"/>
                                <w:lang w:val="en-US"/>
                              </w:rPr>
                              <w:t>amet</w:t>
                            </w:r>
                            <w:proofErr w:type="spellEnd"/>
                            <w:r w:rsidRPr="007165DC">
                              <w:rPr>
                                <w:rFonts w:cs="Open Sans"/>
                                <w:sz w:val="12"/>
                                <w:szCs w:val="12"/>
                                <w:lang w:val="en-US"/>
                              </w:rPr>
                              <w:t xml:space="preserve">, </w:t>
                            </w:r>
                            <w:proofErr w:type="spellStart"/>
                            <w:r w:rsidRPr="007165DC">
                              <w:rPr>
                                <w:rFonts w:cs="Open Sans"/>
                                <w:sz w:val="12"/>
                                <w:szCs w:val="12"/>
                                <w:lang w:val="en-US"/>
                              </w:rPr>
                              <w:t>consetetur</w:t>
                            </w:r>
                            <w:proofErr w:type="spellEnd"/>
                            <w:r w:rsidRPr="007165DC">
                              <w:rPr>
                                <w:rFonts w:cs="Open Sans"/>
                                <w:sz w:val="12"/>
                                <w:szCs w:val="12"/>
                                <w:lang w:val="en-US"/>
                              </w:rPr>
                              <w:t xml:space="preserve"> </w:t>
                            </w:r>
                            <w:proofErr w:type="spellStart"/>
                            <w:r w:rsidRPr="007165DC">
                              <w:rPr>
                                <w:rFonts w:cs="Open Sans"/>
                                <w:sz w:val="12"/>
                                <w:szCs w:val="12"/>
                                <w:lang w:val="en-US"/>
                              </w:rPr>
                              <w:t>sadipscing</w:t>
                            </w:r>
                            <w:proofErr w:type="spellEnd"/>
                            <w:r w:rsidRPr="007165DC">
                              <w:rPr>
                                <w:rFonts w:cs="Open Sans"/>
                                <w:sz w:val="12"/>
                                <w:szCs w:val="12"/>
                                <w:lang w:val="en-US"/>
                              </w:rPr>
                              <w:t xml:space="preserve"> </w:t>
                            </w:r>
                            <w:proofErr w:type="spellStart"/>
                            <w:r w:rsidRPr="007165DC">
                              <w:rPr>
                                <w:rFonts w:cs="Open Sans"/>
                                <w:sz w:val="12"/>
                                <w:szCs w:val="12"/>
                                <w:lang w:val="en-US"/>
                              </w:rPr>
                              <w:t>elitr</w:t>
                            </w:r>
                            <w:proofErr w:type="spellEnd"/>
                            <w:r w:rsidRPr="007165DC">
                              <w:rPr>
                                <w:rFonts w:cs="Open Sans"/>
                                <w:sz w:val="12"/>
                                <w:szCs w:val="12"/>
                                <w:lang w:val="en-US"/>
                              </w:rPr>
                              <w:t xml:space="preserve">, sed diam </w:t>
                            </w:r>
                            <w:proofErr w:type="spellStart"/>
                            <w:r w:rsidRPr="007165DC">
                              <w:rPr>
                                <w:rFonts w:cs="Open Sans"/>
                                <w:sz w:val="12"/>
                                <w:szCs w:val="12"/>
                                <w:lang w:val="en-US"/>
                              </w:rPr>
                              <w:t>nonumy</w:t>
                            </w:r>
                            <w:proofErr w:type="spellEnd"/>
                            <w:r w:rsidRPr="007165DC">
                              <w:rPr>
                                <w:rFonts w:cs="Open Sans"/>
                                <w:sz w:val="12"/>
                                <w:szCs w:val="12"/>
                                <w:lang w:val="en-US"/>
                              </w:rPr>
                              <w:t xml:space="preserve"> </w:t>
                            </w:r>
                            <w:proofErr w:type="spellStart"/>
                            <w:r w:rsidRPr="007165DC">
                              <w:rPr>
                                <w:rFonts w:cs="Open Sans"/>
                                <w:sz w:val="12"/>
                                <w:szCs w:val="12"/>
                                <w:lang w:val="en-US"/>
                              </w:rPr>
                              <w:t>eirmod</w:t>
                            </w:r>
                            <w:proofErr w:type="spellEnd"/>
                            <w:r w:rsidRPr="007165DC">
                              <w:rPr>
                                <w:rFonts w:cs="Open Sans"/>
                                <w:sz w:val="12"/>
                                <w:szCs w:val="12"/>
                                <w:lang w:val="en-US"/>
                              </w:rPr>
                              <w:t xml:space="preserve"> </w:t>
                            </w:r>
                            <w:proofErr w:type="spellStart"/>
                            <w:r w:rsidRPr="007165DC">
                              <w:rPr>
                                <w:rFonts w:cs="Open Sans"/>
                                <w:sz w:val="12"/>
                                <w:szCs w:val="12"/>
                                <w:lang w:val="en-US"/>
                              </w:rPr>
                              <w:t>tempor</w:t>
                            </w:r>
                            <w:proofErr w:type="spellEnd"/>
                            <w:r w:rsidRPr="007165DC">
                              <w:rPr>
                                <w:rFonts w:cs="Open Sans"/>
                                <w:sz w:val="12"/>
                                <w:szCs w:val="12"/>
                                <w:lang w:val="en-US"/>
                              </w:rPr>
                              <w:t xml:space="preserve"> </w:t>
                            </w:r>
                            <w:proofErr w:type="spellStart"/>
                            <w:r w:rsidRPr="007165DC">
                              <w:rPr>
                                <w:rFonts w:cs="Open Sans"/>
                                <w:sz w:val="12"/>
                                <w:szCs w:val="12"/>
                                <w:lang w:val="en-US"/>
                              </w:rPr>
                              <w:t>invidunt</w:t>
                            </w:r>
                            <w:proofErr w:type="spellEnd"/>
                            <w:r w:rsidRPr="007165DC">
                              <w:rPr>
                                <w:rFonts w:cs="Open Sans"/>
                                <w:sz w:val="12"/>
                                <w:szCs w:val="12"/>
                                <w:lang w:val="en-US"/>
                              </w:rPr>
                              <w:t xml:space="preserve"> </w:t>
                            </w:r>
                            <w:proofErr w:type="spellStart"/>
                            <w:r w:rsidRPr="007165DC">
                              <w:rPr>
                                <w:rFonts w:cs="Open Sans"/>
                                <w:sz w:val="12"/>
                                <w:szCs w:val="12"/>
                                <w:lang w:val="en-US"/>
                              </w:rPr>
                              <w:t>ut</w:t>
                            </w:r>
                            <w:proofErr w:type="spellEnd"/>
                            <w:r w:rsidRPr="007165DC">
                              <w:rPr>
                                <w:rFonts w:cs="Open Sans"/>
                                <w:sz w:val="12"/>
                                <w:szCs w:val="12"/>
                                <w:lang w:val="en-US"/>
                              </w:rPr>
                              <w:t xml:space="preserve"> labore et dolore magna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0EB43244" id="Rechteck 224" o:spid="_x0000_s1058" style="position:absolute;margin-left:100.35pt;margin-top:51.45pt;width:64.4pt;height:104pt;z-index:25166133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" fillcolor="white [3212]" strokecolor="white [3212]" strokeweight="2pt">
                <v:textbox>
                  <w:txbxContent>
                    <w:p w14:paraId="0A695832" w14:textId="71B8028B" w:rsidR="00962B97" w:rsidRPr="007165DC" w:rsidRDefault="00962B97" w:rsidP="0089235B">
                      <w:pPr>
                        <w:jc w:val="center"/>
                        <w:rPr>
                          <w:rFonts w:cs="Open Sans"/>
                          <w:sz w:val="12"/>
                          <w:szCs w:val="12"/>
                          <w:lang w:val="en-US"/>
                        </w:rPr>
                      </w:pPr>
                      <w:r w:rsidRPr="007165DC">
                        <w:rPr>
                          <w:rFonts w:cs="Open Sans"/>
                          <w:sz w:val="12"/>
                          <w:szCs w:val="12"/>
                          <w:lang w:val="en-US"/>
                        </w:rPr>
                        <w:t>INFOBLATT</w:t>
                      </w:r>
                    </w:p>
                    <w:p w14:paraId="3B467021" w14:textId="18486F8B" w:rsidR="00962B97" w:rsidRPr="007165DC" w:rsidRDefault="00962B97" w:rsidP="0089235B">
                      <w:pPr>
                        <w:jc w:val="center"/>
                        <w:rPr>
                          <w:rFonts w:cs="Open Sans"/>
                          <w:sz w:val="12"/>
                          <w:szCs w:val="12"/>
                          <w:lang w:val="en-US"/>
                        </w:rPr>
                      </w:pPr>
                    </w:p>
                    <w:p w14:paraId="2DEBDAE6" w14:textId="188788F1" w:rsidR="00962B97" w:rsidRPr="007165DC" w:rsidRDefault="00962B97">
                      <w:pPr>
                        <w:rPr>
                          <w:rFonts w:cs="Open Sans"/>
                          <w:sz w:val="12"/>
                          <w:szCs w:val="12"/>
                          <w:lang w:val="en-US"/>
                        </w:rPr>
                      </w:pPr>
                      <w:r w:rsidRPr="007165DC">
                        <w:rPr>
                          <w:rFonts w:cs="Open Sans"/>
                          <w:sz w:val="12"/>
                          <w:szCs w:val="12"/>
                          <w:lang w:val="en-US"/>
                        </w:rPr>
                        <w:t xml:space="preserve">Lorem ipsum dolor sit </w:t>
                      </w:r>
                      <w:proofErr w:type="spellStart"/>
                      <w:r w:rsidRPr="007165DC">
                        <w:rPr>
                          <w:rFonts w:cs="Open Sans"/>
                          <w:sz w:val="12"/>
                          <w:szCs w:val="12"/>
                          <w:lang w:val="en-US"/>
                        </w:rPr>
                        <w:t>amet</w:t>
                      </w:r>
                      <w:proofErr w:type="spellEnd"/>
                      <w:r w:rsidRPr="007165DC">
                        <w:rPr>
                          <w:rFonts w:cs="Open Sans"/>
                          <w:sz w:val="12"/>
                          <w:szCs w:val="12"/>
                          <w:lang w:val="en-US"/>
                        </w:rPr>
                        <w:t xml:space="preserve">, </w:t>
                      </w:r>
                      <w:proofErr w:type="spellStart"/>
                      <w:r w:rsidRPr="007165DC">
                        <w:rPr>
                          <w:rFonts w:cs="Open Sans"/>
                          <w:sz w:val="12"/>
                          <w:szCs w:val="12"/>
                          <w:lang w:val="en-US"/>
                        </w:rPr>
                        <w:t>consetetur</w:t>
                      </w:r>
                      <w:proofErr w:type="spellEnd"/>
                      <w:r w:rsidRPr="007165DC">
                        <w:rPr>
                          <w:rFonts w:cs="Open Sans"/>
                          <w:sz w:val="12"/>
                          <w:szCs w:val="12"/>
                          <w:lang w:val="en-US"/>
                        </w:rPr>
                        <w:t xml:space="preserve"> </w:t>
                      </w:r>
                      <w:proofErr w:type="spellStart"/>
                      <w:r w:rsidRPr="007165DC">
                        <w:rPr>
                          <w:rFonts w:cs="Open Sans"/>
                          <w:sz w:val="12"/>
                          <w:szCs w:val="12"/>
                          <w:lang w:val="en-US"/>
                        </w:rPr>
                        <w:t>sadipscing</w:t>
                      </w:r>
                      <w:proofErr w:type="spellEnd"/>
                      <w:r w:rsidRPr="007165DC">
                        <w:rPr>
                          <w:rFonts w:cs="Open Sans"/>
                          <w:sz w:val="12"/>
                          <w:szCs w:val="12"/>
                          <w:lang w:val="en-US"/>
                        </w:rPr>
                        <w:t xml:space="preserve"> </w:t>
                      </w:r>
                      <w:proofErr w:type="spellStart"/>
                      <w:r w:rsidRPr="007165DC">
                        <w:rPr>
                          <w:rFonts w:cs="Open Sans"/>
                          <w:sz w:val="12"/>
                          <w:szCs w:val="12"/>
                          <w:lang w:val="en-US"/>
                        </w:rPr>
                        <w:t>elitr</w:t>
                      </w:r>
                      <w:proofErr w:type="spellEnd"/>
                      <w:r w:rsidRPr="007165DC">
                        <w:rPr>
                          <w:rFonts w:cs="Open Sans"/>
                          <w:sz w:val="12"/>
                          <w:szCs w:val="12"/>
                          <w:lang w:val="en-US"/>
                        </w:rPr>
                        <w:t xml:space="preserve">, sed diam </w:t>
                      </w:r>
                      <w:proofErr w:type="spellStart"/>
                      <w:r w:rsidRPr="007165DC">
                        <w:rPr>
                          <w:rFonts w:cs="Open Sans"/>
                          <w:sz w:val="12"/>
                          <w:szCs w:val="12"/>
                          <w:lang w:val="en-US"/>
                        </w:rPr>
                        <w:t>nonumy</w:t>
                      </w:r>
                      <w:proofErr w:type="spellEnd"/>
                      <w:r w:rsidRPr="007165DC">
                        <w:rPr>
                          <w:rFonts w:cs="Open Sans"/>
                          <w:sz w:val="12"/>
                          <w:szCs w:val="12"/>
                          <w:lang w:val="en-US"/>
                        </w:rPr>
                        <w:t xml:space="preserve"> </w:t>
                      </w:r>
                      <w:proofErr w:type="spellStart"/>
                      <w:r w:rsidRPr="007165DC">
                        <w:rPr>
                          <w:rFonts w:cs="Open Sans"/>
                          <w:sz w:val="12"/>
                          <w:szCs w:val="12"/>
                          <w:lang w:val="en-US"/>
                        </w:rPr>
                        <w:t>eirmod</w:t>
                      </w:r>
                      <w:proofErr w:type="spellEnd"/>
                      <w:r w:rsidRPr="007165DC">
                        <w:rPr>
                          <w:rFonts w:cs="Open Sans"/>
                          <w:sz w:val="12"/>
                          <w:szCs w:val="12"/>
                          <w:lang w:val="en-US"/>
                        </w:rPr>
                        <w:t xml:space="preserve"> </w:t>
                      </w:r>
                      <w:proofErr w:type="spellStart"/>
                      <w:r w:rsidRPr="007165DC">
                        <w:rPr>
                          <w:rFonts w:cs="Open Sans"/>
                          <w:sz w:val="12"/>
                          <w:szCs w:val="12"/>
                          <w:lang w:val="en-US"/>
                        </w:rPr>
                        <w:t>tempor</w:t>
                      </w:r>
                      <w:proofErr w:type="spellEnd"/>
                      <w:r w:rsidRPr="007165DC">
                        <w:rPr>
                          <w:rFonts w:cs="Open Sans"/>
                          <w:sz w:val="12"/>
                          <w:szCs w:val="12"/>
                          <w:lang w:val="en-US"/>
                        </w:rPr>
                        <w:t xml:space="preserve"> </w:t>
                      </w:r>
                      <w:proofErr w:type="spellStart"/>
                      <w:r w:rsidRPr="007165DC">
                        <w:rPr>
                          <w:rFonts w:cs="Open Sans"/>
                          <w:sz w:val="12"/>
                          <w:szCs w:val="12"/>
                          <w:lang w:val="en-US"/>
                        </w:rPr>
                        <w:t>invidunt</w:t>
                      </w:r>
                      <w:proofErr w:type="spellEnd"/>
                      <w:r w:rsidRPr="007165DC">
                        <w:rPr>
                          <w:rFonts w:cs="Open Sans"/>
                          <w:sz w:val="12"/>
                          <w:szCs w:val="12"/>
                          <w:lang w:val="en-US"/>
                        </w:rPr>
                        <w:t xml:space="preserve"> </w:t>
                      </w:r>
                      <w:proofErr w:type="spellStart"/>
                      <w:r w:rsidRPr="007165DC">
                        <w:rPr>
                          <w:rFonts w:cs="Open Sans"/>
                          <w:sz w:val="12"/>
                          <w:szCs w:val="12"/>
                          <w:lang w:val="en-US"/>
                        </w:rPr>
                        <w:t>ut</w:t>
                      </w:r>
                      <w:proofErr w:type="spellEnd"/>
                      <w:r w:rsidRPr="007165DC">
                        <w:rPr>
                          <w:rFonts w:cs="Open Sans"/>
                          <w:sz w:val="12"/>
                          <w:szCs w:val="12"/>
                          <w:lang w:val="en-US"/>
                        </w:rPr>
                        <w:t xml:space="preserve"> labore et dolore magna </w:t>
                      </w:r>
                    </w:p>
                  </w:txbxContent>
                </v:textbox>
              </v:rect>
            </w:pict>
          </mc:Fallback>
        </mc:AlternateContent>
      </w:r>
      <w:r w:rsidR="00733884">
        <w:rPr>
          <w:noProof/>
        </w:rPr>
        <mc:AlternateContent>
          <mc:Choice Requires="wps">
            <w:drawing>
              <wp:anchor distT="0" distB="0" distL="114300" distR="114300" simplePos="0" relativeHeight="251664410" behindDoc="0" locked="0" layoutInCell="1" allowOverlap="1" wp14:anchorId="6273183A" wp14:editId="271C96A5">
                <wp:simplePos x="0" y="0"/>
                <wp:positionH relativeFrom="column">
                  <wp:posOffset>3601085</wp:posOffset>
                </wp:positionH>
                <wp:positionV relativeFrom="paragraph">
                  <wp:posOffset>653415</wp:posOffset>
                </wp:positionV>
                <wp:extent cx="904240" cy="1320800"/>
                <wp:effectExtent l="0" t="0" r="10160" b="12700"/>
                <wp:wrapNone/>
                <wp:docPr id="229" name="Rechteck 229"/>
                <wp:cNvGraphicFramePr/>
                <a:graphic xmlns:a="http://schemas.openxmlformats.org/drawingml/2006/main">
                  <a:graphicData uri="http://schemas.microsoft.com/office/word/2010/wordprocessingShape">
                    <wps:wsp>
                      <wps:cNvSpPr/>
                      <wps:spPr>
                        <a:xfrm>
                          <a:off x="0" y="0"/>
                          <a:ext cx="904240" cy="1320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CC0199" w14:textId="77777777" w:rsidR="00962B97" w:rsidRPr="0072515F" w:rsidRDefault="00962B97" w:rsidP="00733884">
                            <w:pPr>
                              <w:rPr>
                                <w:sz w:val="12"/>
                                <w:szCs w:val="12"/>
                              </w:rPr>
                            </w:pPr>
                            <w:r w:rsidRPr="0072515F">
                              <w:rPr>
                                <w:sz w:val="12"/>
                                <w:szCs w:val="12"/>
                              </w:rPr>
                              <w:t>------------------</w:t>
                            </w:r>
                          </w:p>
                          <w:p w14:paraId="43661343" w14:textId="77777777" w:rsidR="00962B97" w:rsidRPr="0072515F" w:rsidRDefault="00962B97" w:rsidP="00733884">
                            <w:pPr>
                              <w:rPr>
                                <w:sz w:val="12"/>
                                <w:szCs w:val="12"/>
                              </w:rPr>
                            </w:pPr>
                            <w:r w:rsidRPr="0072515F">
                              <w:rPr>
                                <w:sz w:val="12"/>
                                <w:szCs w:val="12"/>
                              </w:rPr>
                              <w:t>-----------</w:t>
                            </w:r>
                          </w:p>
                          <w:p w14:paraId="3DFDD286" w14:textId="77777777" w:rsidR="00962B97" w:rsidRPr="0072515F" w:rsidRDefault="00962B97" w:rsidP="00733884">
                            <w:pPr>
                              <w:rPr>
                                <w:sz w:val="12"/>
                                <w:szCs w:val="12"/>
                              </w:rPr>
                            </w:pPr>
                            <w:r w:rsidRPr="0072515F">
                              <w:rPr>
                                <w:sz w:val="12"/>
                                <w:szCs w:val="12"/>
                              </w:rPr>
                              <w:t>------------</w:t>
                            </w:r>
                          </w:p>
                          <w:p w14:paraId="4D8228B5" w14:textId="77777777" w:rsidR="00962B97" w:rsidRPr="0072515F" w:rsidRDefault="00962B97" w:rsidP="00733884">
                            <w:pPr>
                              <w:rPr>
                                <w:sz w:val="12"/>
                                <w:szCs w:val="12"/>
                              </w:rPr>
                            </w:pPr>
                          </w:p>
                          <w:p w14:paraId="15609347" w14:textId="77777777" w:rsidR="00962B97" w:rsidRPr="0072515F" w:rsidRDefault="00962B97" w:rsidP="00733884">
                            <w:pPr>
                              <w:rPr>
                                <w:sz w:val="12"/>
                                <w:szCs w:val="12"/>
                              </w:rPr>
                            </w:pPr>
                            <w:r w:rsidRPr="0072515F">
                              <w:rPr>
                                <w:sz w:val="12"/>
                                <w:szCs w:val="12"/>
                              </w:rPr>
                              <w:t>Sehr geeh</w:t>
                            </w:r>
                            <w:r>
                              <w:rPr>
                                <w:sz w:val="12"/>
                                <w:szCs w:val="12"/>
                              </w:rPr>
                              <w:t>r</w:t>
                            </w:r>
                            <w:r w:rsidRPr="0072515F">
                              <w:rPr>
                                <w:sz w:val="12"/>
                                <w:szCs w:val="12"/>
                              </w:rPr>
                              <w:t>ter Herr Dr. Friedrich,</w:t>
                            </w:r>
                          </w:p>
                          <w:p w14:paraId="34FED75F" w14:textId="77777777" w:rsidR="00962B97" w:rsidRPr="0072515F" w:rsidRDefault="00962B97" w:rsidP="00733884">
                            <w:pPr>
                              <w:rPr>
                                <w:sz w:val="12"/>
                                <w:szCs w:val="12"/>
                              </w:rPr>
                            </w:pPr>
                          </w:p>
                          <w:p w14:paraId="2993D344" w14:textId="5A84EBA0" w:rsidR="00962B97" w:rsidRPr="00D366C6" w:rsidRDefault="00962B97" w:rsidP="00D366C6">
                            <w:pPr>
                              <w:rPr>
                                <w:sz w:val="12"/>
                                <w:szCs w:val="12"/>
                              </w:rPr>
                            </w:pPr>
                            <w:r w:rsidRPr="0072515F">
                              <w:rPr>
                                <w:sz w:val="12"/>
                                <w:szCs w:val="12"/>
                              </w:rPr>
                              <w:t xml:space="preserve">für Ihre Patientin Frau </w:t>
                            </w:r>
                            <w:r>
                              <w:rPr>
                                <w:sz w:val="12"/>
                                <w:szCs w:val="12"/>
                              </w:rPr>
                              <w:t>Schmidt übernehmen wir die Kosten der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3183A" id="Rechteck 229" o:spid="_x0000_s1059" style="position:absolute;margin-left:283.55pt;margin-top:51.45pt;width:71.2pt;height:104pt;z-index:2516644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" fillcolor="white [3212]" strokecolor="white [3212]" strokeweight="2pt">
                <v:textbox>
                  <w:txbxContent>
                    <w:p w14:paraId="0ECC0199" w14:textId="77777777" w:rsidR="00962B97" w:rsidRPr="0072515F" w:rsidRDefault="00962B97" w:rsidP="00733884">
                      <w:pPr>
                        <w:rPr>
                          <w:sz w:val="12"/>
                          <w:szCs w:val="12"/>
                        </w:rPr>
                      </w:pPr>
                      <w:r w:rsidRPr="0072515F">
                        <w:rPr>
                          <w:sz w:val="12"/>
                          <w:szCs w:val="12"/>
                        </w:rPr>
                        <w:t>------------------</w:t>
                      </w:r>
                    </w:p>
                    <w:p w14:paraId="43661343" w14:textId="77777777" w:rsidR="00962B97" w:rsidRPr="0072515F" w:rsidRDefault="00962B97" w:rsidP="00733884">
                      <w:pPr>
                        <w:rPr>
                          <w:sz w:val="12"/>
                          <w:szCs w:val="12"/>
                        </w:rPr>
                      </w:pPr>
                      <w:r w:rsidRPr="0072515F">
                        <w:rPr>
                          <w:sz w:val="12"/>
                          <w:szCs w:val="12"/>
                        </w:rPr>
                        <w:t>-----------</w:t>
                      </w:r>
                    </w:p>
                    <w:p w14:paraId="3DFDD286" w14:textId="77777777" w:rsidR="00962B97" w:rsidRPr="0072515F" w:rsidRDefault="00962B97" w:rsidP="00733884">
                      <w:pPr>
                        <w:rPr>
                          <w:sz w:val="12"/>
                          <w:szCs w:val="12"/>
                        </w:rPr>
                      </w:pPr>
                      <w:r w:rsidRPr="0072515F">
                        <w:rPr>
                          <w:sz w:val="12"/>
                          <w:szCs w:val="12"/>
                        </w:rPr>
                        <w:t>------------</w:t>
                      </w:r>
                    </w:p>
                    <w:p w14:paraId="4D8228B5" w14:textId="77777777" w:rsidR="00962B97" w:rsidRPr="0072515F" w:rsidRDefault="00962B97" w:rsidP="00733884">
                      <w:pPr>
                        <w:rPr>
                          <w:sz w:val="12"/>
                          <w:szCs w:val="12"/>
                        </w:rPr>
                      </w:pPr>
                    </w:p>
                    <w:p w14:paraId="15609347" w14:textId="77777777" w:rsidR="00962B97" w:rsidRPr="0072515F" w:rsidRDefault="00962B97" w:rsidP="00733884">
                      <w:pPr>
                        <w:rPr>
                          <w:sz w:val="12"/>
                          <w:szCs w:val="12"/>
                        </w:rPr>
                      </w:pPr>
                      <w:r w:rsidRPr="0072515F">
                        <w:rPr>
                          <w:sz w:val="12"/>
                          <w:szCs w:val="12"/>
                        </w:rPr>
                        <w:t>Sehr geeh</w:t>
                      </w:r>
                      <w:r>
                        <w:rPr>
                          <w:sz w:val="12"/>
                          <w:szCs w:val="12"/>
                        </w:rPr>
                        <w:t>r</w:t>
                      </w:r>
                      <w:r w:rsidRPr="0072515F">
                        <w:rPr>
                          <w:sz w:val="12"/>
                          <w:szCs w:val="12"/>
                        </w:rPr>
                        <w:t>ter Herr Dr. Friedrich,</w:t>
                      </w:r>
                    </w:p>
                    <w:p w14:paraId="34FED75F" w14:textId="77777777" w:rsidR="00962B97" w:rsidRPr="0072515F" w:rsidRDefault="00962B97" w:rsidP="00733884">
                      <w:pPr>
                        <w:rPr>
                          <w:sz w:val="12"/>
                          <w:szCs w:val="12"/>
                        </w:rPr>
                      </w:pPr>
                    </w:p>
                    <w:p w14:paraId="2993D344" w14:textId="5A84EBA0" w:rsidR="00962B97" w:rsidRPr="00D366C6" w:rsidRDefault="00962B97" w:rsidP="00D366C6">
                      <w:pPr>
                        <w:rPr>
                          <w:sz w:val="12"/>
                          <w:szCs w:val="12"/>
                        </w:rPr>
                      </w:pPr>
                      <w:r w:rsidRPr="0072515F">
                        <w:rPr>
                          <w:sz w:val="12"/>
                          <w:szCs w:val="12"/>
                        </w:rPr>
                        <w:t xml:space="preserve">für Ihre Patientin Frau </w:t>
                      </w:r>
                      <w:r>
                        <w:rPr>
                          <w:sz w:val="12"/>
                          <w:szCs w:val="12"/>
                        </w:rPr>
                        <w:t>Schmidt übernehmen wir die Kosten der …</w:t>
                      </w:r>
                    </w:p>
                  </w:txbxContent>
                </v:textbox>
              </v:rect>
            </w:pict>
          </mc:Fallback>
        </mc:AlternateContent>
      </w:r>
      <w:r w:rsidR="00DD0520">
        <w:rPr>
          <w:noProof/>
        </w:rPr>
        <mc:AlternateContent>
          <mc:Choice Requires="wps">
            <w:drawing>
              <wp:anchor distT="0" distB="0" distL="114300" distR="114300" simplePos="0" relativeHeight="251663386" behindDoc="0" locked="0" layoutInCell="1" allowOverlap="1" wp14:anchorId="1B7B493A" wp14:editId="559CA7E3">
                <wp:simplePos x="0" y="0"/>
                <wp:positionH relativeFrom="column">
                  <wp:posOffset>2513965</wp:posOffset>
                </wp:positionH>
                <wp:positionV relativeFrom="paragraph">
                  <wp:posOffset>668655</wp:posOffset>
                </wp:positionV>
                <wp:extent cx="929640" cy="1300480"/>
                <wp:effectExtent l="0" t="0" r="22860" b="13970"/>
                <wp:wrapNone/>
                <wp:docPr id="227" name="Rechteck 227"/>
                <wp:cNvGraphicFramePr/>
                <a:graphic xmlns:a="http://schemas.openxmlformats.org/drawingml/2006/main">
                  <a:graphicData uri="http://schemas.microsoft.com/office/word/2010/wordprocessingShape">
                    <wps:wsp>
                      <wps:cNvSpPr/>
                      <wps:spPr>
                        <a:xfrm>
                          <a:off x="0" y="0"/>
                          <a:ext cx="929640" cy="13004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42F913" w14:textId="77777777" w:rsidR="00962B97" w:rsidRPr="0072515F" w:rsidRDefault="00962B97">
                            <w:pPr>
                              <w:rPr>
                                <w:sz w:val="12"/>
                                <w:szCs w:val="12"/>
                              </w:rPr>
                            </w:pPr>
                            <w:r w:rsidRPr="0072515F">
                              <w:rPr>
                                <w:sz w:val="12"/>
                                <w:szCs w:val="12"/>
                              </w:rPr>
                              <w:t>------------------</w:t>
                            </w:r>
                          </w:p>
                          <w:p w14:paraId="795A35AD" w14:textId="77777777" w:rsidR="00962B97" w:rsidRPr="0072515F" w:rsidRDefault="00962B97">
                            <w:pPr>
                              <w:rPr>
                                <w:sz w:val="12"/>
                                <w:szCs w:val="12"/>
                              </w:rPr>
                            </w:pPr>
                            <w:r w:rsidRPr="0072515F">
                              <w:rPr>
                                <w:sz w:val="12"/>
                                <w:szCs w:val="12"/>
                              </w:rPr>
                              <w:t>-----------</w:t>
                            </w:r>
                          </w:p>
                          <w:p w14:paraId="14CA1DA5" w14:textId="77777777" w:rsidR="00962B97" w:rsidRPr="0072515F" w:rsidRDefault="00962B97">
                            <w:pPr>
                              <w:rPr>
                                <w:sz w:val="12"/>
                                <w:szCs w:val="12"/>
                              </w:rPr>
                            </w:pPr>
                            <w:r w:rsidRPr="0072515F">
                              <w:rPr>
                                <w:sz w:val="12"/>
                                <w:szCs w:val="12"/>
                              </w:rPr>
                              <w:t>------------</w:t>
                            </w:r>
                          </w:p>
                          <w:p w14:paraId="28DFF6B8" w14:textId="77777777" w:rsidR="00962B97" w:rsidRPr="0072515F" w:rsidRDefault="00962B97">
                            <w:pPr>
                              <w:rPr>
                                <w:sz w:val="12"/>
                                <w:szCs w:val="12"/>
                              </w:rPr>
                            </w:pPr>
                          </w:p>
                          <w:p w14:paraId="09B9969A" w14:textId="2402212A" w:rsidR="00962B97" w:rsidRDefault="00962B97" w:rsidP="007159D5">
                            <w:pPr>
                              <w:rPr>
                                <w:sz w:val="12"/>
                                <w:szCs w:val="12"/>
                              </w:rPr>
                            </w:pPr>
                            <w:r w:rsidRPr="0072515F">
                              <w:rPr>
                                <w:sz w:val="12"/>
                                <w:szCs w:val="12"/>
                              </w:rPr>
                              <w:t>Sehr geeh</w:t>
                            </w:r>
                            <w:r>
                              <w:rPr>
                                <w:sz w:val="12"/>
                                <w:szCs w:val="12"/>
                              </w:rPr>
                              <w:t>r</w:t>
                            </w:r>
                            <w:r w:rsidRPr="0072515F">
                              <w:rPr>
                                <w:sz w:val="12"/>
                                <w:szCs w:val="12"/>
                              </w:rPr>
                              <w:t>te</w:t>
                            </w:r>
                            <w:r>
                              <w:rPr>
                                <w:sz w:val="12"/>
                                <w:szCs w:val="12"/>
                              </w:rPr>
                              <w:t xml:space="preserve"> Frau Schmidt,</w:t>
                            </w:r>
                          </w:p>
                          <w:p w14:paraId="00BEFDFC" w14:textId="3A226917" w:rsidR="00962B97" w:rsidRDefault="00962B97" w:rsidP="007159D5">
                            <w:pPr>
                              <w:rPr>
                                <w:sz w:val="12"/>
                                <w:szCs w:val="12"/>
                              </w:rPr>
                            </w:pPr>
                          </w:p>
                          <w:p w14:paraId="55266834" w14:textId="35FCF3D0" w:rsidR="00962B97" w:rsidRDefault="00962B97" w:rsidP="00D366C6">
                            <w:r>
                              <w:rPr>
                                <w:sz w:val="12"/>
                                <w:szCs w:val="12"/>
                              </w:rPr>
                              <w:t xml:space="preserve">im Anhang erhalten Sie eine Kopie des Schreibens, welches wir an Hr. Dr. </w:t>
                            </w:r>
                            <w:proofErr w:type="spellStart"/>
                            <w:r>
                              <w:rPr>
                                <w:sz w:val="12"/>
                                <w:szCs w:val="12"/>
                              </w:rPr>
                              <w:t>Friedr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1B7B493A" id="Rechteck 227" o:spid="_x0000_s1060" style="position:absolute;margin-left:197.95pt;margin-top:52.65pt;width:73.2pt;height:102.4pt;z-index:2516633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" fillcolor="white [3212]" strokecolor="white [3212]" strokeweight="2pt">
                <v:textbox>
                  <w:txbxContent>
                    <w:p w14:paraId="5942F913" w14:textId="77777777" w:rsidR="00962B97" w:rsidRPr="0072515F" w:rsidRDefault="00962B97">
                      <w:pPr>
                        <w:rPr>
                          <w:sz w:val="12"/>
                          <w:szCs w:val="12"/>
                        </w:rPr>
                      </w:pPr>
                      <w:r w:rsidRPr="0072515F">
                        <w:rPr>
                          <w:sz w:val="12"/>
                          <w:szCs w:val="12"/>
                        </w:rPr>
                        <w:t>------------------</w:t>
                      </w:r>
                    </w:p>
                    <w:p w14:paraId="795A35AD" w14:textId="77777777" w:rsidR="00962B97" w:rsidRPr="0072515F" w:rsidRDefault="00962B97">
                      <w:pPr>
                        <w:rPr>
                          <w:sz w:val="12"/>
                          <w:szCs w:val="12"/>
                        </w:rPr>
                      </w:pPr>
                      <w:r w:rsidRPr="0072515F">
                        <w:rPr>
                          <w:sz w:val="12"/>
                          <w:szCs w:val="12"/>
                        </w:rPr>
                        <w:t>-----------</w:t>
                      </w:r>
                    </w:p>
                    <w:p w14:paraId="14CA1DA5" w14:textId="77777777" w:rsidR="00962B97" w:rsidRPr="0072515F" w:rsidRDefault="00962B97">
                      <w:pPr>
                        <w:rPr>
                          <w:sz w:val="12"/>
                          <w:szCs w:val="12"/>
                        </w:rPr>
                      </w:pPr>
                      <w:r w:rsidRPr="0072515F">
                        <w:rPr>
                          <w:sz w:val="12"/>
                          <w:szCs w:val="12"/>
                        </w:rPr>
                        <w:t>------------</w:t>
                      </w:r>
                    </w:p>
                    <w:p w14:paraId="28DFF6B8" w14:textId="77777777" w:rsidR="00962B97" w:rsidRPr="0072515F" w:rsidRDefault="00962B97">
                      <w:pPr>
                        <w:rPr>
                          <w:sz w:val="12"/>
                          <w:szCs w:val="12"/>
                        </w:rPr>
                      </w:pPr>
                    </w:p>
                    <w:p w14:paraId="09B9969A" w14:textId="2402212A" w:rsidR="00962B97" w:rsidRDefault="00962B97" w:rsidP="007159D5">
                      <w:pPr>
                        <w:rPr>
                          <w:sz w:val="12"/>
                          <w:szCs w:val="12"/>
                        </w:rPr>
                      </w:pPr>
                      <w:r w:rsidRPr="0072515F">
                        <w:rPr>
                          <w:sz w:val="12"/>
                          <w:szCs w:val="12"/>
                        </w:rPr>
                        <w:t>Sehr geeh</w:t>
                      </w:r>
                      <w:r>
                        <w:rPr>
                          <w:sz w:val="12"/>
                          <w:szCs w:val="12"/>
                        </w:rPr>
                        <w:t>r</w:t>
                      </w:r>
                      <w:r w:rsidRPr="0072515F">
                        <w:rPr>
                          <w:sz w:val="12"/>
                          <w:szCs w:val="12"/>
                        </w:rPr>
                        <w:t>te</w:t>
                      </w:r>
                      <w:r>
                        <w:rPr>
                          <w:sz w:val="12"/>
                          <w:szCs w:val="12"/>
                        </w:rPr>
                        <w:t xml:space="preserve"> Frau Schmidt,</w:t>
                      </w:r>
                    </w:p>
                    <w:p w14:paraId="00BEFDFC" w14:textId="3A226917" w:rsidR="00962B97" w:rsidRDefault="00962B97" w:rsidP="007159D5">
                      <w:pPr>
                        <w:rPr>
                          <w:sz w:val="12"/>
                          <w:szCs w:val="12"/>
                        </w:rPr>
                      </w:pPr>
                    </w:p>
                    <w:p w14:paraId="55266834" w14:textId="35FCF3D0" w:rsidR="00962B97" w:rsidRDefault="00962B97" w:rsidP="00D366C6">
                      <w:r>
                        <w:rPr>
                          <w:sz w:val="12"/>
                          <w:szCs w:val="12"/>
                        </w:rPr>
                        <w:t xml:space="preserve">im Anhang erhalten Sie eine Kopie des Schreibens, welches wir an Hr. Dr. </w:t>
                      </w:r>
                      <w:proofErr w:type="spellStart"/>
                      <w:r>
                        <w:rPr>
                          <w:sz w:val="12"/>
                          <w:szCs w:val="12"/>
                        </w:rPr>
                        <w:t>Friedr</w:t>
                      </w:r>
                      <w:proofErr w:type="spellEnd"/>
                    </w:p>
                  </w:txbxContent>
                </v:textbox>
              </v:rect>
            </w:pict>
          </mc:Fallback>
        </mc:AlternateContent>
      </w:r>
      <w:r w:rsidR="00BA03CA">
        <w:rPr>
          <w:noProof/>
        </w:rPr>
        <mc:AlternateContent>
          <mc:Choice Requires="wps">
            <w:drawing>
              <wp:anchor distT="0" distB="0" distL="114300" distR="114300" simplePos="0" relativeHeight="251662362" behindDoc="0" locked="0" layoutInCell="1" allowOverlap="1" wp14:anchorId="2A1D237B" wp14:editId="0E2D7B6C">
                <wp:simplePos x="0" y="0"/>
                <wp:positionH relativeFrom="column">
                  <wp:posOffset>2392045</wp:posOffset>
                </wp:positionH>
                <wp:positionV relativeFrom="paragraph">
                  <wp:posOffset>353695</wp:posOffset>
                </wp:positionV>
                <wp:extent cx="2260600" cy="1808480"/>
                <wp:effectExtent l="0" t="0" r="25400" b="20320"/>
                <wp:wrapNone/>
                <wp:docPr id="226" name="Rechteck 226"/>
                <wp:cNvGraphicFramePr/>
                <a:graphic xmlns:a="http://schemas.openxmlformats.org/drawingml/2006/main">
                  <a:graphicData uri="http://schemas.microsoft.com/office/word/2010/wordprocessingShape">
                    <wps:wsp>
                      <wps:cNvSpPr/>
                      <wps:spPr>
                        <a:xfrm>
                          <a:off x="0" y="0"/>
                          <a:ext cx="2260600" cy="1808480"/>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AAE56C" w14:textId="41A47DA2" w:rsidR="00962B97" w:rsidRPr="00D366C6" w:rsidRDefault="00962B97">
                            <w:pPr>
                              <w:rPr>
                                <w:color w:val="FFFFFF" w:themeColor="background1"/>
                              </w:rPr>
                            </w:pPr>
                            <w:r w:rsidRPr="00D366C6">
                              <w:rPr>
                                <w:color w:val="FFFFFF" w:themeColor="background1"/>
                              </w:rPr>
                              <w:t>Weiteres Exemplar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A1D237B" id="Rechteck 226" o:spid="_x0000_s1061" style="position:absolute;margin-left:188.35pt;margin-top:27.85pt;width:178pt;height:142.4pt;z-index:2516623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" fillcolor="#7e97ad [3204]" strokecolor="white [3212]" strokeweight="2pt">
                <v:textbox>
                  <w:txbxContent>
                    <w:p w14:paraId="41AAE56C" w14:textId="41A47DA2" w:rsidR="00962B97" w:rsidRPr="00D366C6" w:rsidRDefault="00962B97">
                      <w:pPr>
                        <w:rPr>
                          <w:color w:val="FFFFFF" w:themeColor="background1"/>
                        </w:rPr>
                      </w:pPr>
                      <w:r w:rsidRPr="00D366C6">
                        <w:rPr>
                          <w:color w:val="FFFFFF" w:themeColor="background1"/>
                        </w:rPr>
                        <w:t>Weiteres Exemplar</w:t>
                      </w:r>
                    </w:p>
                  </w:txbxContent>
                </v:textbox>
              </v:rect>
            </w:pict>
          </mc:Fallback>
        </mc:AlternateContent>
      </w:r>
      <w:r w:rsidR="00145042">
        <w:rPr>
          <w:noProof/>
        </w:rPr>
        <mc:AlternateContent>
          <mc:Choice Requires="wps">
            <w:drawing>
              <wp:anchor distT="0" distB="0" distL="114300" distR="114300" simplePos="0" relativeHeight="251659290" behindDoc="0" locked="0" layoutInCell="1" allowOverlap="1" wp14:anchorId="0192B5B8" wp14:editId="6ADD959E">
                <wp:simplePos x="0" y="0"/>
                <wp:positionH relativeFrom="column">
                  <wp:posOffset>156845</wp:posOffset>
                </wp:positionH>
                <wp:positionV relativeFrom="paragraph">
                  <wp:posOffset>363855</wp:posOffset>
                </wp:positionV>
                <wp:extent cx="2087880" cy="1788160"/>
                <wp:effectExtent l="0" t="0" r="26670" b="21590"/>
                <wp:wrapNone/>
                <wp:docPr id="211" name="Rechteck 211"/>
                <wp:cNvGraphicFramePr/>
                <a:graphic xmlns:a="http://schemas.openxmlformats.org/drawingml/2006/main">
                  <a:graphicData uri="http://schemas.microsoft.com/office/word/2010/wordprocessingShape">
                    <wps:wsp>
                      <wps:cNvSpPr/>
                      <wps:spPr>
                        <a:xfrm>
                          <a:off x="0" y="0"/>
                          <a:ext cx="2087880" cy="1788160"/>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1218F0" w14:textId="3463BC6F" w:rsidR="00962B97" w:rsidRPr="00D366C6" w:rsidRDefault="00962B97">
                            <w:pPr>
                              <w:rPr>
                                <w:color w:val="FFFFFF" w:themeColor="background1"/>
                              </w:rPr>
                            </w:pPr>
                            <w:r w:rsidRPr="00D366C6">
                              <w:rPr>
                                <w:color w:val="FFFFFF" w:themeColor="background1"/>
                              </w:rPr>
                              <w:t>Erst-Exemplar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rect w14:anchorId="0192B5B8" id="Rechteck 211" o:spid="_x0000_s1062" style="position:absolute;margin-left:12.35pt;margin-top:28.65pt;width:164.4pt;height:140.8pt;z-index:2516592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" fillcolor="#7e97ad [3204]" strokecolor="white [3212]" strokeweight="2pt">
                <v:textbox>
                  <w:txbxContent>
                    <w:p w14:paraId="241218F0" w14:textId="3463BC6F" w:rsidR="00962B97" w:rsidRPr="00D366C6" w:rsidRDefault="00962B97">
                      <w:pPr>
                        <w:rPr>
                          <w:color w:val="FFFFFF" w:themeColor="background1"/>
                        </w:rPr>
                      </w:pPr>
                      <w:r w:rsidRPr="00D366C6">
                        <w:rPr>
                          <w:color w:val="FFFFFF" w:themeColor="background1"/>
                        </w:rPr>
                        <w:t>Erst-Exemplar</w:t>
                      </w:r>
                    </w:p>
                  </w:txbxContent>
                </v:textbox>
              </v:rect>
            </w:pict>
          </mc:Fallback>
        </mc:AlternateContent>
      </w:r>
      <w:r w:rsidR="00AE46B7">
        <w:rPr>
          <w:noProof/>
        </w:rPr>
        <mc:AlternateContent>
          <mc:Choice Requires="wps">
            <w:drawing>
              <wp:anchor distT="0" distB="0" distL="114300" distR="114300" simplePos="0" relativeHeight="251660314" behindDoc="0" locked="0" layoutInCell="1" allowOverlap="1" wp14:anchorId="69E91A3A" wp14:editId="4736B3C5">
                <wp:simplePos x="0" y="0"/>
                <wp:positionH relativeFrom="column">
                  <wp:posOffset>283845</wp:posOffset>
                </wp:positionH>
                <wp:positionV relativeFrom="paragraph">
                  <wp:posOffset>663575</wp:posOffset>
                </wp:positionV>
                <wp:extent cx="878840" cy="1305560"/>
                <wp:effectExtent l="0" t="0" r="16510" b="27940"/>
                <wp:wrapNone/>
                <wp:docPr id="223" name="Rechteck 223"/>
                <wp:cNvGraphicFramePr/>
                <a:graphic xmlns:a="http://schemas.openxmlformats.org/drawingml/2006/main">
                  <a:graphicData uri="http://schemas.microsoft.com/office/word/2010/wordprocessingShape">
                    <wps:wsp>
                      <wps:cNvSpPr/>
                      <wps:spPr>
                        <a:xfrm>
                          <a:off x="0" y="0"/>
                          <a:ext cx="878840" cy="13055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B4697D" w14:textId="1A1A9B30" w:rsidR="00962B97" w:rsidRPr="00D366C6" w:rsidRDefault="00962B97" w:rsidP="00D366C6">
                            <w:pPr>
                              <w:rPr>
                                <w:sz w:val="12"/>
                                <w:szCs w:val="12"/>
                              </w:rPr>
                            </w:pPr>
                            <w:r w:rsidRPr="00D366C6">
                              <w:rPr>
                                <w:sz w:val="12"/>
                                <w:szCs w:val="12"/>
                              </w:rPr>
                              <w:t>------------------</w:t>
                            </w:r>
                          </w:p>
                          <w:p w14:paraId="09C03E2F" w14:textId="5D65A23E" w:rsidR="00962B97" w:rsidRPr="00D366C6" w:rsidRDefault="00962B97" w:rsidP="00762B02">
                            <w:pPr>
                              <w:rPr>
                                <w:sz w:val="12"/>
                                <w:szCs w:val="12"/>
                              </w:rPr>
                            </w:pPr>
                            <w:r w:rsidRPr="00D366C6">
                              <w:rPr>
                                <w:sz w:val="12"/>
                                <w:szCs w:val="12"/>
                              </w:rPr>
                              <w:t>-----------</w:t>
                            </w:r>
                          </w:p>
                          <w:p w14:paraId="1F0DFA05" w14:textId="3DE2CC03" w:rsidR="00962B97" w:rsidRPr="00D366C6" w:rsidRDefault="00962B97" w:rsidP="00762B02">
                            <w:pPr>
                              <w:rPr>
                                <w:sz w:val="12"/>
                                <w:szCs w:val="12"/>
                              </w:rPr>
                            </w:pPr>
                            <w:r w:rsidRPr="00D366C6">
                              <w:rPr>
                                <w:sz w:val="12"/>
                                <w:szCs w:val="12"/>
                              </w:rPr>
                              <w:t>------------</w:t>
                            </w:r>
                          </w:p>
                          <w:p w14:paraId="40B96F86" w14:textId="1DF7B515" w:rsidR="00962B97" w:rsidRPr="00D366C6" w:rsidRDefault="00962B97" w:rsidP="00762B02">
                            <w:pPr>
                              <w:rPr>
                                <w:sz w:val="12"/>
                                <w:szCs w:val="12"/>
                              </w:rPr>
                            </w:pPr>
                          </w:p>
                          <w:p w14:paraId="42EAAC2A" w14:textId="418AACA9" w:rsidR="00962B97" w:rsidRPr="00D366C6" w:rsidRDefault="00962B97" w:rsidP="00762B02">
                            <w:pPr>
                              <w:rPr>
                                <w:sz w:val="12"/>
                                <w:szCs w:val="12"/>
                              </w:rPr>
                            </w:pPr>
                            <w:r w:rsidRPr="00D366C6">
                              <w:rPr>
                                <w:sz w:val="12"/>
                                <w:szCs w:val="12"/>
                              </w:rPr>
                              <w:t>Sehr geeh</w:t>
                            </w:r>
                            <w:r>
                              <w:rPr>
                                <w:sz w:val="12"/>
                                <w:szCs w:val="12"/>
                              </w:rPr>
                              <w:t>r</w:t>
                            </w:r>
                            <w:r w:rsidRPr="00D366C6">
                              <w:rPr>
                                <w:sz w:val="12"/>
                                <w:szCs w:val="12"/>
                              </w:rPr>
                              <w:t>ter Herr Dr. Friedrich,</w:t>
                            </w:r>
                          </w:p>
                          <w:p w14:paraId="2CA30505" w14:textId="05046DE2" w:rsidR="00962B97" w:rsidRPr="00D366C6" w:rsidRDefault="00962B97" w:rsidP="00762B02">
                            <w:pPr>
                              <w:rPr>
                                <w:sz w:val="12"/>
                                <w:szCs w:val="12"/>
                              </w:rPr>
                            </w:pPr>
                          </w:p>
                          <w:p w14:paraId="15F81B25" w14:textId="77D7416D" w:rsidR="00962B97" w:rsidRPr="00D366C6" w:rsidRDefault="00962B97">
                            <w:pPr>
                              <w:rPr>
                                <w:sz w:val="12"/>
                                <w:szCs w:val="12"/>
                              </w:rPr>
                            </w:pPr>
                            <w:r w:rsidRPr="00D366C6">
                              <w:rPr>
                                <w:sz w:val="12"/>
                                <w:szCs w:val="12"/>
                              </w:rPr>
                              <w:t xml:space="preserve">für Ihre Patientin Frau </w:t>
                            </w:r>
                            <w:r>
                              <w:rPr>
                                <w:sz w:val="12"/>
                                <w:szCs w:val="12"/>
                              </w:rPr>
                              <w:t>Schmidt übernehmen wir die Kosten der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9E91A3A" id="Rechteck 223" o:spid="_x0000_s1063" style="position:absolute;margin-left:22.35pt;margin-top:52.25pt;width:69.2pt;height:102.8pt;z-index:2516603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" fillcolor="white [3212]" strokecolor="white [3212]" strokeweight="2pt">
                <v:textbox>
                  <w:txbxContent>
                    <w:p w14:paraId="63B4697D" w14:textId="1A1A9B30" w:rsidR="00962B97" w:rsidRPr="00D366C6" w:rsidRDefault="00962B97" w:rsidP="00D366C6">
                      <w:pPr>
                        <w:rPr>
                          <w:sz w:val="12"/>
                          <w:szCs w:val="12"/>
                        </w:rPr>
                      </w:pPr>
                      <w:r w:rsidRPr="00D366C6">
                        <w:rPr>
                          <w:sz w:val="12"/>
                          <w:szCs w:val="12"/>
                        </w:rPr>
                        <w:t>------------------</w:t>
                      </w:r>
                    </w:p>
                    <w:p w14:paraId="09C03E2F" w14:textId="5D65A23E" w:rsidR="00962B97" w:rsidRPr="00D366C6" w:rsidRDefault="00962B97" w:rsidP="00762B02">
                      <w:pPr>
                        <w:rPr>
                          <w:sz w:val="12"/>
                          <w:szCs w:val="12"/>
                        </w:rPr>
                      </w:pPr>
                      <w:r w:rsidRPr="00D366C6">
                        <w:rPr>
                          <w:sz w:val="12"/>
                          <w:szCs w:val="12"/>
                        </w:rPr>
                        <w:t>-----------</w:t>
                      </w:r>
                    </w:p>
                    <w:p w14:paraId="1F0DFA05" w14:textId="3DE2CC03" w:rsidR="00962B97" w:rsidRPr="00D366C6" w:rsidRDefault="00962B97" w:rsidP="00762B02">
                      <w:pPr>
                        <w:rPr>
                          <w:sz w:val="12"/>
                          <w:szCs w:val="12"/>
                        </w:rPr>
                      </w:pPr>
                      <w:r w:rsidRPr="00D366C6">
                        <w:rPr>
                          <w:sz w:val="12"/>
                          <w:szCs w:val="12"/>
                        </w:rPr>
                        <w:t>------------</w:t>
                      </w:r>
                    </w:p>
                    <w:p w14:paraId="40B96F86" w14:textId="1DF7B515" w:rsidR="00962B97" w:rsidRPr="00D366C6" w:rsidRDefault="00962B97" w:rsidP="00762B02">
                      <w:pPr>
                        <w:rPr>
                          <w:sz w:val="12"/>
                          <w:szCs w:val="12"/>
                        </w:rPr>
                      </w:pPr>
                    </w:p>
                    <w:p w14:paraId="42EAAC2A" w14:textId="418AACA9" w:rsidR="00962B97" w:rsidRPr="00D366C6" w:rsidRDefault="00962B97" w:rsidP="00762B02">
                      <w:pPr>
                        <w:rPr>
                          <w:sz w:val="12"/>
                          <w:szCs w:val="12"/>
                        </w:rPr>
                      </w:pPr>
                      <w:r w:rsidRPr="00D366C6">
                        <w:rPr>
                          <w:sz w:val="12"/>
                          <w:szCs w:val="12"/>
                        </w:rPr>
                        <w:t>Sehr geeh</w:t>
                      </w:r>
                      <w:r>
                        <w:rPr>
                          <w:sz w:val="12"/>
                          <w:szCs w:val="12"/>
                        </w:rPr>
                        <w:t>r</w:t>
                      </w:r>
                      <w:r w:rsidRPr="00D366C6">
                        <w:rPr>
                          <w:sz w:val="12"/>
                          <w:szCs w:val="12"/>
                        </w:rPr>
                        <w:t>ter Herr Dr. Friedrich,</w:t>
                      </w:r>
                    </w:p>
                    <w:p w14:paraId="2CA30505" w14:textId="05046DE2" w:rsidR="00962B97" w:rsidRPr="00D366C6" w:rsidRDefault="00962B97" w:rsidP="00762B02">
                      <w:pPr>
                        <w:rPr>
                          <w:sz w:val="12"/>
                          <w:szCs w:val="12"/>
                        </w:rPr>
                      </w:pPr>
                    </w:p>
                    <w:p w14:paraId="15F81B25" w14:textId="77D7416D" w:rsidR="00962B97" w:rsidRPr="00D366C6" w:rsidRDefault="00962B97">
                      <w:pPr>
                        <w:rPr>
                          <w:sz w:val="12"/>
                          <w:szCs w:val="12"/>
                        </w:rPr>
                      </w:pPr>
                      <w:r w:rsidRPr="00D366C6">
                        <w:rPr>
                          <w:sz w:val="12"/>
                          <w:szCs w:val="12"/>
                        </w:rPr>
                        <w:t xml:space="preserve">für Ihre Patientin Frau </w:t>
                      </w:r>
                      <w:r>
                        <w:rPr>
                          <w:sz w:val="12"/>
                          <w:szCs w:val="12"/>
                        </w:rPr>
                        <w:t>Schmidt übernehmen wir die Kosten der …</w:t>
                      </w:r>
                    </w:p>
                  </w:txbxContent>
                </v:textbox>
              </v:rect>
            </w:pict>
          </mc:Fallback>
        </mc:AlternateContent>
      </w:r>
      <w:r w:rsidR="006B179B">
        <w:rPr>
          <w:noProof/>
        </w:rPr>
        <mc:AlternateContent>
          <mc:Choice Requires="wps">
            <w:drawing>
              <wp:inline distT="0" distB="0" distL="0" distR="0" wp14:anchorId="389516BD" wp14:editId="02C37880">
                <wp:extent cx="4795520" cy="2275840"/>
                <wp:effectExtent l="0" t="0" r="24130" b="10160"/>
                <wp:docPr id="210" name="Rechteck 210"/>
                <wp:cNvGraphicFramePr/>
                <a:graphic xmlns:a="http://schemas.openxmlformats.org/drawingml/2006/main">
                  <a:graphicData uri="http://schemas.microsoft.com/office/word/2010/wordprocessingShape">
                    <wps:wsp>
                      <wps:cNvSpPr/>
                      <wps:spPr>
                        <a:xfrm>
                          <a:off x="0" y="0"/>
                          <a:ext cx="4795520" cy="2275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722447" w14:textId="4D30BD22" w:rsidR="00962B97" w:rsidRPr="00D366C6" w:rsidRDefault="00962B97">
                            <w:pPr>
                              <w:rPr>
                                <w:color w:val="FFFFFF" w:themeColor="background1"/>
                                <w:sz w:val="28"/>
                                <w:szCs w:val="28"/>
                              </w:rPr>
                            </w:pPr>
                            <w:r w:rsidRPr="00D366C6">
                              <w:rPr>
                                <w:color w:val="FFFFFF" w:themeColor="background1"/>
                                <w:sz w:val="28"/>
                                <w:szCs w:val="28"/>
                              </w:rPr>
                              <w:t>Korrespondenz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389516BD" id="Rechteck 210" o:spid="_x0000_s1064" style="width:377.6pt;height:17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" fillcolor="#7e97ad [3204]" strokecolor="#394b5a [1604]" strokeweight="2pt">
                <v:textbox>
                  <w:txbxContent>
                    <w:p w14:paraId="6E722447" w14:textId="4D30BD22" w:rsidR="00962B97" w:rsidRPr="00D366C6" w:rsidRDefault="00962B97">
                      <w:pPr>
                        <w:rPr>
                          <w:color w:val="FFFFFF" w:themeColor="background1"/>
                          <w:sz w:val="28"/>
                          <w:szCs w:val="28"/>
                        </w:rPr>
                      </w:pPr>
                      <w:r w:rsidRPr="00D366C6">
                        <w:rPr>
                          <w:color w:val="FFFFFF" w:themeColor="background1"/>
                          <w:sz w:val="28"/>
                          <w:szCs w:val="28"/>
                        </w:rPr>
                        <w:t>Korrespondenz</w:t>
                      </w:r>
                    </w:p>
                  </w:txbxContent>
                </v:textbox>
                <w10:anchorlock/>
              </v:rect>
            </w:pict>
          </mc:Fallback>
        </mc:AlternateContent>
      </w:r>
    </w:p>
    <w:p w14:paraId="0A7F257C" w14:textId="7FEF4255" w:rsidR="008039A7" w:rsidRDefault="00CA6B19" w:rsidP="000916E2">
      <w:pPr>
        <w:pStyle w:val="Text"/>
      </w:pPr>
      <w:r>
        <w:t xml:space="preserve">Ein Beispiel dazu </w:t>
      </w:r>
      <w:r w:rsidR="00B02BF0">
        <w:t xml:space="preserve">finden Sie in </w:t>
      </w:r>
      <w:r w:rsidR="00162949">
        <w:t xml:space="preserve">der </w:t>
      </w:r>
      <w:r w:rsidR="00B02BF0">
        <w:t>Vorlage Demo_EineKorrespondenz_ZweiExemplare_</w:t>
      </w:r>
      <w:r w:rsidR="00402A94">
        <w:t>Infoblatt</w:t>
      </w:r>
      <w:r w:rsidR="00B02BF0">
        <w:t>.template mit dem Testfall 1Korrespondenz_2Exemplare_zentral.</w:t>
      </w:r>
    </w:p>
    <w:p w14:paraId="7A54DC36" w14:textId="53B2C544" w:rsidR="00162949" w:rsidRDefault="00162949" w:rsidP="00162949">
      <w:pPr>
        <w:pStyle w:val="Hinweis"/>
      </w:pPr>
      <w:r>
        <w:t>Um in der M/Workbench alle Exemplare angezeigt zu bekommen</w:t>
      </w:r>
      <w:r>
        <w:rPr>
          <w:rStyle w:val="TextZchn"/>
        </w:rPr>
        <w:t xml:space="preserve"> schalten Sie die Exemplar</w:t>
      </w:r>
      <w:r w:rsidR="004C5BAD">
        <w:rPr>
          <w:rStyle w:val="TextZchn"/>
        </w:rPr>
        <w:t>s</w:t>
      </w:r>
      <w:r>
        <w:rPr>
          <w:rStyle w:val="TextZchn"/>
        </w:rPr>
        <w:t xml:space="preserve">teuerung um, wie es im Abschnitt </w:t>
      </w:r>
      <w:r w:rsidRPr="008039A7">
        <w:rPr>
          <w:rStyle w:val="TextZchn"/>
          <w:i/>
          <w:iCs/>
        </w:rPr>
        <w:fldChar w:fldCharType="begin"/>
      </w:r>
      <w:r w:rsidRPr="008039A7">
        <w:rPr>
          <w:rStyle w:val="TextZchn"/>
          <w:i/>
          <w:iCs/>
        </w:rPr>
        <w:instrText xml:space="preserve"> REF _Ref83052022 \r \h </w:instrText>
      </w:r>
      <w:r>
        <w:rPr>
          <w:rStyle w:val="TextZchn"/>
          <w:i/>
          <w:iCs/>
        </w:rPr>
        <w:instrText xml:space="preserve"> \* MERGEFORMAT </w:instrText>
      </w:r>
      <w:r w:rsidRPr="008039A7">
        <w:rPr>
          <w:rStyle w:val="TextZchn"/>
          <w:i/>
          <w:iCs/>
        </w:rPr>
      </w:r>
      <w:r w:rsidRPr="008039A7">
        <w:rPr>
          <w:rStyle w:val="TextZchn"/>
          <w:i/>
          <w:iCs/>
        </w:rPr>
        <w:fldChar w:fldCharType="separate"/>
      </w:r>
      <w:r w:rsidR="0052176A">
        <w:rPr>
          <w:rStyle w:val="TextZchn"/>
          <w:i/>
          <w:iCs/>
        </w:rPr>
        <w:t>3.3.2</w:t>
      </w:r>
      <w:r w:rsidRPr="008039A7">
        <w:rPr>
          <w:rStyle w:val="TextZchn"/>
          <w:i/>
          <w:iCs/>
        </w:rPr>
        <w:fldChar w:fldCharType="end"/>
      </w:r>
      <w:r w:rsidRPr="008039A7">
        <w:rPr>
          <w:rStyle w:val="TextZchn"/>
          <w:i/>
          <w:iCs/>
        </w:rPr>
        <w:t xml:space="preserve"> </w:t>
      </w:r>
      <w:r w:rsidRPr="008039A7">
        <w:rPr>
          <w:rStyle w:val="TextZchn"/>
          <w:i/>
          <w:iCs/>
        </w:rPr>
        <w:fldChar w:fldCharType="begin"/>
      </w:r>
      <w:r w:rsidRPr="008039A7">
        <w:rPr>
          <w:rStyle w:val="TextZchn"/>
          <w:i/>
          <w:iCs/>
        </w:rPr>
        <w:instrText xml:space="preserve"> REF _Ref83052022 \h </w:instrText>
      </w:r>
      <w:r>
        <w:rPr>
          <w:rStyle w:val="TextZchn"/>
          <w:i/>
          <w:iCs/>
        </w:rPr>
        <w:instrText xml:space="preserve"> \* MERGEFORMAT </w:instrText>
      </w:r>
      <w:r w:rsidRPr="008039A7">
        <w:rPr>
          <w:rStyle w:val="TextZchn"/>
          <w:i/>
          <w:iCs/>
        </w:rPr>
      </w:r>
      <w:r w:rsidRPr="008039A7">
        <w:rPr>
          <w:rStyle w:val="TextZchn"/>
          <w:i/>
          <w:iCs/>
        </w:rPr>
        <w:fldChar w:fldCharType="separate"/>
      </w:r>
      <w:r w:rsidR="0052176A">
        <w:t>Alle Exemplare in der M/Workbench anzeigen</w:t>
      </w:r>
      <w:r w:rsidRPr="008039A7">
        <w:rPr>
          <w:rStyle w:val="TextZchn"/>
          <w:i/>
          <w:iCs/>
        </w:rPr>
        <w:fldChar w:fldCharType="end"/>
      </w:r>
      <w:r>
        <w:rPr>
          <w:rStyle w:val="TextZchn"/>
        </w:rPr>
        <w:t xml:space="preserve"> beschrieben ist.</w:t>
      </w:r>
    </w:p>
    <w:p w14:paraId="5D25155C" w14:textId="2D6D8F13" w:rsidR="002F19F9" w:rsidRDefault="00766EB2" w:rsidP="00D366C6">
      <w:pPr>
        <w:pStyle w:val="berschrift3"/>
      </w:pPr>
      <w:bookmarkStart w:id="42" w:name="_Toc121136812"/>
      <w:r>
        <w:t>A</w:t>
      </w:r>
      <w:r w:rsidR="002F19F9">
        <w:t>usgabekanäle</w:t>
      </w:r>
      <w:bookmarkEnd w:id="42"/>
    </w:p>
    <w:p w14:paraId="1D2A5B75" w14:textId="522800B5" w:rsidR="000916E2" w:rsidRDefault="002F19F9" w:rsidP="000916E2">
      <w:pPr>
        <w:pStyle w:val="Text"/>
      </w:pPr>
      <w:r>
        <w:t xml:space="preserve">Ausgabekanäle </w:t>
      </w:r>
      <w:r w:rsidR="00766EB2">
        <w:t xml:space="preserve">bestimmen, wie Dokumente an M/OMS übergeben und dort weiterverarbeitet werden. Das </w:t>
      </w:r>
      <w:r w:rsidR="007165DC">
        <w:t xml:space="preserve">Starterframework </w:t>
      </w:r>
      <w:r w:rsidR="00766EB2">
        <w:t>hat bereits verschiedene Ausgabekanäle definiert, die zeigen, wie eine Übergabe realisiert werden kann. Diese sind:</w:t>
      </w:r>
    </w:p>
    <w:p w14:paraId="7D035790" w14:textId="2419FD36" w:rsidR="000916E2" w:rsidRDefault="00766EB2" w:rsidP="00766EB2">
      <w:pPr>
        <w:pStyle w:val="Bulletlist"/>
      </w:pPr>
      <w:r>
        <w:t>ARCHI</w:t>
      </w:r>
      <w:r w:rsidR="00AB2D19">
        <w:t>VE</w:t>
      </w:r>
    </w:p>
    <w:p w14:paraId="04433B22" w14:textId="77777777" w:rsidR="00766EB2" w:rsidRDefault="00766EB2" w:rsidP="00766EB2">
      <w:pPr>
        <w:pStyle w:val="Bulletlist"/>
      </w:pPr>
      <w:r>
        <w:t>EMAIL</w:t>
      </w:r>
    </w:p>
    <w:p w14:paraId="224038BB" w14:textId="77777777" w:rsidR="00766EB2" w:rsidRDefault="00766EB2" w:rsidP="00766EB2">
      <w:pPr>
        <w:pStyle w:val="Bulletlist"/>
      </w:pPr>
      <w:r>
        <w:t>FAX</w:t>
      </w:r>
    </w:p>
    <w:p w14:paraId="14CD2C50" w14:textId="57043F72" w:rsidR="00766EB2" w:rsidRDefault="00766EB2" w:rsidP="00766EB2">
      <w:pPr>
        <w:pStyle w:val="Bulletlist"/>
      </w:pPr>
      <w:r>
        <w:t>LO</w:t>
      </w:r>
      <w:r w:rsidR="00AB2D19">
        <w:t>C</w:t>
      </w:r>
      <w:r>
        <w:t>AL</w:t>
      </w:r>
      <w:r w:rsidR="00AB2D19">
        <w:t>PRINTING</w:t>
      </w:r>
    </w:p>
    <w:p w14:paraId="1E29AC64" w14:textId="26F1613D" w:rsidR="00766EB2" w:rsidRDefault="00AB2D19" w:rsidP="00766EB2">
      <w:pPr>
        <w:pStyle w:val="Bulletlist"/>
      </w:pPr>
      <w:r>
        <w:t>C</w:t>
      </w:r>
      <w:r w:rsidR="00766EB2">
        <w:t>ENTRAL</w:t>
      </w:r>
      <w:r>
        <w:t>PRINTING</w:t>
      </w:r>
    </w:p>
    <w:p w14:paraId="59581371" w14:textId="63B00342" w:rsidR="00766EB2" w:rsidRDefault="00766EB2" w:rsidP="000916E2">
      <w:pPr>
        <w:pStyle w:val="Text"/>
      </w:pPr>
      <w:r>
        <w:t xml:space="preserve">Auch hier gilt, wie für das gesamte </w:t>
      </w:r>
      <w:r w:rsidR="007165DC">
        <w:t>Starterframework</w:t>
      </w:r>
      <w:r>
        <w:t>, dass dies nur Beispiele</w:t>
      </w:r>
      <w:r w:rsidR="00040DC1">
        <w:t xml:space="preserve"> sind</w:t>
      </w:r>
      <w:r w:rsidR="00302548">
        <w:t>,</w:t>
      </w:r>
      <w:r w:rsidR="00040DC1">
        <w:t xml:space="preserve"> die </w:t>
      </w:r>
      <w:r w:rsidR="00302548">
        <w:t xml:space="preserve">an die </w:t>
      </w:r>
      <w:r w:rsidR="00040DC1">
        <w:t>jeweiligen Bedürfnisse angepasst und erweitert werden müssen.</w:t>
      </w:r>
    </w:p>
    <w:p w14:paraId="155404FA" w14:textId="7CA508E6" w:rsidR="002C7019" w:rsidRDefault="002C7019" w:rsidP="00D366C6">
      <w:pPr>
        <w:pStyle w:val="berschrift3"/>
      </w:pPr>
      <w:bookmarkStart w:id="43" w:name="_Toc121136813"/>
      <w:r>
        <w:t>Ausgabesteuerung</w:t>
      </w:r>
      <w:bookmarkEnd w:id="43"/>
    </w:p>
    <w:p w14:paraId="0D6DF1AF" w14:textId="394F8B2D" w:rsidR="002C7019" w:rsidRPr="002C7019" w:rsidRDefault="00DD2F67" w:rsidP="002C7019">
      <w:pPr>
        <w:pStyle w:val="Text"/>
      </w:pPr>
      <w:r>
        <w:t>Die Ausgabesteuerung</w:t>
      </w:r>
      <w:r w:rsidR="00870538">
        <w:t xml:space="preserve"> regelt, welche </w:t>
      </w:r>
      <w:r w:rsidR="001F6AB5">
        <w:t>Parameter für einzelne Ausgabe</w:t>
      </w:r>
      <w:r w:rsidR="00741612">
        <w:t>ziel</w:t>
      </w:r>
      <w:r w:rsidR="001F6AB5">
        <w:t xml:space="preserve">e </w:t>
      </w:r>
      <w:r w:rsidR="00DC4A07">
        <w:t xml:space="preserve">gesetzt werden. Dies </w:t>
      </w:r>
      <w:r w:rsidR="00267E8E">
        <w:t xml:space="preserve">ist </w:t>
      </w:r>
      <w:r w:rsidR="00DC4A07">
        <w:t xml:space="preserve">z. B. </w:t>
      </w:r>
      <w:r w:rsidR="00267E8E">
        <w:t>für d</w:t>
      </w:r>
      <w:r w:rsidR="00302548">
        <w:t>as</w:t>
      </w:r>
      <w:r w:rsidR="00267E8E">
        <w:t xml:space="preserve"> Ausgabe</w:t>
      </w:r>
      <w:r w:rsidR="00267502">
        <w:t xml:space="preserve">ziel </w:t>
      </w:r>
      <w:r w:rsidR="00267E8E">
        <w:t>EMAIL die E-Mail-Adresse des Empfängers.</w:t>
      </w:r>
    </w:p>
    <w:p w14:paraId="285AA7A7" w14:textId="37247451" w:rsidR="002C7019" w:rsidRDefault="00807A5D" w:rsidP="00D366C6">
      <w:pPr>
        <w:pStyle w:val="berschrift3"/>
      </w:pPr>
      <w:bookmarkStart w:id="44" w:name="_Toc121136814"/>
      <w:r>
        <w:t>Ausgabeziel</w:t>
      </w:r>
      <w:bookmarkEnd w:id="44"/>
    </w:p>
    <w:p w14:paraId="6A64D411" w14:textId="680B747E" w:rsidR="00154862" w:rsidRDefault="00507653" w:rsidP="002C7019">
      <w:pPr>
        <w:pStyle w:val="Text"/>
      </w:pPr>
      <w:r>
        <w:t xml:space="preserve">Das </w:t>
      </w:r>
      <w:r w:rsidR="00154862">
        <w:t xml:space="preserve">Ausgabeziel ist der Auszug aus dem </w:t>
      </w:r>
      <w:r w:rsidR="005432D2">
        <w:t xml:space="preserve">M/TEXT-Dokument, der für die Verarbeitung durch einen </w:t>
      </w:r>
      <w:r w:rsidR="00355D0C">
        <w:t xml:space="preserve">M/OMS-Stapel erstellt wird. </w:t>
      </w:r>
      <w:r w:rsidR="00623DA8">
        <w:t>Der Name des Ausgabeziels ist das Medium und entspricht in vielen Fällen dem Ausgabekanal.</w:t>
      </w:r>
      <w:r w:rsidR="007038A3">
        <w:t xml:space="preserve"> </w:t>
      </w:r>
    </w:p>
    <w:p w14:paraId="674A7FE8" w14:textId="26B5CE75" w:rsidR="00AD074C" w:rsidRDefault="00AD074C" w:rsidP="00AD074C">
      <w:pPr>
        <w:pStyle w:val="Bulletlist"/>
      </w:pPr>
      <w:r>
        <w:lastRenderedPageBreak/>
        <w:t>ARCHIV</w:t>
      </w:r>
      <w:r w:rsidR="00AB2D19">
        <w:t>E</w:t>
      </w:r>
    </w:p>
    <w:p w14:paraId="3019E04B" w14:textId="28248286" w:rsidR="00AD074C" w:rsidRDefault="00AD074C" w:rsidP="00AD074C">
      <w:pPr>
        <w:pStyle w:val="Bulletlist"/>
      </w:pPr>
      <w:r>
        <w:t>EMAIL</w:t>
      </w:r>
    </w:p>
    <w:p w14:paraId="1BB02287" w14:textId="1EA82123" w:rsidR="00466ED1" w:rsidRDefault="00466ED1" w:rsidP="00AD074C">
      <w:pPr>
        <w:pStyle w:val="Bulletlist"/>
      </w:pPr>
      <w:r>
        <w:t>EMAILATTACHMENT</w:t>
      </w:r>
    </w:p>
    <w:p w14:paraId="6BBE5E22" w14:textId="77777777" w:rsidR="00AD074C" w:rsidRDefault="00AD074C" w:rsidP="00AD074C">
      <w:pPr>
        <w:pStyle w:val="Bulletlist"/>
      </w:pPr>
      <w:r>
        <w:t>FAX</w:t>
      </w:r>
    </w:p>
    <w:p w14:paraId="012E23BC" w14:textId="5AF26F6C" w:rsidR="00AD074C" w:rsidRDefault="00AD074C" w:rsidP="00AD074C">
      <w:pPr>
        <w:pStyle w:val="Bulletlist"/>
      </w:pPr>
      <w:r>
        <w:t>LO</w:t>
      </w:r>
      <w:r w:rsidR="00AB2D19">
        <w:t>C</w:t>
      </w:r>
      <w:r>
        <w:t>AL</w:t>
      </w:r>
      <w:r w:rsidR="00AB2D19">
        <w:t>PRINTING</w:t>
      </w:r>
    </w:p>
    <w:p w14:paraId="621D8DA1" w14:textId="2258744F" w:rsidR="00AD074C" w:rsidRDefault="00AB2D19" w:rsidP="00AD074C">
      <w:pPr>
        <w:pStyle w:val="Bulletlist"/>
      </w:pPr>
      <w:r>
        <w:t>C</w:t>
      </w:r>
      <w:r w:rsidR="00AD074C">
        <w:t>ENTRAL</w:t>
      </w:r>
      <w:r>
        <w:t>PRINTING</w:t>
      </w:r>
    </w:p>
    <w:p w14:paraId="7DFCD37E" w14:textId="6BDF66F9" w:rsidR="00AD074C" w:rsidRPr="002C7019" w:rsidRDefault="009D5787" w:rsidP="002C7019">
      <w:pPr>
        <w:pStyle w:val="Text"/>
      </w:pPr>
      <w:r>
        <w:t>Das Ausgabeziel kann unterschiedliche Parameter haben.</w:t>
      </w:r>
      <w:r w:rsidR="008730D4">
        <w:t xml:space="preserve"> Die Ausgabeziele werden durch entsprechende M/OMS-Stapel verarbeitet und </w:t>
      </w:r>
      <w:r w:rsidR="008D5B87">
        <w:t xml:space="preserve">den Folgeprozessen zur Verfügung gestellt. </w:t>
      </w:r>
    </w:p>
    <w:p w14:paraId="22EEC9E4" w14:textId="77777777" w:rsidR="00CC1E8E" w:rsidRDefault="001B3E2F" w:rsidP="00C90C05">
      <w:pPr>
        <w:pStyle w:val="berschrift1"/>
      </w:pPr>
      <w:bookmarkStart w:id="45" w:name="_Toc121136815"/>
      <w:r>
        <w:t>Datenmodelle</w:t>
      </w:r>
      <w:bookmarkEnd w:id="45"/>
    </w:p>
    <w:p w14:paraId="3DC402A0" w14:textId="0280A830" w:rsidR="00CC1E8E" w:rsidRDefault="001B3E2F" w:rsidP="001B3E2F">
      <w:pPr>
        <w:pStyle w:val="Textzusammenhalten"/>
      </w:pPr>
      <w:r>
        <w:t xml:space="preserve">Nachfolgend werden die wichtigsten </w:t>
      </w:r>
      <w:r w:rsidR="004B7DCA">
        <w:t>Datenmodelle</w:t>
      </w:r>
      <w:r>
        <w:t xml:space="preserve"> beschrieben</w:t>
      </w:r>
      <w:r w:rsidR="005E6EF3">
        <w:t xml:space="preserve"> und deren Aufgabe</w:t>
      </w:r>
      <w:r w:rsidR="00333215">
        <w:t>n</w:t>
      </w:r>
      <w:r w:rsidR="005E6EF3">
        <w:t xml:space="preserve"> erläutert</w:t>
      </w:r>
      <w:r>
        <w:t>. Details zu</w:t>
      </w:r>
      <w:r w:rsidR="00336C5D">
        <w:t>m Aufbau der</w:t>
      </w:r>
      <w:r>
        <w:t xml:space="preserve"> einzelnen Datenmodelle kann man jederzeit im Framework nachsehen. Alle Framework-Datenmodelle befinden sich im Projekt Framework im Verzeichnis Dat</w:t>
      </w:r>
      <w:r w:rsidR="00302548">
        <w:t>a</w:t>
      </w:r>
      <w:r>
        <w:t>.</w:t>
      </w:r>
    </w:p>
    <w:p w14:paraId="23A582F4" w14:textId="24D5A7C9" w:rsidR="002B7FF1" w:rsidRPr="002B7FF1" w:rsidRDefault="004C5BAD" w:rsidP="00D366C6">
      <w:pPr>
        <w:pStyle w:val="berschrift2"/>
      </w:pPr>
      <w:bookmarkStart w:id="46" w:name="_Toc121136816"/>
      <w:r>
        <w:t>Auftragssteuerung</w:t>
      </w:r>
      <w:r w:rsidR="002B7FF1">
        <w:t>.datamodel</w:t>
      </w:r>
      <w:bookmarkEnd w:id="46"/>
    </w:p>
    <w:p w14:paraId="4D27473C" w14:textId="4C4AF6B2" w:rsidR="00300A68" w:rsidRDefault="00557554">
      <w:pPr>
        <w:pStyle w:val="Textzusammenhalten"/>
      </w:pPr>
      <w:r>
        <w:t>Grundlage</w:t>
      </w:r>
      <w:r w:rsidR="001C338B">
        <w:t xml:space="preserve"> eines </w:t>
      </w:r>
      <w:r w:rsidR="002F5ABA" w:rsidRPr="00D366C6">
        <w:t>Auftrags</w:t>
      </w:r>
      <w:r w:rsidR="001C338B" w:rsidRPr="00D366C6">
        <w:t xml:space="preserve"> ist das</w:t>
      </w:r>
      <w:r w:rsidR="001C338B">
        <w:t xml:space="preserve"> </w:t>
      </w:r>
      <w:r w:rsidR="00666DBD">
        <w:t xml:space="preserve">Datenmodell </w:t>
      </w:r>
      <w:r w:rsidR="004C5BAD">
        <w:t>Auftragssteuerung</w:t>
      </w:r>
      <w:r w:rsidR="001C338B">
        <w:t xml:space="preserve">. </w:t>
      </w:r>
    </w:p>
    <w:p w14:paraId="18D1D278" w14:textId="4E1BA9E0" w:rsidR="00300A68" w:rsidRDefault="00AD18C2">
      <w:pPr>
        <w:pStyle w:val="Textzusammenhalten"/>
      </w:pPr>
      <w:r>
        <w:t>D</w:t>
      </w:r>
      <w:r w:rsidR="00DA19BD">
        <w:t xml:space="preserve">ieses </w:t>
      </w:r>
      <w:r>
        <w:t xml:space="preserve">beinhaltet alle Informationen zur </w:t>
      </w:r>
      <w:r w:rsidR="00011DA8">
        <w:t>Erstellung der Korrespondenzen</w:t>
      </w:r>
      <w:r w:rsidR="002F20B0">
        <w:t xml:space="preserve"> </w:t>
      </w:r>
      <w:r w:rsidR="00011DA8">
        <w:t>mit ihren verschiedenen Exemplaren. Für jedes Exemplar werden Empfänger</w:t>
      </w:r>
      <w:r w:rsidR="00604F2B">
        <w:t>-</w:t>
      </w:r>
      <w:r w:rsidR="00011DA8">
        <w:t>, Absender</w:t>
      </w:r>
      <w:r w:rsidR="00604F2B">
        <w:t>-</w:t>
      </w:r>
      <w:r w:rsidR="00011DA8">
        <w:t xml:space="preserve"> und Verarbeitungsinformationen im M/OMS gespeichert.</w:t>
      </w:r>
    </w:p>
    <w:p w14:paraId="1F9D816A" w14:textId="1A102ACE" w:rsidR="00CC1E8E" w:rsidRDefault="00A912D0">
      <w:pPr>
        <w:pStyle w:val="Textzusammenhalten"/>
      </w:pPr>
      <w:r>
        <w:t>Die</w:t>
      </w:r>
      <w:r w:rsidR="00E82CE4">
        <w:t xml:space="preserve"> Korrespondenzen</w:t>
      </w:r>
      <w:r w:rsidR="009E1690">
        <w:t xml:space="preserve"> we</w:t>
      </w:r>
      <w:r>
        <w:t>rden</w:t>
      </w:r>
      <w:r w:rsidR="009E1690">
        <w:t xml:space="preserve"> durch den </w:t>
      </w:r>
      <w:r w:rsidR="001C338B">
        <w:t xml:space="preserve">Mehrfachknoten </w:t>
      </w:r>
      <w:r w:rsidR="004C5BAD">
        <w:rPr>
          <w:b/>
        </w:rPr>
        <w:t>Korrespondenz</w:t>
      </w:r>
      <w:r w:rsidR="001C338B">
        <w:t>*</w:t>
      </w:r>
      <w:r w:rsidR="009E1690">
        <w:t xml:space="preserve"> </w:t>
      </w:r>
      <w:r w:rsidR="00B62EDD">
        <w:t>dargestellt</w:t>
      </w:r>
      <w:r w:rsidR="001C338B">
        <w:t xml:space="preserve">. Innerhalb des Korrespondenz-Knotens ist der Knoten </w:t>
      </w:r>
      <w:r w:rsidR="004C5BAD">
        <w:rPr>
          <w:b/>
        </w:rPr>
        <w:t>Exemplare</w:t>
      </w:r>
      <w:r w:rsidR="002F20B0">
        <w:t xml:space="preserve"> </w:t>
      </w:r>
      <w:r w:rsidR="001C338B">
        <w:t xml:space="preserve">zu finden, welcher wiederum den Mehrfachknoten </w:t>
      </w:r>
      <w:r w:rsidR="004C5BAD">
        <w:rPr>
          <w:b/>
        </w:rPr>
        <w:t>Exemplar</w:t>
      </w:r>
      <w:r w:rsidR="001C338B">
        <w:rPr>
          <w:b/>
        </w:rPr>
        <w:t>*</w:t>
      </w:r>
      <w:r w:rsidR="001C338B">
        <w:t xml:space="preserve"> enthält. </w:t>
      </w:r>
    </w:p>
    <w:p w14:paraId="787A90E0" w14:textId="7B3AF6A8" w:rsidR="00CC1E8E" w:rsidRDefault="00BE1087" w:rsidP="000916E2">
      <w:pPr>
        <w:pStyle w:val="Text"/>
      </w:pPr>
      <w:r w:rsidRPr="00BE1087">
        <w:rPr>
          <w:noProof/>
        </w:rPr>
        <w:t xml:space="preserve"> </w:t>
      </w:r>
      <w:r w:rsidR="00081FAF" w:rsidRPr="00081FAF">
        <w:rPr>
          <w:noProof/>
        </w:rPr>
        <w:drawing>
          <wp:inline distT="0" distB="0" distL="0" distR="0" wp14:anchorId="20157715" wp14:editId="72861168">
            <wp:extent cx="4115157" cy="242337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15157" cy="2423370"/>
                    </a:xfrm>
                    <a:prstGeom prst="rect">
                      <a:avLst/>
                    </a:prstGeom>
                  </pic:spPr>
                </pic:pic>
              </a:graphicData>
            </a:graphic>
          </wp:inline>
        </w:drawing>
      </w:r>
    </w:p>
    <w:p w14:paraId="1114EB9F" w14:textId="482A5BCB" w:rsidR="00CC1E8E" w:rsidRDefault="00081FAF" w:rsidP="00D366C6">
      <w:pPr>
        <w:pStyle w:val="berschrift2"/>
      </w:pPr>
      <w:bookmarkStart w:id="47" w:name="_Toc121136817"/>
      <w:r>
        <w:lastRenderedPageBreak/>
        <w:t>Korrespondenz</w:t>
      </w:r>
      <w:r w:rsidR="002B7FF1">
        <w:t>.datamodel</w:t>
      </w:r>
      <w:bookmarkEnd w:id="47"/>
    </w:p>
    <w:p w14:paraId="6A9FEB2E" w14:textId="4C17AEAC" w:rsidR="00766EB2" w:rsidRDefault="00277A4C">
      <w:pPr>
        <w:pStyle w:val="Textzusammenhalten"/>
      </w:pPr>
      <w:r>
        <w:t xml:space="preserve">Das </w:t>
      </w:r>
      <w:r w:rsidR="00081FAF">
        <w:t>Korrespondenz</w:t>
      </w:r>
      <w:r>
        <w:t>-Datenmodell enthält</w:t>
      </w:r>
      <w:r w:rsidR="008146FF">
        <w:t xml:space="preserve"> </w:t>
      </w:r>
      <w:r w:rsidR="00E47B81">
        <w:t>alle Exemplare zu einer Korrespondenz.</w:t>
      </w:r>
      <w:r w:rsidR="008A229F">
        <w:t xml:space="preserve"> </w:t>
      </w:r>
      <w:r>
        <w:t xml:space="preserve">Außerdem wird ein Knoten </w:t>
      </w:r>
      <w:proofErr w:type="spellStart"/>
      <w:r w:rsidRPr="00277A4C">
        <w:rPr>
          <w:b/>
        </w:rPr>
        <w:t>N</w:t>
      </w:r>
      <w:r w:rsidR="00081FAF">
        <w:rPr>
          <w:b/>
        </w:rPr>
        <w:t>r</w:t>
      </w:r>
      <w:proofErr w:type="spellEnd"/>
      <w:r>
        <w:t xml:space="preserve"> berechnet, der die aktuelle Nummer der Korrespondenz enthält.</w:t>
      </w:r>
    </w:p>
    <w:p w14:paraId="140E3B4D" w14:textId="61CD5D11" w:rsidR="002B7FF1" w:rsidRDefault="00081FAF" w:rsidP="000916E2">
      <w:pPr>
        <w:pStyle w:val="Text"/>
      </w:pPr>
      <w:r w:rsidRPr="00081FAF">
        <w:rPr>
          <w:noProof/>
        </w:rPr>
        <w:drawing>
          <wp:inline distT="0" distB="0" distL="0" distR="0" wp14:anchorId="1E784E7D" wp14:editId="7DBEA3F0">
            <wp:extent cx="5761355" cy="1783715"/>
            <wp:effectExtent l="0" t="0" r="0" b="6985"/>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16"/>
                    <a:stretch>
                      <a:fillRect/>
                    </a:stretch>
                  </pic:blipFill>
                  <pic:spPr>
                    <a:xfrm>
                      <a:off x="0" y="0"/>
                      <a:ext cx="5761355" cy="1783715"/>
                    </a:xfrm>
                    <a:prstGeom prst="rect">
                      <a:avLst/>
                    </a:prstGeom>
                  </pic:spPr>
                </pic:pic>
              </a:graphicData>
            </a:graphic>
          </wp:inline>
        </w:drawing>
      </w:r>
    </w:p>
    <w:p w14:paraId="0105A88E" w14:textId="161BC16D" w:rsidR="002B7FF1" w:rsidRDefault="00081FAF" w:rsidP="00D366C6">
      <w:pPr>
        <w:pStyle w:val="berschrift2"/>
      </w:pPr>
      <w:bookmarkStart w:id="48" w:name="_Toc121136818"/>
      <w:r>
        <w:lastRenderedPageBreak/>
        <w:t>Exemplar</w:t>
      </w:r>
      <w:r w:rsidR="00277A4C">
        <w:t>.datamodel</w:t>
      </w:r>
      <w:bookmarkEnd w:id="48"/>
    </w:p>
    <w:p w14:paraId="5120102C" w14:textId="6D6C547D" w:rsidR="00277A4C" w:rsidRPr="00277A4C" w:rsidRDefault="00277A4C" w:rsidP="00D82687">
      <w:pPr>
        <w:pStyle w:val="Textzusammenhalten"/>
      </w:pPr>
      <w:r>
        <w:t xml:space="preserve">Der Mehrfachknoten </w:t>
      </w:r>
      <w:r w:rsidR="00081FAF">
        <w:rPr>
          <w:b/>
        </w:rPr>
        <w:t>Exemplar</w:t>
      </w:r>
      <w:r w:rsidRPr="00277A4C">
        <w:rPr>
          <w:b/>
        </w:rPr>
        <w:t>*</w:t>
      </w:r>
      <w:r>
        <w:t xml:space="preserve"> enthält die Informationen zu jeweils einem Exemplar. </w:t>
      </w:r>
      <w:r w:rsidR="00171ADD">
        <w:t xml:space="preserve">Dies sind die Unterknoten </w:t>
      </w:r>
      <w:r w:rsidR="00342542">
        <w:rPr>
          <w:b/>
        </w:rPr>
        <w:t>Absender</w:t>
      </w:r>
      <w:r w:rsidR="00171ADD">
        <w:t xml:space="preserve">, </w:t>
      </w:r>
      <w:proofErr w:type="spellStart"/>
      <w:r w:rsidR="00342542">
        <w:rPr>
          <w:b/>
        </w:rPr>
        <w:t>Empfaenger</w:t>
      </w:r>
      <w:proofErr w:type="spellEnd"/>
      <w:r w:rsidR="00171ADD">
        <w:t xml:space="preserve">, </w:t>
      </w:r>
      <w:proofErr w:type="spellStart"/>
      <w:r w:rsidR="00342542">
        <w:rPr>
          <w:b/>
        </w:rPr>
        <w:t>Alternativempfaenger</w:t>
      </w:r>
      <w:proofErr w:type="spellEnd"/>
      <w:r w:rsidR="00342542">
        <w:rPr>
          <w:b/>
        </w:rPr>
        <w:t xml:space="preserve"> </w:t>
      </w:r>
      <w:r w:rsidR="00171ADD">
        <w:t xml:space="preserve">sowie der Mehrfachknoten </w:t>
      </w:r>
      <w:r w:rsidR="00342542">
        <w:rPr>
          <w:b/>
        </w:rPr>
        <w:t>Ausgabesteuerung</w:t>
      </w:r>
      <w:r w:rsidR="00171ADD" w:rsidRPr="00171ADD">
        <w:rPr>
          <w:b/>
        </w:rPr>
        <w:t>*</w:t>
      </w:r>
      <w:r w:rsidR="00171ADD">
        <w:t xml:space="preserve">. </w:t>
      </w:r>
    </w:p>
    <w:p w14:paraId="561957DA" w14:textId="12A67A6C" w:rsidR="002B7FF1" w:rsidRDefault="00342542" w:rsidP="000916E2">
      <w:pPr>
        <w:pStyle w:val="Text"/>
      </w:pPr>
      <w:r w:rsidRPr="00342542">
        <w:rPr>
          <w:noProof/>
        </w:rPr>
        <w:drawing>
          <wp:inline distT="0" distB="0" distL="0" distR="0" wp14:anchorId="17B3346A" wp14:editId="50EE7C4E">
            <wp:extent cx="4648603" cy="6340389"/>
            <wp:effectExtent l="0" t="0" r="0" b="3810"/>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17"/>
                    <a:stretch>
                      <a:fillRect/>
                    </a:stretch>
                  </pic:blipFill>
                  <pic:spPr>
                    <a:xfrm>
                      <a:off x="0" y="0"/>
                      <a:ext cx="4648603" cy="6340389"/>
                    </a:xfrm>
                    <a:prstGeom prst="rect">
                      <a:avLst/>
                    </a:prstGeom>
                  </pic:spPr>
                </pic:pic>
              </a:graphicData>
            </a:graphic>
          </wp:inline>
        </w:drawing>
      </w:r>
    </w:p>
    <w:p w14:paraId="254C32C5" w14:textId="3AAC3258" w:rsidR="00766EB2" w:rsidRDefault="00171ADD" w:rsidP="00D82687">
      <w:pPr>
        <w:pStyle w:val="Textzusammenhalten"/>
      </w:pPr>
      <w:r>
        <w:t xml:space="preserve">Außerdem wird der Knoten </w:t>
      </w:r>
      <w:proofErr w:type="spellStart"/>
      <w:r w:rsidRPr="00171ADD">
        <w:rPr>
          <w:b/>
        </w:rPr>
        <w:t>N</w:t>
      </w:r>
      <w:r w:rsidR="00342542">
        <w:rPr>
          <w:b/>
        </w:rPr>
        <w:t>r</w:t>
      </w:r>
      <w:proofErr w:type="spellEnd"/>
      <w:r>
        <w:t xml:space="preserve"> berechnet, der die jeweilige Exemplarnummer innerhalb einer Korrespondenz beinhaltet.</w:t>
      </w:r>
    </w:p>
    <w:p w14:paraId="16BAC19C" w14:textId="708BD2ED" w:rsidR="00D82687" w:rsidRDefault="00D82687" w:rsidP="000916E2">
      <w:pPr>
        <w:pStyle w:val="Text"/>
      </w:pPr>
      <w:r>
        <w:t xml:space="preserve">Der berechnete Knoten </w:t>
      </w:r>
      <w:r w:rsidRPr="00D82687">
        <w:rPr>
          <w:b/>
        </w:rPr>
        <w:t>Typ</w:t>
      </w:r>
      <w:r>
        <w:t xml:space="preserve"> enthält </w:t>
      </w:r>
      <w:r w:rsidR="00342542">
        <w:t>ORIGINAL</w:t>
      </w:r>
      <w:r w:rsidR="00012AED">
        <w:t xml:space="preserve"> </w:t>
      </w:r>
      <w:r>
        <w:t xml:space="preserve">für das Erstexemplar oder </w:t>
      </w:r>
      <w:r w:rsidR="00342542">
        <w:t>WEITERES_EXEMPLAR</w:t>
      </w:r>
      <w:r>
        <w:t xml:space="preserve"> für nachfolgende Exemplare.</w:t>
      </w:r>
    </w:p>
    <w:p w14:paraId="15A2368C" w14:textId="3F27C11D" w:rsidR="00D82687" w:rsidRDefault="00D82687" w:rsidP="000916E2">
      <w:pPr>
        <w:pStyle w:val="Text"/>
      </w:pPr>
    </w:p>
    <w:p w14:paraId="0B13472B" w14:textId="6EE17301" w:rsidR="00D82687" w:rsidRDefault="00F42047" w:rsidP="00D366C6">
      <w:pPr>
        <w:pStyle w:val="berschrift2"/>
      </w:pPr>
      <w:bookmarkStart w:id="49" w:name="_Toc121136819"/>
      <w:r>
        <w:lastRenderedPageBreak/>
        <w:t xml:space="preserve">Datenmodelle </w:t>
      </w:r>
      <w:r w:rsidR="00342542">
        <w:t>Abse</w:t>
      </w:r>
      <w:r w:rsidR="00012AED">
        <w:t>nder</w:t>
      </w:r>
      <w:r w:rsidR="00012AED" w:rsidRPr="005B77C3">
        <w:t xml:space="preserve"> </w:t>
      </w:r>
      <w:r w:rsidR="005B77C3">
        <w:t>und</w:t>
      </w:r>
      <w:r>
        <w:t xml:space="preserve"> </w:t>
      </w:r>
      <w:proofErr w:type="spellStart"/>
      <w:r w:rsidR="00342542">
        <w:t>Empfaenger</w:t>
      </w:r>
      <w:bookmarkEnd w:id="49"/>
      <w:proofErr w:type="spellEnd"/>
    </w:p>
    <w:p w14:paraId="7D9DF9D6" w14:textId="576666A5" w:rsidR="00F42047" w:rsidRPr="00F42047" w:rsidRDefault="00F42047" w:rsidP="00F42047">
      <w:pPr>
        <w:pStyle w:val="Textzusammenhalten"/>
      </w:pPr>
      <w:r>
        <w:t>Diese Datenmodelle werden hier nicht explizit beschrieben</w:t>
      </w:r>
      <w:r w:rsidR="00581429">
        <w:t xml:space="preserve"> da ihre Struktur den kundenindividuellen Gegebenheiten angepasst werden muss</w:t>
      </w:r>
      <w:r>
        <w:t>.</w:t>
      </w:r>
    </w:p>
    <w:p w14:paraId="30866FF1" w14:textId="67BB7A67" w:rsidR="00D82687" w:rsidRDefault="00980717" w:rsidP="00D366C6">
      <w:pPr>
        <w:pStyle w:val="berschrift2"/>
      </w:pPr>
      <w:bookmarkStart w:id="50" w:name="_Toc121136820"/>
      <w:r>
        <w:t>Ausgabesteuerung</w:t>
      </w:r>
      <w:r w:rsidR="00B22321">
        <w:t>.datamodel</w:t>
      </w:r>
      <w:bookmarkEnd w:id="50"/>
    </w:p>
    <w:p w14:paraId="30814B4A" w14:textId="0D4C4DF8" w:rsidR="00B22321" w:rsidRDefault="00B22321" w:rsidP="000916E2">
      <w:pPr>
        <w:pStyle w:val="Text"/>
      </w:pPr>
      <w:r>
        <w:t xml:space="preserve">Das </w:t>
      </w:r>
      <w:r w:rsidR="00980717">
        <w:t>Ausgabesteuerung</w:t>
      </w:r>
      <w:r w:rsidR="00012AED">
        <w:t>-</w:t>
      </w:r>
      <w:r>
        <w:t>Datenmodell enthält die für die Ausgabekanäle notwendigen Parameter. Die Knoten entsprechen jeweils einem Ausgabekanalnamen</w:t>
      </w:r>
      <w:r w:rsidR="00344C71">
        <w:t>.</w:t>
      </w:r>
      <w:r>
        <w:t xml:space="preserve"> </w:t>
      </w:r>
      <w:r w:rsidR="00344C71">
        <w:t xml:space="preserve">Sie </w:t>
      </w:r>
      <w:r>
        <w:t xml:space="preserve">müssen für die Übergabe an M/OMS an die jeweiligen Gegebenheiten </w:t>
      </w:r>
      <w:r w:rsidR="00344C71">
        <w:t xml:space="preserve">angepasst und erweitert </w:t>
      </w:r>
      <w:r>
        <w:t>werden.</w:t>
      </w:r>
    </w:p>
    <w:p w14:paraId="71F972C0" w14:textId="7F842B1D" w:rsidR="005A1D27" w:rsidRDefault="00C60606" w:rsidP="000916E2">
      <w:pPr>
        <w:pStyle w:val="Text"/>
      </w:pPr>
      <w:r>
        <w:t xml:space="preserve">Diese Parameter werden in </w:t>
      </w:r>
      <w:r w:rsidR="008C48D3">
        <w:t>FW_</w:t>
      </w:r>
      <w:r w:rsidR="003C2B01">
        <w:t>Ausgabesteuerung</w:t>
      </w:r>
      <w:r w:rsidR="008C48D3" w:rsidRPr="008C48D3">
        <w:t>.outputSettings</w:t>
      </w:r>
      <w:r w:rsidR="008C48D3">
        <w:t xml:space="preserve"> </w:t>
      </w:r>
      <w:r w:rsidR="00B7612B">
        <w:t>den jeweiligen Ausgabezielen übergeben.</w:t>
      </w:r>
    </w:p>
    <w:p w14:paraId="56B2A421" w14:textId="13916E33" w:rsidR="0090303E" w:rsidRDefault="003C2B01" w:rsidP="000916E2">
      <w:pPr>
        <w:pStyle w:val="Text"/>
      </w:pPr>
      <w:r w:rsidRPr="003C2B01">
        <w:rPr>
          <w:noProof/>
        </w:rPr>
        <w:drawing>
          <wp:anchor distT="0" distB="0" distL="114300" distR="114300" simplePos="0" relativeHeight="251665434" behindDoc="0" locked="0" layoutInCell="1" allowOverlap="1" wp14:anchorId="22132E9C" wp14:editId="44A59D14">
            <wp:simplePos x="0" y="0"/>
            <wp:positionH relativeFrom="column">
              <wp:posOffset>2282190</wp:posOffset>
            </wp:positionH>
            <wp:positionV relativeFrom="paragraph">
              <wp:posOffset>897890</wp:posOffset>
            </wp:positionV>
            <wp:extent cx="3680460" cy="2735580"/>
            <wp:effectExtent l="0" t="0" r="0" b="7620"/>
            <wp:wrapNone/>
            <wp:docPr id="18" name="Grafik 1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enthält.&#10;&#10;Automatisch generierte Beschreibung"/>
                    <pic:cNvPicPr/>
                  </pic:nvPicPr>
                  <pic:blipFill>
                    <a:blip r:embed="rId18">
                      <a:extLst>
                        <a:ext uri="{28A0092B-C50C-407E-A947-70E740481C1C}">
                          <a14:useLocalDpi xmlns:a14="http://schemas.microsoft.com/office/drawing/2010/main" val="0"/>
                        </a:ext>
                      </a:extLst>
                    </a:blip>
                    <a:stretch>
                      <a:fillRect/>
                    </a:stretch>
                  </pic:blipFill>
                  <pic:spPr>
                    <a:xfrm>
                      <a:off x="0" y="0"/>
                      <a:ext cx="3680460" cy="2735580"/>
                    </a:xfrm>
                    <a:prstGeom prst="rect">
                      <a:avLst/>
                    </a:prstGeom>
                  </pic:spPr>
                </pic:pic>
              </a:graphicData>
            </a:graphic>
          </wp:anchor>
        </w:drawing>
      </w:r>
      <w:r w:rsidRPr="003C2B01">
        <w:rPr>
          <w:noProof/>
        </w:rPr>
        <w:drawing>
          <wp:inline distT="0" distB="0" distL="0" distR="0" wp14:anchorId="399C61DA" wp14:editId="15900318">
            <wp:extent cx="1912786" cy="5082980"/>
            <wp:effectExtent l="0" t="0" r="0" b="381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2786" cy="5082980"/>
                    </a:xfrm>
                    <a:prstGeom prst="rect">
                      <a:avLst/>
                    </a:prstGeom>
                  </pic:spPr>
                </pic:pic>
              </a:graphicData>
            </a:graphic>
          </wp:inline>
        </w:drawing>
      </w:r>
      <w:r w:rsidR="00B025ED">
        <w:t xml:space="preserve">                   </w:t>
      </w:r>
      <w:r w:rsidR="00D34127">
        <w:t xml:space="preserve"> </w:t>
      </w:r>
    </w:p>
    <w:p w14:paraId="7D980B58" w14:textId="2604D6D4" w:rsidR="009B4238" w:rsidRDefault="00CB21ED">
      <w:pPr>
        <w:pStyle w:val="berschrift2"/>
      </w:pPr>
      <w:bookmarkStart w:id="51" w:name="_Toc121136821"/>
      <w:r>
        <w:t xml:space="preserve">Datenmapping: </w:t>
      </w:r>
      <w:r w:rsidR="00EC7C8C">
        <w:t>Anforderungen an d</w:t>
      </w:r>
      <w:r>
        <w:t>ie Datenquelle</w:t>
      </w:r>
      <w:bookmarkEnd w:id="51"/>
    </w:p>
    <w:p w14:paraId="22B25464" w14:textId="2E56404D" w:rsidR="00FC04BA" w:rsidRPr="00FC04BA" w:rsidRDefault="00FC04BA" w:rsidP="00FC04BA">
      <w:pPr>
        <w:pStyle w:val="Text"/>
      </w:pPr>
      <w:r>
        <w:t xml:space="preserve">Das Datenmodell </w:t>
      </w:r>
      <w:r w:rsidR="003C2B01">
        <w:t>Ausgabesteuerung</w:t>
      </w:r>
      <w:r w:rsidR="003564D5">
        <w:t xml:space="preserve"> </w:t>
      </w:r>
      <w:r>
        <w:t xml:space="preserve">und damit auch das </w:t>
      </w:r>
      <w:r w:rsidR="003C2B01">
        <w:t>Ausgabesteuerung</w:t>
      </w:r>
      <w:r>
        <w:t>-Datenmapping setzt eine Datenquelle (z. B. XML oder JSON) voraus, welche dem Datenmodell entspricht</w:t>
      </w:r>
      <w:r w:rsidR="002A20C7">
        <w:t>.</w:t>
      </w:r>
    </w:p>
    <w:p w14:paraId="7045D4E3" w14:textId="524E091E" w:rsidR="00FC04BA" w:rsidRDefault="00BA26EE" w:rsidP="000916E2">
      <w:pPr>
        <w:pStyle w:val="Text"/>
      </w:pPr>
      <w:r w:rsidRPr="00BA26EE">
        <w:t xml:space="preserve">Da dies in der Regel nicht zutrifft, ist entweder das Mapping anzupassen oder das </w:t>
      </w:r>
      <w:proofErr w:type="gramStart"/>
      <w:r w:rsidRPr="00BA26EE">
        <w:t>Datenmodell</w:t>
      </w:r>
      <w:proofErr w:type="gramEnd"/>
      <w:r w:rsidRPr="00BA26EE">
        <w:t xml:space="preserve"> um JavaScript-Funktionen zu erweitern, die das Datenmodell korrekt befüllen. Ebenso kann in Betracht gezogen werden, das Datenmodell umzubauen, um der liefernden Datensituation zu entsprechen. In jedem Fall sind individuelle Anpassungen für den Kunden notwendig.</w:t>
      </w:r>
    </w:p>
    <w:p w14:paraId="2B6653B1" w14:textId="7B2FA5E5" w:rsidR="002A5ECD" w:rsidRDefault="003C2B01" w:rsidP="00D366C6">
      <w:pPr>
        <w:pStyle w:val="Text"/>
      </w:pPr>
      <w:r w:rsidRPr="003C2B01">
        <w:rPr>
          <w:noProof/>
        </w:rPr>
        <w:lastRenderedPageBreak/>
        <w:drawing>
          <wp:inline distT="0" distB="0" distL="0" distR="0" wp14:anchorId="6DFC2A30" wp14:editId="7276B3BA">
            <wp:extent cx="5761355" cy="2613025"/>
            <wp:effectExtent l="0" t="0" r="0"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20"/>
                    <a:stretch>
                      <a:fillRect/>
                    </a:stretch>
                  </pic:blipFill>
                  <pic:spPr>
                    <a:xfrm>
                      <a:off x="0" y="0"/>
                      <a:ext cx="5761355" cy="2613025"/>
                    </a:xfrm>
                    <a:prstGeom prst="rect">
                      <a:avLst/>
                    </a:prstGeom>
                  </pic:spPr>
                </pic:pic>
              </a:graphicData>
            </a:graphic>
          </wp:inline>
        </w:drawing>
      </w:r>
    </w:p>
    <w:p w14:paraId="1BD11ADF" w14:textId="77777777" w:rsidR="00291369" w:rsidRDefault="00291369" w:rsidP="00291369">
      <w:pPr>
        <w:pStyle w:val="berschrift1"/>
      </w:pPr>
      <w:bookmarkStart w:id="52" w:name="_Toc121136822"/>
      <w:r>
        <w:t>Aufgaben des Frameworks</w:t>
      </w:r>
      <w:bookmarkEnd w:id="52"/>
    </w:p>
    <w:p w14:paraId="40009C2D" w14:textId="1B422EA6" w:rsidR="00291369" w:rsidRDefault="00291369" w:rsidP="00291369">
      <w:pPr>
        <w:pStyle w:val="Text"/>
      </w:pPr>
      <w:r>
        <w:t>Das Framework kapselt die gesamte Logik</w:t>
      </w:r>
      <w:r w:rsidR="00084782">
        <w:t xml:space="preserve"> der </w:t>
      </w:r>
      <w:r w:rsidR="007C3689">
        <w:t>Auftrags</w:t>
      </w:r>
      <w:r w:rsidR="00084782">
        <w:t>steuerung</w:t>
      </w:r>
      <w:r>
        <w:t>, die zur Erzeugung der Korrespondenzen und Exemplare notwendig ist. Ein Vorlagenentwickler kann sich so auf die Erstellung seiner Vorlage konzentrieren und benötigt kein Wissen über diese Logik.</w:t>
      </w:r>
      <w:r w:rsidR="00765F35">
        <w:t xml:space="preserve"> Die</w:t>
      </w:r>
      <w:r w:rsidR="00035EC7">
        <w:t>se</w:t>
      </w:r>
      <w:r w:rsidR="00765F35">
        <w:t xml:space="preserve"> </w:t>
      </w:r>
      <w:r w:rsidR="00432A82">
        <w:t xml:space="preserve">Auftragssteuerung </w:t>
      </w:r>
      <w:r w:rsidR="00765F35">
        <w:t xml:space="preserve">ist </w:t>
      </w:r>
      <w:r w:rsidR="00035EC7">
        <w:t xml:space="preserve">weiter unten </w:t>
      </w:r>
      <w:r w:rsidR="0078063E">
        <w:t xml:space="preserve">im Kapitel </w:t>
      </w:r>
      <w:r w:rsidR="001925B2" w:rsidRPr="00D366C6">
        <w:rPr>
          <w:color w:val="7E97AD" w:themeColor="accent1"/>
        </w:rPr>
        <w:fldChar w:fldCharType="begin"/>
      </w:r>
      <w:r w:rsidR="001925B2" w:rsidRPr="00D366C6">
        <w:rPr>
          <w:color w:val="7E97AD" w:themeColor="accent1"/>
        </w:rPr>
        <w:instrText xml:space="preserve"> REF _Ref32833523 \r \h </w:instrText>
      </w:r>
      <w:r w:rsidR="001925B2" w:rsidRPr="00D366C6">
        <w:rPr>
          <w:color w:val="7E97AD" w:themeColor="accent1"/>
        </w:rPr>
      </w:r>
      <w:r w:rsidR="001925B2" w:rsidRPr="00D366C6">
        <w:rPr>
          <w:color w:val="7E97AD" w:themeColor="accent1"/>
        </w:rPr>
        <w:fldChar w:fldCharType="separate"/>
      </w:r>
      <w:r w:rsidR="0052176A">
        <w:rPr>
          <w:color w:val="7E97AD" w:themeColor="accent1"/>
        </w:rPr>
        <w:t>3.3</w:t>
      </w:r>
      <w:r w:rsidR="001925B2" w:rsidRPr="00D366C6">
        <w:rPr>
          <w:color w:val="7E97AD" w:themeColor="accent1"/>
        </w:rPr>
        <w:fldChar w:fldCharType="end"/>
      </w:r>
      <w:r w:rsidR="001925B2" w:rsidRPr="00D366C6">
        <w:rPr>
          <w:color w:val="7E97AD" w:themeColor="accent1"/>
        </w:rPr>
        <w:t xml:space="preserve"> </w:t>
      </w:r>
      <w:r w:rsidR="001925B2" w:rsidRPr="00D366C6">
        <w:rPr>
          <w:color w:val="7E97AD" w:themeColor="accent1"/>
        </w:rPr>
        <w:fldChar w:fldCharType="begin"/>
      </w:r>
      <w:r w:rsidR="001925B2" w:rsidRPr="00D366C6">
        <w:rPr>
          <w:color w:val="7E97AD" w:themeColor="accent1"/>
        </w:rPr>
        <w:instrText xml:space="preserve"> REF _Ref32833523 \h </w:instrText>
      </w:r>
      <w:r w:rsidR="001925B2" w:rsidRPr="00D366C6">
        <w:rPr>
          <w:color w:val="7E97AD" w:themeColor="accent1"/>
        </w:rPr>
      </w:r>
      <w:r w:rsidR="001925B2" w:rsidRPr="00D366C6">
        <w:rPr>
          <w:color w:val="7E97AD" w:themeColor="accent1"/>
        </w:rPr>
        <w:fldChar w:fldCharType="separate"/>
      </w:r>
      <w:r w:rsidR="0052176A">
        <w:t xml:space="preserve">Auftragssteuerung: Korrespondenzen und </w:t>
      </w:r>
      <w:r w:rsidR="001925B2" w:rsidRPr="00D366C6">
        <w:rPr>
          <w:color w:val="7E97AD" w:themeColor="accent1"/>
        </w:rPr>
        <w:fldChar w:fldCharType="end"/>
      </w:r>
      <w:r w:rsidR="0078063E" w:rsidRPr="00D366C6">
        <w:rPr>
          <w:color w:val="7E97AD" w:themeColor="accent1"/>
        </w:rPr>
        <w:t xml:space="preserve"> </w:t>
      </w:r>
      <w:r w:rsidR="00765F35">
        <w:t>beschrieben.</w:t>
      </w:r>
    </w:p>
    <w:p w14:paraId="727448E8" w14:textId="0199AB92" w:rsidR="00291369" w:rsidRDefault="00291369" w:rsidP="00291369">
      <w:pPr>
        <w:pStyle w:val="Text"/>
      </w:pPr>
      <w:r>
        <w:t>Weiterhin stellt das Framework die Bausteine bereit, welche ein</w:t>
      </w:r>
      <w:r w:rsidR="00C405F2">
        <w:t>en</w:t>
      </w:r>
      <w:r>
        <w:t xml:space="preserve"> </w:t>
      </w:r>
      <w:r w:rsidR="005D4772">
        <w:t>Teildokumenttyp</w:t>
      </w:r>
      <w:r w:rsidR="006E3A1E">
        <w:t>en</w:t>
      </w:r>
      <w:r w:rsidR="005D4772">
        <w:t xml:space="preserve"> </w:t>
      </w:r>
      <w:r>
        <w:t>mit den Standard-Inhalten füllen.</w:t>
      </w:r>
    </w:p>
    <w:p w14:paraId="5B7BD2CD" w14:textId="06128985" w:rsidR="00336479" w:rsidRDefault="00AA137B" w:rsidP="00D366C6">
      <w:pPr>
        <w:pStyle w:val="berschrift2"/>
      </w:pPr>
      <w:bookmarkStart w:id="53" w:name="_Ref35421410"/>
      <w:bookmarkStart w:id="54" w:name="_Toc121136823"/>
      <w:r>
        <w:t xml:space="preserve">Exkurs </w:t>
      </w:r>
      <w:r w:rsidR="00336479">
        <w:t>Inhaltserweiterungen</w:t>
      </w:r>
      <w:bookmarkEnd w:id="53"/>
      <w:bookmarkEnd w:id="54"/>
    </w:p>
    <w:p w14:paraId="721DCEF6" w14:textId="66858B64" w:rsidR="00291369" w:rsidRDefault="004B20B1" w:rsidP="00291369">
      <w:pPr>
        <w:pStyle w:val="Text"/>
      </w:pPr>
      <w:r>
        <w:t xml:space="preserve">Das Framework nutzt bei allen </w:t>
      </w:r>
      <w:r w:rsidR="005351D0">
        <w:t xml:space="preserve">Teildokumenten </w:t>
      </w:r>
      <w:r>
        <w:t>das TONIC-Konzept der Inhaltserweiterungen.</w:t>
      </w:r>
      <w:r w:rsidR="00353B6C">
        <w:t xml:space="preserve"> </w:t>
      </w:r>
      <w:r w:rsidR="00705220">
        <w:t xml:space="preserve">Das bedeutet, dass ein </w:t>
      </w:r>
      <w:r w:rsidR="004A1473">
        <w:t xml:space="preserve">Baustein eine Inhaltserweiterung zur Verfügung stellt und diese </w:t>
      </w:r>
      <w:r w:rsidR="00A5471A">
        <w:t>in der Vorlage mit Inhalt gefüllt wird. So bleibt der</w:t>
      </w:r>
      <w:r w:rsidR="009214D9">
        <w:t xml:space="preserve"> Framework-Baustein unangetastet. </w:t>
      </w:r>
    </w:p>
    <w:p w14:paraId="4A5783E9" w14:textId="173CC423" w:rsidR="000A6D44" w:rsidRDefault="00E43A7F" w:rsidP="00291369">
      <w:pPr>
        <w:pStyle w:val="Text"/>
      </w:pPr>
      <w:r>
        <w:t xml:space="preserve">Ein sehr einfaches </w:t>
      </w:r>
      <w:r w:rsidR="00A725CD">
        <w:t>Beispiel</w:t>
      </w:r>
      <w:r w:rsidR="000770D9">
        <w:t xml:space="preserve"> zur Nutzung einer Inhaltserweiterung finden Sie in Vorlage Demo_Inhaltserweiterung.template.</w:t>
      </w:r>
      <w:r w:rsidR="009155EB">
        <w:t xml:space="preserve"> Dort wird der Baustein </w:t>
      </w:r>
      <w:r w:rsidR="00F26301">
        <w:t xml:space="preserve">NurEineInhaltserweiterung.model eingebunden, welcher </w:t>
      </w:r>
      <w:r w:rsidR="007B0541">
        <w:t xml:space="preserve">eigenen Text sowie </w:t>
      </w:r>
      <w:r w:rsidR="007E036D">
        <w:t>die</w:t>
      </w:r>
      <w:r w:rsidR="00F26301">
        <w:t xml:space="preserve"> Inhaltserweiterung </w:t>
      </w:r>
      <w:r w:rsidR="007E036D">
        <w:t>„Inhalt Demobaustein“ enthält</w:t>
      </w:r>
      <w:r w:rsidR="007B0541">
        <w:t xml:space="preserve">. </w:t>
      </w:r>
      <w:r w:rsidR="00293E1F">
        <w:t xml:space="preserve">Die Inhaltserweiterung wird </w:t>
      </w:r>
      <w:r w:rsidR="007E036D">
        <w:t>dann in der Vorlage mit Text gefüll</w:t>
      </w:r>
      <w:r w:rsidR="00293E1F">
        <w:t>t</w:t>
      </w:r>
      <w:r w:rsidR="007E036D">
        <w:t xml:space="preserve">. </w:t>
      </w:r>
    </w:p>
    <w:p w14:paraId="113D200D" w14:textId="143A8CFD" w:rsidR="00293E1F" w:rsidRDefault="00351C65" w:rsidP="00291369">
      <w:pPr>
        <w:pStyle w:val="Text"/>
      </w:pPr>
      <w:r w:rsidRPr="00351C65">
        <w:rPr>
          <w:noProof/>
        </w:rPr>
        <w:drawing>
          <wp:inline distT="0" distB="0" distL="0" distR="0" wp14:anchorId="592329E7" wp14:editId="00889EA3">
            <wp:extent cx="5761355" cy="1972945"/>
            <wp:effectExtent l="0" t="0" r="0" b="825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355" cy="1972945"/>
                    </a:xfrm>
                    <a:prstGeom prst="rect">
                      <a:avLst/>
                    </a:prstGeom>
                  </pic:spPr>
                </pic:pic>
              </a:graphicData>
            </a:graphic>
          </wp:inline>
        </w:drawing>
      </w:r>
    </w:p>
    <w:p w14:paraId="01AA7DF9" w14:textId="77777777" w:rsidR="00051BA1" w:rsidRDefault="00051BA1">
      <w:pPr>
        <w:rPr>
          <w:rFonts w:cs="Open Sans"/>
          <w:color w:val="auto"/>
        </w:rPr>
      </w:pPr>
      <w:r>
        <w:br w:type="page"/>
      </w:r>
    </w:p>
    <w:p w14:paraId="6929E6CE" w14:textId="2A971918" w:rsidR="00BC7DBF" w:rsidRDefault="007E036D" w:rsidP="00291369">
      <w:pPr>
        <w:pStyle w:val="Text"/>
      </w:pPr>
      <w:r>
        <w:lastRenderedPageBreak/>
        <w:t xml:space="preserve">Dies </w:t>
      </w:r>
      <w:r w:rsidR="00684611">
        <w:t xml:space="preserve">ist auch </w:t>
      </w:r>
      <w:r>
        <w:t xml:space="preserve">in der Code-Ansicht </w:t>
      </w:r>
      <w:r w:rsidR="001A017B">
        <w:t xml:space="preserve">der Vorlage </w:t>
      </w:r>
      <w:r>
        <w:t>erkenn</w:t>
      </w:r>
      <w:r w:rsidR="00684611">
        <w:t>bar</w:t>
      </w:r>
      <w:r>
        <w:t>.</w:t>
      </w:r>
    </w:p>
    <w:p w14:paraId="0D46970A" w14:textId="77777777" w:rsidR="007B365B" w:rsidRPr="007165DC" w:rsidRDefault="007B365B" w:rsidP="007B365B">
      <w:pPr>
        <w:autoSpaceDE w:val="0"/>
        <w:autoSpaceDN w:val="0"/>
        <w:adjustRightInd w:val="0"/>
        <w:rPr>
          <w:rFonts w:ascii="Consolas" w:hAnsi="Consolas" w:cs="Consolas"/>
          <w:kern w:val="0"/>
          <w:sz w:val="16"/>
          <w:szCs w:val="16"/>
          <w:lang w:val="en-US"/>
        </w:rPr>
      </w:pPr>
      <w:r w:rsidRPr="007165DC">
        <w:rPr>
          <w:rFonts w:ascii="Consolas" w:hAnsi="Consolas" w:cs="Consolas"/>
          <w:color w:val="008080"/>
          <w:kern w:val="0"/>
          <w:sz w:val="16"/>
          <w:szCs w:val="16"/>
          <w:lang w:val="en-US"/>
        </w:rPr>
        <w:t>&lt;</w:t>
      </w:r>
      <w:proofErr w:type="spellStart"/>
      <w:r w:rsidRPr="007165DC">
        <w:rPr>
          <w:rFonts w:ascii="Consolas" w:hAnsi="Consolas" w:cs="Consolas"/>
          <w:color w:val="3F7F7F"/>
          <w:kern w:val="0"/>
          <w:sz w:val="16"/>
          <w:szCs w:val="16"/>
          <w:lang w:val="en-US"/>
        </w:rPr>
        <w:t>RootPart</w:t>
      </w:r>
      <w:proofErr w:type="spellEnd"/>
      <w:r w:rsidRPr="007165DC">
        <w:rPr>
          <w:rFonts w:ascii="Consolas" w:hAnsi="Consolas" w:cs="Consolas"/>
          <w:kern w:val="0"/>
          <w:sz w:val="16"/>
          <w:szCs w:val="16"/>
          <w:lang w:val="en-US"/>
        </w:rPr>
        <w:t xml:space="preserve"> </w:t>
      </w:r>
      <w:proofErr w:type="spellStart"/>
      <w:r w:rsidRPr="007165DC">
        <w:rPr>
          <w:rFonts w:ascii="Consolas" w:hAnsi="Consolas" w:cs="Consolas"/>
          <w:color w:val="7F007F"/>
          <w:kern w:val="0"/>
          <w:sz w:val="16"/>
          <w:szCs w:val="16"/>
          <w:lang w:val="en-US"/>
        </w:rPr>
        <w:t>xmlns</w:t>
      </w:r>
      <w:proofErr w:type="spellEnd"/>
      <w:r w:rsidRPr="007165DC">
        <w:rPr>
          <w:rFonts w:ascii="Consolas" w:hAnsi="Consolas" w:cs="Consolas"/>
          <w:color w:val="000000"/>
          <w:kern w:val="0"/>
          <w:sz w:val="16"/>
          <w:szCs w:val="16"/>
          <w:lang w:val="en-US"/>
        </w:rPr>
        <w:t>=</w:t>
      </w:r>
      <w:r w:rsidRPr="007165DC">
        <w:rPr>
          <w:rFonts w:ascii="Consolas" w:hAnsi="Consolas" w:cs="Consolas"/>
          <w:i/>
          <w:iCs/>
          <w:color w:val="2A00FF"/>
          <w:kern w:val="0"/>
          <w:sz w:val="16"/>
          <w:szCs w:val="16"/>
          <w:lang w:val="en-US"/>
        </w:rPr>
        <w:t>"</w:t>
      </w:r>
      <w:proofErr w:type="spellStart"/>
      <w:proofErr w:type="gramStart"/>
      <w:r w:rsidRPr="007165DC">
        <w:rPr>
          <w:rFonts w:ascii="Consolas" w:hAnsi="Consolas" w:cs="Consolas"/>
          <w:i/>
          <w:iCs/>
          <w:color w:val="2A00FF"/>
          <w:kern w:val="0"/>
          <w:sz w:val="16"/>
          <w:szCs w:val="16"/>
          <w:lang w:val="en-US"/>
        </w:rPr>
        <w:t>urn:kwsoft</w:t>
      </w:r>
      <w:proofErr w:type="gramEnd"/>
      <w:r w:rsidRPr="007165DC">
        <w:rPr>
          <w:rFonts w:ascii="Consolas" w:hAnsi="Consolas" w:cs="Consolas"/>
          <w:i/>
          <w:iCs/>
          <w:color w:val="2A00FF"/>
          <w:kern w:val="0"/>
          <w:sz w:val="16"/>
          <w:szCs w:val="16"/>
          <w:lang w:val="en-US"/>
        </w:rPr>
        <w:t>:mtext:tonic:dom</w:t>
      </w:r>
      <w:proofErr w:type="spellEnd"/>
      <w:r w:rsidRPr="007165DC">
        <w:rPr>
          <w:rFonts w:ascii="Consolas" w:hAnsi="Consolas" w:cs="Consolas"/>
          <w:i/>
          <w:iCs/>
          <w:color w:val="2A00FF"/>
          <w:kern w:val="0"/>
          <w:sz w:val="16"/>
          <w:szCs w:val="16"/>
          <w:lang w:val="en-US"/>
        </w:rPr>
        <w:t>"</w:t>
      </w:r>
      <w:r w:rsidRPr="007165DC">
        <w:rPr>
          <w:rFonts w:ascii="Consolas" w:hAnsi="Consolas" w:cs="Consolas"/>
          <w:color w:val="008080"/>
          <w:kern w:val="0"/>
          <w:sz w:val="16"/>
          <w:szCs w:val="16"/>
          <w:lang w:val="en-US"/>
        </w:rPr>
        <w:t>&gt;</w:t>
      </w:r>
    </w:p>
    <w:p w14:paraId="681D17B2" w14:textId="77777777" w:rsidR="007B365B" w:rsidRPr="007165DC" w:rsidRDefault="007B365B" w:rsidP="007B365B">
      <w:pPr>
        <w:autoSpaceDE w:val="0"/>
        <w:autoSpaceDN w:val="0"/>
        <w:adjustRightInd w:val="0"/>
        <w:rPr>
          <w:rFonts w:ascii="Consolas" w:hAnsi="Consolas" w:cs="Consolas"/>
          <w:kern w:val="0"/>
          <w:sz w:val="16"/>
          <w:szCs w:val="16"/>
          <w:lang w:val="en-US"/>
        </w:rPr>
      </w:pPr>
      <w:r w:rsidRPr="007165DC">
        <w:rPr>
          <w:rFonts w:ascii="Consolas" w:hAnsi="Consolas" w:cs="Consolas"/>
          <w:color w:val="000000"/>
          <w:kern w:val="0"/>
          <w:sz w:val="16"/>
          <w:szCs w:val="16"/>
          <w:lang w:val="en-US"/>
        </w:rPr>
        <w:t xml:space="preserve"> </w:t>
      </w:r>
      <w:r w:rsidRPr="007165DC">
        <w:rPr>
          <w:rFonts w:ascii="Consolas" w:hAnsi="Consolas" w:cs="Consolas"/>
          <w:color w:val="008080"/>
          <w:kern w:val="0"/>
          <w:sz w:val="16"/>
          <w:szCs w:val="16"/>
          <w:lang w:val="en-US"/>
        </w:rPr>
        <w:t>&lt;</w:t>
      </w:r>
      <w:proofErr w:type="spellStart"/>
      <w:r w:rsidRPr="007165DC">
        <w:rPr>
          <w:rFonts w:ascii="Consolas" w:hAnsi="Consolas" w:cs="Consolas"/>
          <w:color w:val="3F7F7F"/>
          <w:kern w:val="0"/>
          <w:sz w:val="16"/>
          <w:szCs w:val="16"/>
          <w:lang w:val="en-US"/>
        </w:rPr>
        <w:t>DataDefinition</w:t>
      </w:r>
      <w:proofErr w:type="spellEnd"/>
      <w:r w:rsidRPr="007165DC">
        <w:rPr>
          <w:rFonts w:ascii="Consolas" w:hAnsi="Consolas" w:cs="Consolas"/>
          <w:color w:val="008080"/>
          <w:kern w:val="0"/>
          <w:sz w:val="16"/>
          <w:szCs w:val="16"/>
          <w:lang w:val="en-US"/>
        </w:rPr>
        <w:t>&gt;&lt;/</w:t>
      </w:r>
      <w:proofErr w:type="spellStart"/>
      <w:r w:rsidRPr="007165DC">
        <w:rPr>
          <w:rFonts w:ascii="Consolas" w:hAnsi="Consolas" w:cs="Consolas"/>
          <w:color w:val="3F7F7F"/>
          <w:kern w:val="0"/>
          <w:sz w:val="16"/>
          <w:szCs w:val="16"/>
          <w:lang w:val="en-US"/>
        </w:rPr>
        <w:t>DataDefinition</w:t>
      </w:r>
      <w:proofErr w:type="spellEnd"/>
      <w:r w:rsidRPr="007165DC">
        <w:rPr>
          <w:rFonts w:ascii="Consolas" w:hAnsi="Consolas" w:cs="Consolas"/>
          <w:color w:val="008080"/>
          <w:kern w:val="0"/>
          <w:sz w:val="16"/>
          <w:szCs w:val="16"/>
          <w:lang w:val="en-US"/>
        </w:rPr>
        <w:t>&gt;</w:t>
      </w:r>
    </w:p>
    <w:p w14:paraId="3F23094A" w14:textId="77777777" w:rsidR="007B365B" w:rsidRPr="007165DC" w:rsidRDefault="007B365B" w:rsidP="007B365B">
      <w:pPr>
        <w:autoSpaceDE w:val="0"/>
        <w:autoSpaceDN w:val="0"/>
        <w:adjustRightInd w:val="0"/>
        <w:rPr>
          <w:rFonts w:ascii="Consolas" w:hAnsi="Consolas" w:cs="Consolas"/>
          <w:kern w:val="0"/>
          <w:sz w:val="16"/>
          <w:szCs w:val="16"/>
          <w:lang w:val="en-US"/>
        </w:rPr>
      </w:pPr>
      <w:r w:rsidRPr="007165DC">
        <w:rPr>
          <w:rFonts w:ascii="Consolas" w:hAnsi="Consolas" w:cs="Consolas"/>
          <w:color w:val="000000"/>
          <w:kern w:val="0"/>
          <w:sz w:val="16"/>
          <w:szCs w:val="16"/>
          <w:lang w:val="en-US"/>
        </w:rPr>
        <w:t xml:space="preserve"> </w:t>
      </w:r>
      <w:r w:rsidRPr="007165DC">
        <w:rPr>
          <w:rFonts w:ascii="Consolas" w:hAnsi="Consolas" w:cs="Consolas"/>
          <w:color w:val="008080"/>
          <w:kern w:val="0"/>
          <w:sz w:val="16"/>
          <w:szCs w:val="16"/>
          <w:lang w:val="en-US"/>
        </w:rPr>
        <w:t>&lt;</w:t>
      </w:r>
      <w:proofErr w:type="spellStart"/>
      <w:r w:rsidRPr="007165DC">
        <w:rPr>
          <w:rFonts w:ascii="Consolas" w:hAnsi="Consolas" w:cs="Consolas"/>
          <w:color w:val="3F7F7F"/>
          <w:kern w:val="0"/>
          <w:sz w:val="16"/>
          <w:szCs w:val="16"/>
          <w:lang w:val="en-US"/>
        </w:rPr>
        <w:t>ModificationRights</w:t>
      </w:r>
      <w:proofErr w:type="spellEnd"/>
      <w:r w:rsidRPr="007165DC">
        <w:rPr>
          <w:rFonts w:ascii="Consolas" w:hAnsi="Consolas" w:cs="Consolas"/>
          <w:color w:val="008080"/>
          <w:kern w:val="0"/>
          <w:sz w:val="16"/>
          <w:szCs w:val="16"/>
          <w:lang w:val="en-US"/>
        </w:rPr>
        <w:t>&gt;</w:t>
      </w:r>
    </w:p>
    <w:p w14:paraId="3E283EDD" w14:textId="77777777" w:rsidR="007B365B" w:rsidRPr="007165DC" w:rsidRDefault="007B365B" w:rsidP="007B365B">
      <w:pPr>
        <w:autoSpaceDE w:val="0"/>
        <w:autoSpaceDN w:val="0"/>
        <w:adjustRightInd w:val="0"/>
        <w:rPr>
          <w:rFonts w:ascii="Consolas" w:hAnsi="Consolas" w:cs="Consolas"/>
          <w:kern w:val="0"/>
          <w:sz w:val="16"/>
          <w:szCs w:val="16"/>
          <w:lang w:val="en-US"/>
        </w:rPr>
      </w:pPr>
      <w:r w:rsidRPr="007165DC">
        <w:rPr>
          <w:rFonts w:ascii="Consolas" w:hAnsi="Consolas" w:cs="Consolas"/>
          <w:color w:val="000000"/>
          <w:kern w:val="0"/>
          <w:sz w:val="16"/>
          <w:szCs w:val="16"/>
          <w:lang w:val="en-US"/>
        </w:rPr>
        <w:t xml:space="preserve">  </w:t>
      </w:r>
      <w:r w:rsidRPr="007165DC">
        <w:rPr>
          <w:rFonts w:ascii="Consolas" w:hAnsi="Consolas" w:cs="Consolas"/>
          <w:color w:val="008080"/>
          <w:kern w:val="0"/>
          <w:sz w:val="16"/>
          <w:szCs w:val="16"/>
          <w:lang w:val="en-US"/>
        </w:rPr>
        <w:t>&lt;</w:t>
      </w:r>
      <w:r w:rsidRPr="007165DC">
        <w:rPr>
          <w:rFonts w:ascii="Consolas" w:hAnsi="Consolas" w:cs="Consolas"/>
          <w:color w:val="3F7F7F"/>
          <w:kern w:val="0"/>
          <w:sz w:val="16"/>
          <w:szCs w:val="16"/>
          <w:lang w:val="en-US"/>
        </w:rPr>
        <w:t>Allowed</w:t>
      </w:r>
      <w:r w:rsidRPr="007165DC">
        <w:rPr>
          <w:rFonts w:ascii="Consolas" w:hAnsi="Consolas" w:cs="Consolas"/>
          <w:color w:val="008080"/>
          <w:kern w:val="0"/>
          <w:sz w:val="16"/>
          <w:szCs w:val="16"/>
          <w:lang w:val="en-US"/>
        </w:rPr>
        <w:t>&gt;</w:t>
      </w:r>
    </w:p>
    <w:p w14:paraId="29007C1A" w14:textId="77777777" w:rsidR="007B365B" w:rsidRPr="007165DC" w:rsidRDefault="007B365B" w:rsidP="007B365B">
      <w:pPr>
        <w:autoSpaceDE w:val="0"/>
        <w:autoSpaceDN w:val="0"/>
        <w:adjustRightInd w:val="0"/>
        <w:rPr>
          <w:rFonts w:ascii="Consolas" w:hAnsi="Consolas" w:cs="Consolas"/>
          <w:kern w:val="0"/>
          <w:sz w:val="16"/>
          <w:szCs w:val="16"/>
          <w:lang w:val="en-US"/>
        </w:rPr>
      </w:pPr>
      <w:r w:rsidRPr="007165DC">
        <w:rPr>
          <w:rFonts w:ascii="Consolas" w:hAnsi="Consolas" w:cs="Consolas"/>
          <w:color w:val="000000"/>
          <w:kern w:val="0"/>
          <w:sz w:val="16"/>
          <w:szCs w:val="16"/>
          <w:lang w:val="en-US"/>
        </w:rPr>
        <w:t xml:space="preserve">   </w:t>
      </w:r>
      <w:r w:rsidRPr="007165DC">
        <w:rPr>
          <w:rFonts w:ascii="Consolas" w:hAnsi="Consolas" w:cs="Consolas"/>
          <w:color w:val="008080"/>
          <w:kern w:val="0"/>
          <w:sz w:val="16"/>
          <w:szCs w:val="16"/>
          <w:lang w:val="en-US"/>
        </w:rPr>
        <w:t>&lt;</w:t>
      </w:r>
      <w:proofErr w:type="spellStart"/>
      <w:r w:rsidRPr="007165DC">
        <w:rPr>
          <w:rFonts w:ascii="Consolas" w:hAnsi="Consolas" w:cs="Consolas"/>
          <w:color w:val="3F7F7F"/>
          <w:kern w:val="0"/>
          <w:sz w:val="16"/>
          <w:szCs w:val="16"/>
          <w:lang w:val="en-US"/>
        </w:rPr>
        <w:t>ModificationRight</w:t>
      </w:r>
      <w:proofErr w:type="spellEnd"/>
      <w:r w:rsidRPr="007165DC">
        <w:rPr>
          <w:rFonts w:ascii="Consolas" w:hAnsi="Consolas" w:cs="Consolas"/>
          <w:kern w:val="0"/>
          <w:sz w:val="16"/>
          <w:szCs w:val="16"/>
          <w:lang w:val="en-US"/>
        </w:rPr>
        <w:t xml:space="preserve"> </w:t>
      </w:r>
      <w:r w:rsidRPr="007165DC">
        <w:rPr>
          <w:rFonts w:ascii="Consolas" w:hAnsi="Consolas" w:cs="Consolas"/>
          <w:color w:val="7F007F"/>
          <w:kern w:val="0"/>
          <w:sz w:val="16"/>
          <w:szCs w:val="16"/>
          <w:lang w:val="en-US"/>
        </w:rPr>
        <w:t>role</w:t>
      </w:r>
      <w:r w:rsidRPr="007165DC">
        <w:rPr>
          <w:rFonts w:ascii="Consolas" w:hAnsi="Consolas" w:cs="Consolas"/>
          <w:color w:val="000000"/>
          <w:kern w:val="0"/>
          <w:sz w:val="16"/>
          <w:szCs w:val="16"/>
          <w:lang w:val="en-US"/>
        </w:rPr>
        <w:t>=</w:t>
      </w:r>
      <w:r w:rsidRPr="007165DC">
        <w:rPr>
          <w:rFonts w:ascii="Consolas" w:hAnsi="Consolas" w:cs="Consolas"/>
          <w:i/>
          <w:iCs/>
          <w:color w:val="2A00FF"/>
          <w:kern w:val="0"/>
          <w:sz w:val="16"/>
          <w:szCs w:val="16"/>
          <w:lang w:val="en-US"/>
        </w:rPr>
        <w:t>"_EVERYONE_"</w:t>
      </w:r>
      <w:r w:rsidRPr="007165DC">
        <w:rPr>
          <w:rFonts w:ascii="Consolas" w:hAnsi="Consolas" w:cs="Consolas"/>
          <w:kern w:val="0"/>
          <w:sz w:val="16"/>
          <w:szCs w:val="16"/>
          <w:lang w:val="en-US"/>
        </w:rPr>
        <w:t xml:space="preserve"> </w:t>
      </w:r>
      <w:r w:rsidRPr="007165DC">
        <w:rPr>
          <w:rFonts w:ascii="Consolas" w:hAnsi="Consolas" w:cs="Consolas"/>
          <w:color w:val="7F007F"/>
          <w:kern w:val="0"/>
          <w:sz w:val="16"/>
          <w:szCs w:val="16"/>
          <w:lang w:val="en-US"/>
        </w:rPr>
        <w:t>operations</w:t>
      </w:r>
      <w:r w:rsidRPr="007165DC">
        <w:rPr>
          <w:rFonts w:ascii="Consolas" w:hAnsi="Consolas" w:cs="Consolas"/>
          <w:color w:val="000000"/>
          <w:kern w:val="0"/>
          <w:sz w:val="16"/>
          <w:szCs w:val="16"/>
          <w:lang w:val="en-US"/>
        </w:rPr>
        <w:t>=</w:t>
      </w:r>
      <w:r w:rsidRPr="007165DC">
        <w:rPr>
          <w:rFonts w:ascii="Consolas" w:hAnsi="Consolas" w:cs="Consolas"/>
          <w:i/>
          <w:iCs/>
          <w:color w:val="2A00FF"/>
          <w:kern w:val="0"/>
          <w:sz w:val="16"/>
          <w:szCs w:val="16"/>
          <w:lang w:val="en-US"/>
        </w:rPr>
        <w:t>"INPUT"</w:t>
      </w:r>
      <w:r w:rsidRPr="007165DC">
        <w:rPr>
          <w:rFonts w:ascii="Consolas" w:hAnsi="Consolas" w:cs="Consolas"/>
          <w:color w:val="008080"/>
          <w:kern w:val="0"/>
          <w:sz w:val="16"/>
          <w:szCs w:val="16"/>
          <w:lang w:val="en-US"/>
        </w:rPr>
        <w:t>&gt;&lt;/</w:t>
      </w:r>
      <w:proofErr w:type="spellStart"/>
      <w:r w:rsidRPr="007165DC">
        <w:rPr>
          <w:rFonts w:ascii="Consolas" w:hAnsi="Consolas" w:cs="Consolas"/>
          <w:color w:val="3F7F7F"/>
          <w:kern w:val="0"/>
          <w:sz w:val="16"/>
          <w:szCs w:val="16"/>
          <w:lang w:val="en-US"/>
        </w:rPr>
        <w:t>ModificationRight</w:t>
      </w:r>
      <w:proofErr w:type="spellEnd"/>
      <w:r w:rsidRPr="007165DC">
        <w:rPr>
          <w:rFonts w:ascii="Consolas" w:hAnsi="Consolas" w:cs="Consolas"/>
          <w:color w:val="008080"/>
          <w:kern w:val="0"/>
          <w:sz w:val="16"/>
          <w:szCs w:val="16"/>
          <w:lang w:val="en-US"/>
        </w:rPr>
        <w:t>&gt;</w:t>
      </w:r>
    </w:p>
    <w:p w14:paraId="12A5C6CB" w14:textId="77777777" w:rsidR="007B365B" w:rsidRPr="007165DC" w:rsidRDefault="007B365B" w:rsidP="007B365B">
      <w:pPr>
        <w:autoSpaceDE w:val="0"/>
        <w:autoSpaceDN w:val="0"/>
        <w:adjustRightInd w:val="0"/>
        <w:rPr>
          <w:rFonts w:ascii="Consolas" w:hAnsi="Consolas" w:cs="Consolas"/>
          <w:kern w:val="0"/>
          <w:sz w:val="16"/>
          <w:szCs w:val="16"/>
          <w:lang w:val="en-US"/>
        </w:rPr>
      </w:pPr>
      <w:r w:rsidRPr="007165DC">
        <w:rPr>
          <w:rFonts w:ascii="Consolas" w:hAnsi="Consolas" w:cs="Consolas"/>
          <w:color w:val="000000"/>
          <w:kern w:val="0"/>
          <w:sz w:val="16"/>
          <w:szCs w:val="16"/>
          <w:lang w:val="en-US"/>
        </w:rPr>
        <w:t xml:space="preserve">  </w:t>
      </w:r>
      <w:r w:rsidRPr="007165DC">
        <w:rPr>
          <w:rFonts w:ascii="Consolas" w:hAnsi="Consolas" w:cs="Consolas"/>
          <w:color w:val="008080"/>
          <w:kern w:val="0"/>
          <w:sz w:val="16"/>
          <w:szCs w:val="16"/>
          <w:lang w:val="en-US"/>
        </w:rPr>
        <w:t>&lt;/</w:t>
      </w:r>
      <w:r w:rsidRPr="007165DC">
        <w:rPr>
          <w:rFonts w:ascii="Consolas" w:hAnsi="Consolas" w:cs="Consolas"/>
          <w:color w:val="3F7F7F"/>
          <w:kern w:val="0"/>
          <w:sz w:val="16"/>
          <w:szCs w:val="16"/>
          <w:lang w:val="en-US"/>
        </w:rPr>
        <w:t>Allowed</w:t>
      </w:r>
      <w:r w:rsidRPr="007165DC">
        <w:rPr>
          <w:rFonts w:ascii="Consolas" w:hAnsi="Consolas" w:cs="Consolas"/>
          <w:color w:val="008080"/>
          <w:kern w:val="0"/>
          <w:sz w:val="16"/>
          <w:szCs w:val="16"/>
          <w:lang w:val="en-US"/>
        </w:rPr>
        <w:t>&gt;</w:t>
      </w:r>
    </w:p>
    <w:p w14:paraId="7CC808F3" w14:textId="77777777" w:rsidR="007B365B" w:rsidRPr="007165DC" w:rsidRDefault="007B365B" w:rsidP="007B365B">
      <w:pPr>
        <w:autoSpaceDE w:val="0"/>
        <w:autoSpaceDN w:val="0"/>
        <w:adjustRightInd w:val="0"/>
        <w:rPr>
          <w:rFonts w:ascii="Consolas" w:hAnsi="Consolas" w:cs="Consolas"/>
          <w:kern w:val="0"/>
          <w:sz w:val="16"/>
          <w:szCs w:val="16"/>
          <w:lang w:val="en-US"/>
        </w:rPr>
      </w:pPr>
      <w:r w:rsidRPr="007165DC">
        <w:rPr>
          <w:rFonts w:ascii="Consolas" w:hAnsi="Consolas" w:cs="Consolas"/>
          <w:color w:val="000000"/>
          <w:kern w:val="0"/>
          <w:sz w:val="16"/>
          <w:szCs w:val="16"/>
          <w:lang w:val="en-US"/>
        </w:rPr>
        <w:t xml:space="preserve">  </w:t>
      </w:r>
      <w:r w:rsidRPr="007165DC">
        <w:rPr>
          <w:rFonts w:ascii="Consolas" w:hAnsi="Consolas" w:cs="Consolas"/>
          <w:color w:val="008080"/>
          <w:kern w:val="0"/>
          <w:sz w:val="16"/>
          <w:szCs w:val="16"/>
          <w:lang w:val="en-US"/>
        </w:rPr>
        <w:t>&lt;</w:t>
      </w:r>
      <w:r w:rsidRPr="007165DC">
        <w:rPr>
          <w:rFonts w:ascii="Consolas" w:hAnsi="Consolas" w:cs="Consolas"/>
          <w:color w:val="3F7F7F"/>
          <w:kern w:val="0"/>
          <w:sz w:val="16"/>
          <w:szCs w:val="16"/>
          <w:lang w:val="en-US"/>
        </w:rPr>
        <w:t>Denied</w:t>
      </w:r>
      <w:r w:rsidRPr="007165DC">
        <w:rPr>
          <w:rFonts w:ascii="Consolas" w:hAnsi="Consolas" w:cs="Consolas"/>
          <w:color w:val="008080"/>
          <w:kern w:val="0"/>
          <w:sz w:val="16"/>
          <w:szCs w:val="16"/>
          <w:lang w:val="en-US"/>
        </w:rPr>
        <w:t>&gt;&lt;/</w:t>
      </w:r>
      <w:r w:rsidRPr="007165DC">
        <w:rPr>
          <w:rFonts w:ascii="Consolas" w:hAnsi="Consolas" w:cs="Consolas"/>
          <w:color w:val="3F7F7F"/>
          <w:kern w:val="0"/>
          <w:sz w:val="16"/>
          <w:szCs w:val="16"/>
          <w:lang w:val="en-US"/>
        </w:rPr>
        <w:t>Denied</w:t>
      </w:r>
      <w:r w:rsidRPr="007165DC">
        <w:rPr>
          <w:rFonts w:ascii="Consolas" w:hAnsi="Consolas" w:cs="Consolas"/>
          <w:color w:val="008080"/>
          <w:kern w:val="0"/>
          <w:sz w:val="16"/>
          <w:szCs w:val="16"/>
          <w:lang w:val="en-US"/>
        </w:rPr>
        <w:t>&gt;</w:t>
      </w:r>
    </w:p>
    <w:p w14:paraId="210C3CC1" w14:textId="77777777" w:rsidR="007B365B" w:rsidRPr="007165DC" w:rsidRDefault="007B365B" w:rsidP="007B365B">
      <w:pPr>
        <w:autoSpaceDE w:val="0"/>
        <w:autoSpaceDN w:val="0"/>
        <w:adjustRightInd w:val="0"/>
        <w:rPr>
          <w:rFonts w:ascii="Consolas" w:hAnsi="Consolas" w:cs="Consolas"/>
          <w:kern w:val="0"/>
          <w:sz w:val="16"/>
          <w:szCs w:val="16"/>
          <w:lang w:val="en-US"/>
        </w:rPr>
      </w:pPr>
      <w:r w:rsidRPr="007165DC">
        <w:rPr>
          <w:rFonts w:ascii="Consolas" w:hAnsi="Consolas" w:cs="Consolas"/>
          <w:color w:val="000000"/>
          <w:kern w:val="0"/>
          <w:sz w:val="16"/>
          <w:szCs w:val="16"/>
          <w:lang w:val="en-US"/>
        </w:rPr>
        <w:t xml:space="preserve"> </w:t>
      </w:r>
      <w:r w:rsidRPr="007165DC">
        <w:rPr>
          <w:rFonts w:ascii="Consolas" w:hAnsi="Consolas" w:cs="Consolas"/>
          <w:color w:val="008080"/>
          <w:kern w:val="0"/>
          <w:sz w:val="16"/>
          <w:szCs w:val="16"/>
          <w:lang w:val="en-US"/>
        </w:rPr>
        <w:t>&lt;/</w:t>
      </w:r>
      <w:proofErr w:type="spellStart"/>
      <w:r w:rsidRPr="007165DC">
        <w:rPr>
          <w:rFonts w:ascii="Consolas" w:hAnsi="Consolas" w:cs="Consolas"/>
          <w:color w:val="3F7F7F"/>
          <w:kern w:val="0"/>
          <w:sz w:val="16"/>
          <w:szCs w:val="16"/>
          <w:lang w:val="en-US"/>
        </w:rPr>
        <w:t>ModificationRights</w:t>
      </w:r>
      <w:proofErr w:type="spellEnd"/>
      <w:r w:rsidRPr="007165DC">
        <w:rPr>
          <w:rFonts w:ascii="Consolas" w:hAnsi="Consolas" w:cs="Consolas"/>
          <w:color w:val="008080"/>
          <w:kern w:val="0"/>
          <w:sz w:val="16"/>
          <w:szCs w:val="16"/>
          <w:lang w:val="en-US"/>
        </w:rPr>
        <w:t>&gt;</w:t>
      </w:r>
    </w:p>
    <w:p w14:paraId="6D836FEF" w14:textId="77777777" w:rsidR="007B365B" w:rsidRPr="007165DC" w:rsidRDefault="007B365B" w:rsidP="007B365B">
      <w:pPr>
        <w:autoSpaceDE w:val="0"/>
        <w:autoSpaceDN w:val="0"/>
        <w:adjustRightInd w:val="0"/>
        <w:rPr>
          <w:rFonts w:ascii="Consolas" w:hAnsi="Consolas" w:cs="Consolas"/>
          <w:kern w:val="0"/>
          <w:sz w:val="16"/>
          <w:szCs w:val="16"/>
          <w:lang w:val="en-US"/>
        </w:rPr>
      </w:pPr>
      <w:r w:rsidRPr="007165DC">
        <w:rPr>
          <w:rFonts w:ascii="Consolas" w:hAnsi="Consolas" w:cs="Consolas"/>
          <w:color w:val="000000"/>
          <w:kern w:val="0"/>
          <w:sz w:val="16"/>
          <w:szCs w:val="16"/>
          <w:lang w:val="en-US"/>
        </w:rPr>
        <w:t xml:space="preserve"> </w:t>
      </w:r>
      <w:r w:rsidRPr="007165DC">
        <w:rPr>
          <w:rFonts w:ascii="Consolas" w:hAnsi="Consolas" w:cs="Consolas"/>
          <w:color w:val="008080"/>
          <w:kern w:val="0"/>
          <w:sz w:val="16"/>
          <w:szCs w:val="16"/>
          <w:lang w:val="en-US"/>
        </w:rPr>
        <w:t>&lt;</w:t>
      </w:r>
      <w:r w:rsidRPr="007165DC">
        <w:rPr>
          <w:rFonts w:ascii="Consolas" w:hAnsi="Consolas" w:cs="Consolas"/>
          <w:color w:val="3F7F7F"/>
          <w:kern w:val="0"/>
          <w:sz w:val="16"/>
          <w:szCs w:val="16"/>
          <w:lang w:val="en-US"/>
        </w:rPr>
        <w:t>Document</w:t>
      </w:r>
      <w:r w:rsidRPr="007165DC">
        <w:rPr>
          <w:rFonts w:ascii="Consolas" w:hAnsi="Consolas" w:cs="Consolas"/>
          <w:color w:val="008080"/>
          <w:kern w:val="0"/>
          <w:sz w:val="16"/>
          <w:szCs w:val="16"/>
          <w:lang w:val="en-US"/>
        </w:rPr>
        <w:t>&gt;</w:t>
      </w:r>
    </w:p>
    <w:p w14:paraId="666A0A06" w14:textId="77777777" w:rsidR="007B365B" w:rsidRPr="007165DC" w:rsidRDefault="007B365B" w:rsidP="007B365B">
      <w:pPr>
        <w:autoSpaceDE w:val="0"/>
        <w:autoSpaceDN w:val="0"/>
        <w:adjustRightInd w:val="0"/>
        <w:rPr>
          <w:rFonts w:ascii="Consolas" w:hAnsi="Consolas" w:cs="Consolas"/>
          <w:kern w:val="0"/>
          <w:sz w:val="16"/>
          <w:szCs w:val="16"/>
          <w:lang w:val="en-US"/>
        </w:rPr>
      </w:pPr>
      <w:r w:rsidRPr="007165DC">
        <w:rPr>
          <w:rFonts w:ascii="Consolas" w:hAnsi="Consolas" w:cs="Consolas"/>
          <w:color w:val="000000"/>
          <w:kern w:val="0"/>
          <w:sz w:val="16"/>
          <w:szCs w:val="16"/>
          <w:lang w:val="en-US"/>
        </w:rPr>
        <w:t xml:space="preserve">  </w:t>
      </w:r>
      <w:r w:rsidRPr="007165DC">
        <w:rPr>
          <w:rFonts w:ascii="Consolas" w:hAnsi="Consolas" w:cs="Consolas"/>
          <w:color w:val="008080"/>
          <w:kern w:val="0"/>
          <w:sz w:val="16"/>
          <w:szCs w:val="16"/>
          <w:lang w:val="en-US"/>
        </w:rPr>
        <w:t>&lt;</w:t>
      </w:r>
      <w:r w:rsidRPr="007165DC">
        <w:rPr>
          <w:rFonts w:ascii="Consolas" w:hAnsi="Consolas" w:cs="Consolas"/>
          <w:color w:val="3F7F7F"/>
          <w:kern w:val="0"/>
          <w:sz w:val="16"/>
          <w:szCs w:val="16"/>
          <w:lang w:val="en-US"/>
        </w:rPr>
        <w:t>Section</w:t>
      </w:r>
      <w:r w:rsidRPr="007165DC">
        <w:rPr>
          <w:rFonts w:ascii="Consolas" w:hAnsi="Consolas" w:cs="Consolas"/>
          <w:color w:val="008080"/>
          <w:kern w:val="0"/>
          <w:sz w:val="16"/>
          <w:szCs w:val="16"/>
          <w:lang w:val="en-US"/>
        </w:rPr>
        <w:t>&gt;</w:t>
      </w:r>
    </w:p>
    <w:p w14:paraId="0D0F7F18" w14:textId="581A9891" w:rsidR="007B365B" w:rsidRPr="007165DC" w:rsidRDefault="007B365B" w:rsidP="007B365B">
      <w:pPr>
        <w:autoSpaceDE w:val="0"/>
        <w:autoSpaceDN w:val="0"/>
        <w:adjustRightInd w:val="0"/>
        <w:rPr>
          <w:rFonts w:ascii="Consolas" w:hAnsi="Consolas" w:cs="Consolas"/>
          <w:kern w:val="0"/>
          <w:sz w:val="16"/>
          <w:szCs w:val="16"/>
          <w:lang w:val="en-US"/>
        </w:rPr>
      </w:pPr>
      <w:r w:rsidRPr="007165DC">
        <w:rPr>
          <w:rFonts w:ascii="Consolas" w:hAnsi="Consolas" w:cs="Consolas"/>
          <w:color w:val="000000"/>
          <w:kern w:val="0"/>
          <w:sz w:val="16"/>
          <w:szCs w:val="16"/>
          <w:lang w:val="en-US"/>
        </w:rPr>
        <w:t xml:space="preserve">   </w:t>
      </w:r>
      <w:r w:rsidRPr="007165DC">
        <w:rPr>
          <w:rFonts w:ascii="Consolas" w:hAnsi="Consolas" w:cs="Consolas"/>
          <w:color w:val="008080"/>
          <w:kern w:val="0"/>
          <w:sz w:val="16"/>
          <w:szCs w:val="16"/>
          <w:lang w:val="en-US"/>
        </w:rPr>
        <w:t>&lt;</w:t>
      </w:r>
      <w:r w:rsidRPr="007165DC">
        <w:rPr>
          <w:rFonts w:ascii="Consolas" w:hAnsi="Consolas" w:cs="Consolas"/>
          <w:color w:val="3F7F7F"/>
          <w:kern w:val="0"/>
          <w:sz w:val="16"/>
          <w:szCs w:val="16"/>
          <w:lang w:val="en-US"/>
        </w:rPr>
        <w:t>Style</w:t>
      </w:r>
      <w:r w:rsidRPr="007165DC">
        <w:rPr>
          <w:rFonts w:ascii="Consolas" w:hAnsi="Consolas" w:cs="Consolas"/>
          <w:kern w:val="0"/>
          <w:sz w:val="16"/>
          <w:szCs w:val="16"/>
          <w:lang w:val="en-US"/>
        </w:rPr>
        <w:t xml:space="preserve"> </w:t>
      </w:r>
      <w:proofErr w:type="spellStart"/>
      <w:r w:rsidRPr="007165DC">
        <w:rPr>
          <w:rFonts w:ascii="Consolas" w:hAnsi="Consolas" w:cs="Consolas"/>
          <w:color w:val="7F007F"/>
          <w:kern w:val="0"/>
          <w:sz w:val="16"/>
          <w:szCs w:val="16"/>
          <w:lang w:val="en-US"/>
        </w:rPr>
        <w:t>parentName</w:t>
      </w:r>
      <w:proofErr w:type="spellEnd"/>
      <w:r w:rsidRPr="007165DC">
        <w:rPr>
          <w:rFonts w:ascii="Consolas" w:hAnsi="Consolas" w:cs="Consolas"/>
          <w:color w:val="000000"/>
          <w:kern w:val="0"/>
          <w:sz w:val="16"/>
          <w:szCs w:val="16"/>
          <w:lang w:val="en-US"/>
        </w:rPr>
        <w:t>=</w:t>
      </w:r>
      <w:r w:rsidRPr="007165DC">
        <w:rPr>
          <w:rFonts w:ascii="Consolas" w:hAnsi="Consolas" w:cs="Consolas"/>
          <w:i/>
          <w:iCs/>
          <w:color w:val="2A00FF"/>
          <w:kern w:val="0"/>
          <w:sz w:val="16"/>
          <w:szCs w:val="16"/>
          <w:lang w:val="en-US"/>
        </w:rPr>
        <w:t>"</w:t>
      </w:r>
      <w:r w:rsidR="00351C65" w:rsidRPr="007165DC">
        <w:rPr>
          <w:rFonts w:ascii="Consolas" w:hAnsi="Consolas" w:cs="Consolas"/>
          <w:i/>
          <w:iCs/>
          <w:color w:val="2A00FF"/>
          <w:kern w:val="0"/>
          <w:sz w:val="16"/>
          <w:szCs w:val="16"/>
          <w:lang w:val="en-US"/>
        </w:rPr>
        <w:t>Leaflet</w:t>
      </w:r>
      <w:r w:rsidRPr="007165DC">
        <w:rPr>
          <w:rFonts w:ascii="Consolas" w:hAnsi="Consolas" w:cs="Consolas"/>
          <w:i/>
          <w:iCs/>
          <w:color w:val="2A00FF"/>
          <w:kern w:val="0"/>
          <w:sz w:val="16"/>
          <w:szCs w:val="16"/>
          <w:lang w:val="en-US"/>
        </w:rPr>
        <w:t>"</w:t>
      </w:r>
      <w:r w:rsidRPr="007165DC">
        <w:rPr>
          <w:rFonts w:ascii="Consolas" w:hAnsi="Consolas" w:cs="Consolas"/>
          <w:color w:val="008080"/>
          <w:kern w:val="0"/>
          <w:sz w:val="16"/>
          <w:szCs w:val="16"/>
          <w:lang w:val="en-US"/>
        </w:rPr>
        <w:t>&gt;&lt;/</w:t>
      </w:r>
      <w:r w:rsidRPr="007165DC">
        <w:rPr>
          <w:rFonts w:ascii="Consolas" w:hAnsi="Consolas" w:cs="Consolas"/>
          <w:color w:val="3F7F7F"/>
          <w:kern w:val="0"/>
          <w:sz w:val="16"/>
          <w:szCs w:val="16"/>
          <w:lang w:val="en-US"/>
        </w:rPr>
        <w:t>Style</w:t>
      </w:r>
      <w:r w:rsidRPr="007165DC">
        <w:rPr>
          <w:rFonts w:ascii="Consolas" w:hAnsi="Consolas" w:cs="Consolas"/>
          <w:color w:val="008080"/>
          <w:kern w:val="0"/>
          <w:sz w:val="16"/>
          <w:szCs w:val="16"/>
          <w:lang w:val="en-US"/>
        </w:rPr>
        <w:t>&gt;</w:t>
      </w:r>
    </w:p>
    <w:p w14:paraId="268B7950" w14:textId="77777777" w:rsidR="007B365B" w:rsidRPr="00D366C6" w:rsidRDefault="007B365B" w:rsidP="007B365B">
      <w:pPr>
        <w:autoSpaceDE w:val="0"/>
        <w:autoSpaceDN w:val="0"/>
        <w:adjustRightInd w:val="0"/>
        <w:rPr>
          <w:rFonts w:ascii="Consolas" w:hAnsi="Consolas" w:cs="Consolas"/>
          <w:kern w:val="0"/>
          <w:sz w:val="16"/>
          <w:szCs w:val="16"/>
        </w:rPr>
      </w:pPr>
      <w:r w:rsidRPr="007165DC">
        <w:rPr>
          <w:rFonts w:ascii="Consolas" w:hAnsi="Consolas" w:cs="Consolas"/>
          <w:color w:val="000000"/>
          <w:kern w:val="0"/>
          <w:sz w:val="16"/>
          <w:szCs w:val="16"/>
          <w:lang w:val="en-US"/>
        </w:rPr>
        <w:t xml:space="preserve">   </w:t>
      </w:r>
      <w:r w:rsidRPr="00D366C6">
        <w:rPr>
          <w:rFonts w:ascii="Consolas" w:hAnsi="Consolas" w:cs="Consolas"/>
          <w:color w:val="008080"/>
          <w:kern w:val="0"/>
          <w:sz w:val="16"/>
          <w:szCs w:val="16"/>
        </w:rPr>
        <w:t>&lt;</w:t>
      </w:r>
      <w:r w:rsidRPr="00D366C6">
        <w:rPr>
          <w:rFonts w:ascii="Consolas" w:hAnsi="Consolas" w:cs="Consolas"/>
          <w:color w:val="3F7F7F"/>
          <w:kern w:val="0"/>
          <w:sz w:val="16"/>
          <w:szCs w:val="16"/>
        </w:rPr>
        <w:t>Container</w:t>
      </w:r>
      <w:r w:rsidRPr="00D366C6">
        <w:rPr>
          <w:rFonts w:ascii="Consolas" w:hAnsi="Consolas" w:cs="Consolas"/>
          <w:color w:val="008080"/>
          <w:kern w:val="0"/>
          <w:sz w:val="16"/>
          <w:szCs w:val="16"/>
        </w:rPr>
        <w:t>&gt;</w:t>
      </w:r>
    </w:p>
    <w:p w14:paraId="4FB9B160" w14:textId="77777777" w:rsidR="007B365B" w:rsidRPr="00D366C6" w:rsidRDefault="007B365B" w:rsidP="007B365B">
      <w:pPr>
        <w:autoSpaceDE w:val="0"/>
        <w:autoSpaceDN w:val="0"/>
        <w:adjustRightInd w:val="0"/>
        <w:rPr>
          <w:rFonts w:ascii="Consolas" w:hAnsi="Consolas" w:cs="Consolas"/>
          <w:kern w:val="0"/>
          <w:sz w:val="16"/>
          <w:szCs w:val="16"/>
        </w:rPr>
      </w:pPr>
      <w:r w:rsidRPr="00D366C6">
        <w:rPr>
          <w:rFonts w:ascii="Consolas" w:hAnsi="Consolas" w:cs="Consolas"/>
          <w:color w:val="000000"/>
          <w:kern w:val="0"/>
          <w:sz w:val="16"/>
          <w:szCs w:val="16"/>
        </w:rPr>
        <w:t xml:space="preserve">    </w:t>
      </w:r>
      <w:r w:rsidRPr="00D366C6">
        <w:rPr>
          <w:rFonts w:ascii="Consolas" w:hAnsi="Consolas" w:cs="Consolas"/>
          <w:color w:val="008080"/>
          <w:kern w:val="0"/>
          <w:sz w:val="16"/>
          <w:szCs w:val="16"/>
        </w:rPr>
        <w:t>&lt;</w:t>
      </w:r>
      <w:r w:rsidRPr="00D366C6">
        <w:rPr>
          <w:rFonts w:ascii="Consolas" w:hAnsi="Consolas" w:cs="Consolas"/>
          <w:color w:val="3F7F7F"/>
          <w:kern w:val="0"/>
          <w:sz w:val="16"/>
          <w:szCs w:val="16"/>
        </w:rPr>
        <w:t>Par</w:t>
      </w:r>
      <w:r w:rsidRPr="00D366C6">
        <w:rPr>
          <w:rFonts w:ascii="Consolas" w:hAnsi="Consolas" w:cs="Consolas"/>
          <w:color w:val="008080"/>
          <w:kern w:val="0"/>
          <w:sz w:val="16"/>
          <w:szCs w:val="16"/>
        </w:rPr>
        <w:t>&gt;</w:t>
      </w:r>
    </w:p>
    <w:p w14:paraId="21D69C60" w14:textId="77777777" w:rsidR="007B365B" w:rsidRPr="00D366C6" w:rsidRDefault="007B365B" w:rsidP="007B365B">
      <w:pPr>
        <w:autoSpaceDE w:val="0"/>
        <w:autoSpaceDN w:val="0"/>
        <w:adjustRightInd w:val="0"/>
        <w:rPr>
          <w:rFonts w:ascii="Consolas" w:hAnsi="Consolas" w:cs="Consolas"/>
          <w:kern w:val="0"/>
          <w:sz w:val="16"/>
          <w:szCs w:val="16"/>
        </w:rPr>
      </w:pPr>
      <w:r w:rsidRPr="00D366C6">
        <w:rPr>
          <w:rFonts w:ascii="Consolas" w:hAnsi="Consolas" w:cs="Consolas"/>
          <w:color w:val="000000"/>
          <w:kern w:val="0"/>
          <w:sz w:val="16"/>
          <w:szCs w:val="16"/>
        </w:rPr>
        <w:t xml:space="preserve">     </w:t>
      </w:r>
      <w:r w:rsidRPr="00D366C6">
        <w:rPr>
          <w:rFonts w:ascii="Consolas" w:hAnsi="Consolas" w:cs="Consolas"/>
          <w:color w:val="008080"/>
          <w:kern w:val="0"/>
          <w:sz w:val="16"/>
          <w:szCs w:val="16"/>
        </w:rPr>
        <w:t>&lt;</w:t>
      </w:r>
      <w:r w:rsidRPr="00D366C6">
        <w:rPr>
          <w:rFonts w:ascii="Consolas" w:hAnsi="Consolas" w:cs="Consolas"/>
          <w:color w:val="3F7F7F"/>
          <w:kern w:val="0"/>
          <w:sz w:val="16"/>
          <w:szCs w:val="16"/>
        </w:rPr>
        <w:t>Span</w:t>
      </w:r>
      <w:r w:rsidRPr="00D366C6">
        <w:rPr>
          <w:rFonts w:ascii="Consolas" w:hAnsi="Consolas" w:cs="Consolas"/>
          <w:color w:val="008080"/>
          <w:kern w:val="0"/>
          <w:sz w:val="16"/>
          <w:szCs w:val="16"/>
        </w:rPr>
        <w:t>&gt;</w:t>
      </w:r>
    </w:p>
    <w:p w14:paraId="4139C2F3" w14:textId="77777777" w:rsidR="007B365B" w:rsidRPr="00D366C6" w:rsidRDefault="007B365B" w:rsidP="007B365B">
      <w:pPr>
        <w:autoSpaceDE w:val="0"/>
        <w:autoSpaceDN w:val="0"/>
        <w:adjustRightInd w:val="0"/>
        <w:rPr>
          <w:rFonts w:ascii="Consolas" w:hAnsi="Consolas" w:cs="Consolas"/>
          <w:kern w:val="0"/>
          <w:sz w:val="16"/>
          <w:szCs w:val="16"/>
        </w:rPr>
      </w:pPr>
      <w:r w:rsidRPr="00D366C6">
        <w:rPr>
          <w:rFonts w:ascii="Consolas" w:hAnsi="Consolas" w:cs="Consolas"/>
          <w:color w:val="000000"/>
          <w:kern w:val="0"/>
          <w:sz w:val="16"/>
          <w:szCs w:val="16"/>
        </w:rPr>
        <w:t xml:space="preserve">      </w:t>
      </w:r>
      <w:r w:rsidRPr="00D366C6">
        <w:rPr>
          <w:rFonts w:ascii="Consolas" w:hAnsi="Consolas" w:cs="Consolas"/>
          <w:color w:val="008080"/>
          <w:kern w:val="0"/>
          <w:sz w:val="16"/>
          <w:szCs w:val="16"/>
        </w:rPr>
        <w:t>&lt;</w:t>
      </w:r>
      <w:r w:rsidRPr="00D366C6">
        <w:rPr>
          <w:rFonts w:ascii="Consolas" w:hAnsi="Consolas" w:cs="Consolas"/>
          <w:color w:val="3F7F7F"/>
          <w:kern w:val="0"/>
          <w:sz w:val="16"/>
          <w:szCs w:val="16"/>
        </w:rPr>
        <w:t>Text</w:t>
      </w:r>
      <w:r w:rsidRPr="00D366C6">
        <w:rPr>
          <w:rFonts w:ascii="Consolas" w:hAnsi="Consolas" w:cs="Consolas"/>
          <w:color w:val="008080"/>
          <w:kern w:val="0"/>
          <w:sz w:val="16"/>
          <w:szCs w:val="16"/>
        </w:rPr>
        <w:t>&gt;</w:t>
      </w:r>
      <w:r w:rsidRPr="00D366C6">
        <w:rPr>
          <w:rFonts w:ascii="Consolas" w:hAnsi="Consolas" w:cs="Consolas"/>
          <w:color w:val="000000"/>
          <w:kern w:val="0"/>
          <w:sz w:val="16"/>
          <w:szCs w:val="16"/>
        </w:rPr>
        <w:t>Das ist Text der Vorlage</w:t>
      </w:r>
      <w:r w:rsidRPr="00D366C6">
        <w:rPr>
          <w:rFonts w:ascii="Consolas" w:hAnsi="Consolas" w:cs="Consolas"/>
          <w:color w:val="008080"/>
          <w:kern w:val="0"/>
          <w:sz w:val="16"/>
          <w:szCs w:val="16"/>
        </w:rPr>
        <w:t>&lt;/</w:t>
      </w:r>
      <w:r w:rsidRPr="00D366C6">
        <w:rPr>
          <w:rFonts w:ascii="Consolas" w:hAnsi="Consolas" w:cs="Consolas"/>
          <w:color w:val="3F7F7F"/>
          <w:kern w:val="0"/>
          <w:sz w:val="16"/>
          <w:szCs w:val="16"/>
        </w:rPr>
        <w:t>Text</w:t>
      </w:r>
      <w:r w:rsidRPr="00D366C6">
        <w:rPr>
          <w:rFonts w:ascii="Consolas" w:hAnsi="Consolas" w:cs="Consolas"/>
          <w:color w:val="008080"/>
          <w:kern w:val="0"/>
          <w:sz w:val="16"/>
          <w:szCs w:val="16"/>
        </w:rPr>
        <w:t>&gt;</w:t>
      </w:r>
    </w:p>
    <w:p w14:paraId="5FF8C755" w14:textId="77777777" w:rsidR="007B365B" w:rsidRPr="007165DC" w:rsidRDefault="007B365B" w:rsidP="007B365B">
      <w:pPr>
        <w:autoSpaceDE w:val="0"/>
        <w:autoSpaceDN w:val="0"/>
        <w:adjustRightInd w:val="0"/>
        <w:rPr>
          <w:rFonts w:ascii="Consolas" w:hAnsi="Consolas" w:cs="Consolas"/>
          <w:kern w:val="0"/>
          <w:sz w:val="16"/>
          <w:szCs w:val="16"/>
          <w:lang w:val="en-US"/>
        </w:rPr>
      </w:pPr>
      <w:r w:rsidRPr="00D366C6">
        <w:rPr>
          <w:rFonts w:ascii="Consolas" w:hAnsi="Consolas" w:cs="Consolas"/>
          <w:color w:val="000000"/>
          <w:kern w:val="0"/>
          <w:sz w:val="16"/>
          <w:szCs w:val="16"/>
        </w:rPr>
        <w:t xml:space="preserve">     </w:t>
      </w:r>
      <w:r w:rsidRPr="007165DC">
        <w:rPr>
          <w:rFonts w:ascii="Consolas" w:hAnsi="Consolas" w:cs="Consolas"/>
          <w:color w:val="008080"/>
          <w:kern w:val="0"/>
          <w:sz w:val="16"/>
          <w:szCs w:val="16"/>
          <w:lang w:val="en-US"/>
        </w:rPr>
        <w:t>&lt;/</w:t>
      </w:r>
      <w:r w:rsidRPr="007165DC">
        <w:rPr>
          <w:rFonts w:ascii="Consolas" w:hAnsi="Consolas" w:cs="Consolas"/>
          <w:color w:val="3F7F7F"/>
          <w:kern w:val="0"/>
          <w:sz w:val="16"/>
          <w:szCs w:val="16"/>
          <w:lang w:val="en-US"/>
        </w:rPr>
        <w:t>Span</w:t>
      </w:r>
      <w:r w:rsidRPr="007165DC">
        <w:rPr>
          <w:rFonts w:ascii="Consolas" w:hAnsi="Consolas" w:cs="Consolas"/>
          <w:color w:val="008080"/>
          <w:kern w:val="0"/>
          <w:sz w:val="16"/>
          <w:szCs w:val="16"/>
          <w:lang w:val="en-US"/>
        </w:rPr>
        <w:t>&gt;</w:t>
      </w:r>
    </w:p>
    <w:p w14:paraId="6603E6A9" w14:textId="77777777" w:rsidR="007B365B" w:rsidRPr="007165DC" w:rsidRDefault="007B365B" w:rsidP="007B365B">
      <w:pPr>
        <w:autoSpaceDE w:val="0"/>
        <w:autoSpaceDN w:val="0"/>
        <w:adjustRightInd w:val="0"/>
        <w:rPr>
          <w:rFonts w:ascii="Consolas" w:hAnsi="Consolas" w:cs="Consolas"/>
          <w:kern w:val="0"/>
          <w:sz w:val="16"/>
          <w:szCs w:val="16"/>
          <w:lang w:val="en-US"/>
        </w:rPr>
      </w:pPr>
      <w:r w:rsidRPr="007165DC">
        <w:rPr>
          <w:rFonts w:ascii="Consolas" w:hAnsi="Consolas" w:cs="Consolas"/>
          <w:color w:val="000000"/>
          <w:kern w:val="0"/>
          <w:sz w:val="16"/>
          <w:szCs w:val="16"/>
          <w:lang w:val="en-US"/>
        </w:rPr>
        <w:t xml:space="preserve">    </w:t>
      </w:r>
      <w:r w:rsidRPr="007165DC">
        <w:rPr>
          <w:rFonts w:ascii="Consolas" w:hAnsi="Consolas" w:cs="Consolas"/>
          <w:color w:val="008080"/>
          <w:kern w:val="0"/>
          <w:sz w:val="16"/>
          <w:szCs w:val="16"/>
          <w:lang w:val="en-US"/>
        </w:rPr>
        <w:t>&lt;/</w:t>
      </w:r>
      <w:r w:rsidRPr="007165DC">
        <w:rPr>
          <w:rFonts w:ascii="Consolas" w:hAnsi="Consolas" w:cs="Consolas"/>
          <w:color w:val="3F7F7F"/>
          <w:kern w:val="0"/>
          <w:sz w:val="16"/>
          <w:szCs w:val="16"/>
          <w:lang w:val="en-US"/>
        </w:rPr>
        <w:t>Par</w:t>
      </w:r>
      <w:r w:rsidRPr="007165DC">
        <w:rPr>
          <w:rFonts w:ascii="Consolas" w:hAnsi="Consolas" w:cs="Consolas"/>
          <w:color w:val="008080"/>
          <w:kern w:val="0"/>
          <w:sz w:val="16"/>
          <w:szCs w:val="16"/>
          <w:lang w:val="en-US"/>
        </w:rPr>
        <w:t>&gt;</w:t>
      </w:r>
    </w:p>
    <w:p w14:paraId="3EB4D8FB" w14:textId="77777777" w:rsidR="007B365B" w:rsidRPr="007165DC" w:rsidRDefault="007B365B" w:rsidP="007B365B">
      <w:pPr>
        <w:autoSpaceDE w:val="0"/>
        <w:autoSpaceDN w:val="0"/>
        <w:adjustRightInd w:val="0"/>
        <w:rPr>
          <w:rFonts w:ascii="Consolas" w:hAnsi="Consolas" w:cs="Consolas"/>
          <w:kern w:val="0"/>
          <w:sz w:val="16"/>
          <w:szCs w:val="16"/>
          <w:lang w:val="en-US"/>
        </w:rPr>
      </w:pPr>
      <w:r w:rsidRPr="007165DC">
        <w:rPr>
          <w:rFonts w:ascii="Consolas" w:hAnsi="Consolas" w:cs="Consolas"/>
          <w:color w:val="000000"/>
          <w:kern w:val="0"/>
          <w:sz w:val="16"/>
          <w:szCs w:val="16"/>
          <w:lang w:val="en-US"/>
        </w:rPr>
        <w:t xml:space="preserve">    </w:t>
      </w:r>
      <w:r w:rsidRPr="007165DC">
        <w:rPr>
          <w:rFonts w:ascii="Consolas" w:hAnsi="Consolas" w:cs="Consolas"/>
          <w:color w:val="008080"/>
          <w:kern w:val="0"/>
          <w:sz w:val="16"/>
          <w:szCs w:val="16"/>
          <w:lang w:val="en-US"/>
        </w:rPr>
        <w:t>&lt;</w:t>
      </w:r>
      <w:r w:rsidRPr="007165DC">
        <w:rPr>
          <w:rFonts w:ascii="Consolas" w:hAnsi="Consolas" w:cs="Consolas"/>
          <w:color w:val="3F7F7F"/>
          <w:kern w:val="0"/>
          <w:sz w:val="16"/>
          <w:szCs w:val="16"/>
          <w:lang w:val="en-US"/>
        </w:rPr>
        <w:t>Par</w:t>
      </w:r>
      <w:r w:rsidRPr="007165DC">
        <w:rPr>
          <w:rFonts w:ascii="Consolas" w:hAnsi="Consolas" w:cs="Consolas"/>
          <w:color w:val="008080"/>
          <w:kern w:val="0"/>
          <w:sz w:val="16"/>
          <w:szCs w:val="16"/>
          <w:lang w:val="en-US"/>
        </w:rPr>
        <w:t>&gt;</w:t>
      </w:r>
    </w:p>
    <w:p w14:paraId="3AF4EB21" w14:textId="77777777" w:rsidR="007B365B" w:rsidRPr="007165DC" w:rsidRDefault="007B365B" w:rsidP="007B365B">
      <w:pPr>
        <w:autoSpaceDE w:val="0"/>
        <w:autoSpaceDN w:val="0"/>
        <w:adjustRightInd w:val="0"/>
        <w:rPr>
          <w:rFonts w:ascii="Consolas" w:hAnsi="Consolas" w:cs="Consolas"/>
          <w:kern w:val="0"/>
          <w:sz w:val="16"/>
          <w:szCs w:val="16"/>
          <w:lang w:val="en-US"/>
        </w:rPr>
      </w:pPr>
      <w:r w:rsidRPr="007165DC">
        <w:rPr>
          <w:rFonts w:ascii="Consolas" w:hAnsi="Consolas" w:cs="Consolas"/>
          <w:color w:val="000000"/>
          <w:kern w:val="0"/>
          <w:sz w:val="16"/>
          <w:szCs w:val="16"/>
          <w:lang w:val="en-US"/>
        </w:rPr>
        <w:t xml:space="preserve">     </w:t>
      </w:r>
      <w:r w:rsidRPr="007165DC">
        <w:rPr>
          <w:rFonts w:ascii="Consolas" w:hAnsi="Consolas" w:cs="Consolas"/>
          <w:color w:val="008080"/>
          <w:kern w:val="0"/>
          <w:sz w:val="16"/>
          <w:szCs w:val="16"/>
          <w:lang w:val="en-US"/>
        </w:rPr>
        <w:t>&lt;</w:t>
      </w:r>
      <w:r w:rsidRPr="007165DC">
        <w:rPr>
          <w:rFonts w:ascii="Consolas" w:hAnsi="Consolas" w:cs="Consolas"/>
          <w:color w:val="3F7F7F"/>
          <w:kern w:val="0"/>
          <w:sz w:val="16"/>
          <w:szCs w:val="16"/>
          <w:lang w:val="en-US"/>
        </w:rPr>
        <w:t>Span</w:t>
      </w:r>
      <w:r w:rsidRPr="007165DC">
        <w:rPr>
          <w:rFonts w:ascii="Consolas" w:hAnsi="Consolas" w:cs="Consolas"/>
          <w:color w:val="008080"/>
          <w:kern w:val="0"/>
          <w:sz w:val="16"/>
          <w:szCs w:val="16"/>
          <w:lang w:val="en-US"/>
        </w:rPr>
        <w:t>&gt;</w:t>
      </w:r>
    </w:p>
    <w:p w14:paraId="60ED1193" w14:textId="77777777" w:rsidR="007B365B" w:rsidRPr="007165DC" w:rsidRDefault="007B365B" w:rsidP="007B365B">
      <w:pPr>
        <w:autoSpaceDE w:val="0"/>
        <w:autoSpaceDN w:val="0"/>
        <w:adjustRightInd w:val="0"/>
        <w:rPr>
          <w:rFonts w:ascii="Consolas" w:hAnsi="Consolas" w:cs="Consolas"/>
          <w:kern w:val="0"/>
          <w:sz w:val="16"/>
          <w:szCs w:val="16"/>
          <w:lang w:val="en-US"/>
        </w:rPr>
      </w:pPr>
      <w:r w:rsidRPr="007165DC">
        <w:rPr>
          <w:rFonts w:ascii="Consolas" w:hAnsi="Consolas" w:cs="Consolas"/>
          <w:color w:val="000000"/>
          <w:kern w:val="0"/>
          <w:sz w:val="16"/>
          <w:szCs w:val="16"/>
          <w:lang w:val="en-US"/>
        </w:rPr>
        <w:t xml:space="preserve">      </w:t>
      </w:r>
      <w:r w:rsidRPr="007165DC">
        <w:rPr>
          <w:rFonts w:ascii="Consolas" w:hAnsi="Consolas" w:cs="Consolas"/>
          <w:color w:val="008080"/>
          <w:kern w:val="0"/>
          <w:sz w:val="16"/>
          <w:szCs w:val="16"/>
          <w:lang w:val="en-US"/>
        </w:rPr>
        <w:t>&lt;</w:t>
      </w:r>
      <w:r w:rsidRPr="007165DC">
        <w:rPr>
          <w:rFonts w:ascii="Consolas" w:hAnsi="Consolas" w:cs="Consolas"/>
          <w:color w:val="3F7F7F"/>
          <w:kern w:val="0"/>
          <w:sz w:val="16"/>
          <w:szCs w:val="16"/>
          <w:lang w:val="en-US"/>
        </w:rPr>
        <w:t>Text</w:t>
      </w:r>
      <w:r w:rsidRPr="007165DC">
        <w:rPr>
          <w:rFonts w:ascii="Consolas" w:hAnsi="Consolas" w:cs="Consolas"/>
          <w:color w:val="008080"/>
          <w:kern w:val="0"/>
          <w:sz w:val="16"/>
          <w:szCs w:val="16"/>
          <w:lang w:val="en-US"/>
        </w:rPr>
        <w:t>&gt;&lt;/</w:t>
      </w:r>
      <w:r w:rsidRPr="007165DC">
        <w:rPr>
          <w:rFonts w:ascii="Consolas" w:hAnsi="Consolas" w:cs="Consolas"/>
          <w:color w:val="3F7F7F"/>
          <w:kern w:val="0"/>
          <w:sz w:val="16"/>
          <w:szCs w:val="16"/>
          <w:lang w:val="en-US"/>
        </w:rPr>
        <w:t>Text</w:t>
      </w:r>
      <w:r w:rsidRPr="007165DC">
        <w:rPr>
          <w:rFonts w:ascii="Consolas" w:hAnsi="Consolas" w:cs="Consolas"/>
          <w:color w:val="008080"/>
          <w:kern w:val="0"/>
          <w:sz w:val="16"/>
          <w:szCs w:val="16"/>
          <w:lang w:val="en-US"/>
        </w:rPr>
        <w:t>&gt;</w:t>
      </w:r>
    </w:p>
    <w:p w14:paraId="01C82446" w14:textId="77777777" w:rsidR="007B365B" w:rsidRPr="00D366C6" w:rsidRDefault="007B365B" w:rsidP="007B365B">
      <w:pPr>
        <w:autoSpaceDE w:val="0"/>
        <w:autoSpaceDN w:val="0"/>
        <w:adjustRightInd w:val="0"/>
        <w:rPr>
          <w:rFonts w:ascii="Consolas" w:hAnsi="Consolas" w:cs="Consolas"/>
          <w:kern w:val="0"/>
          <w:sz w:val="16"/>
          <w:szCs w:val="16"/>
        </w:rPr>
      </w:pPr>
      <w:r w:rsidRPr="007165DC">
        <w:rPr>
          <w:rFonts w:ascii="Consolas" w:hAnsi="Consolas" w:cs="Consolas"/>
          <w:color w:val="000000"/>
          <w:kern w:val="0"/>
          <w:sz w:val="16"/>
          <w:szCs w:val="16"/>
          <w:lang w:val="en-US"/>
        </w:rPr>
        <w:t xml:space="preserve">     </w:t>
      </w:r>
      <w:r w:rsidRPr="00D366C6">
        <w:rPr>
          <w:rFonts w:ascii="Consolas" w:hAnsi="Consolas" w:cs="Consolas"/>
          <w:color w:val="008080"/>
          <w:kern w:val="0"/>
          <w:sz w:val="16"/>
          <w:szCs w:val="16"/>
        </w:rPr>
        <w:t>&lt;/</w:t>
      </w:r>
      <w:r w:rsidRPr="00D366C6">
        <w:rPr>
          <w:rFonts w:ascii="Consolas" w:hAnsi="Consolas" w:cs="Consolas"/>
          <w:color w:val="3F7F7F"/>
          <w:kern w:val="0"/>
          <w:sz w:val="16"/>
          <w:szCs w:val="16"/>
        </w:rPr>
        <w:t>Span</w:t>
      </w:r>
      <w:r w:rsidRPr="00D366C6">
        <w:rPr>
          <w:rFonts w:ascii="Consolas" w:hAnsi="Consolas" w:cs="Consolas"/>
          <w:color w:val="008080"/>
          <w:kern w:val="0"/>
          <w:sz w:val="16"/>
          <w:szCs w:val="16"/>
        </w:rPr>
        <w:t>&gt;</w:t>
      </w:r>
    </w:p>
    <w:p w14:paraId="76244C2C" w14:textId="77777777" w:rsidR="007B365B" w:rsidRPr="00D366C6" w:rsidRDefault="007B365B" w:rsidP="007B365B">
      <w:pPr>
        <w:autoSpaceDE w:val="0"/>
        <w:autoSpaceDN w:val="0"/>
        <w:adjustRightInd w:val="0"/>
        <w:rPr>
          <w:rFonts w:ascii="Consolas" w:hAnsi="Consolas" w:cs="Consolas"/>
          <w:kern w:val="0"/>
          <w:sz w:val="16"/>
          <w:szCs w:val="16"/>
        </w:rPr>
      </w:pPr>
      <w:r w:rsidRPr="00D366C6">
        <w:rPr>
          <w:rFonts w:ascii="Consolas" w:hAnsi="Consolas" w:cs="Consolas"/>
          <w:color w:val="000000"/>
          <w:kern w:val="0"/>
          <w:sz w:val="16"/>
          <w:szCs w:val="16"/>
        </w:rPr>
        <w:t xml:space="preserve">    </w:t>
      </w:r>
      <w:r w:rsidRPr="00D366C6">
        <w:rPr>
          <w:rFonts w:ascii="Consolas" w:hAnsi="Consolas" w:cs="Consolas"/>
          <w:color w:val="008080"/>
          <w:kern w:val="0"/>
          <w:sz w:val="16"/>
          <w:szCs w:val="16"/>
        </w:rPr>
        <w:t>&lt;/</w:t>
      </w:r>
      <w:r w:rsidRPr="00D366C6">
        <w:rPr>
          <w:rFonts w:ascii="Consolas" w:hAnsi="Consolas" w:cs="Consolas"/>
          <w:color w:val="3F7F7F"/>
          <w:kern w:val="0"/>
          <w:sz w:val="16"/>
          <w:szCs w:val="16"/>
        </w:rPr>
        <w:t>Par</w:t>
      </w:r>
      <w:r w:rsidRPr="00D366C6">
        <w:rPr>
          <w:rFonts w:ascii="Consolas" w:hAnsi="Consolas" w:cs="Consolas"/>
          <w:color w:val="008080"/>
          <w:kern w:val="0"/>
          <w:sz w:val="16"/>
          <w:szCs w:val="16"/>
        </w:rPr>
        <w:t>&gt;</w:t>
      </w:r>
    </w:p>
    <w:p w14:paraId="698B1D69" w14:textId="1164B269" w:rsidR="007B365B" w:rsidRPr="00D366C6" w:rsidRDefault="007B365B" w:rsidP="007B365B">
      <w:pPr>
        <w:autoSpaceDE w:val="0"/>
        <w:autoSpaceDN w:val="0"/>
        <w:adjustRightInd w:val="0"/>
        <w:rPr>
          <w:rFonts w:ascii="Consolas" w:hAnsi="Consolas" w:cs="Consolas"/>
          <w:kern w:val="0"/>
          <w:sz w:val="16"/>
          <w:szCs w:val="16"/>
        </w:rPr>
      </w:pPr>
      <w:r w:rsidRPr="00D366C6">
        <w:rPr>
          <w:rFonts w:ascii="Consolas" w:hAnsi="Consolas" w:cs="Consolas"/>
          <w:color w:val="000000"/>
          <w:kern w:val="0"/>
          <w:sz w:val="16"/>
          <w:szCs w:val="16"/>
        </w:rPr>
        <w:t xml:space="preserve">    </w:t>
      </w:r>
      <w:r w:rsidRPr="00D366C6">
        <w:rPr>
          <w:rFonts w:ascii="Consolas" w:hAnsi="Consolas" w:cs="Consolas"/>
          <w:color w:val="008080"/>
          <w:kern w:val="0"/>
          <w:sz w:val="16"/>
          <w:szCs w:val="16"/>
        </w:rPr>
        <w:t>&lt;</w:t>
      </w:r>
      <w:proofErr w:type="spellStart"/>
      <w:r w:rsidRPr="00D366C6">
        <w:rPr>
          <w:rFonts w:ascii="Consolas" w:hAnsi="Consolas" w:cs="Consolas"/>
          <w:color w:val="3F7F7F"/>
          <w:kern w:val="0"/>
          <w:sz w:val="16"/>
          <w:szCs w:val="16"/>
        </w:rPr>
        <w:t>ContainerPartRef</w:t>
      </w:r>
      <w:proofErr w:type="spellEnd"/>
      <w:r w:rsidRPr="00D366C6">
        <w:rPr>
          <w:rFonts w:ascii="Consolas" w:hAnsi="Consolas" w:cs="Consolas"/>
          <w:kern w:val="0"/>
          <w:sz w:val="16"/>
          <w:szCs w:val="16"/>
        </w:rPr>
        <w:t xml:space="preserve"> </w:t>
      </w:r>
      <w:proofErr w:type="spellStart"/>
      <w:r w:rsidRPr="00D366C6">
        <w:rPr>
          <w:rFonts w:ascii="Consolas" w:hAnsi="Consolas" w:cs="Consolas"/>
          <w:color w:val="7F007F"/>
          <w:kern w:val="0"/>
          <w:sz w:val="16"/>
          <w:szCs w:val="16"/>
        </w:rPr>
        <w:t>uri</w:t>
      </w:r>
      <w:proofErr w:type="spellEnd"/>
      <w:r w:rsidRPr="00D366C6">
        <w:rPr>
          <w:rFonts w:ascii="Consolas" w:hAnsi="Consolas" w:cs="Consolas"/>
          <w:color w:val="000000"/>
          <w:kern w:val="0"/>
          <w:sz w:val="16"/>
          <w:szCs w:val="16"/>
        </w:rPr>
        <w:t>=</w:t>
      </w:r>
      <w:r w:rsidRPr="00D366C6">
        <w:rPr>
          <w:rFonts w:ascii="Consolas" w:hAnsi="Consolas" w:cs="Consolas"/>
          <w:i/>
          <w:iCs/>
          <w:color w:val="2A00FF"/>
          <w:kern w:val="0"/>
          <w:sz w:val="16"/>
          <w:szCs w:val="16"/>
        </w:rPr>
        <w:t>"</w:t>
      </w:r>
      <w:r w:rsidR="00351C65">
        <w:rPr>
          <w:rFonts w:ascii="Consolas" w:hAnsi="Consolas" w:cs="Consolas"/>
          <w:i/>
          <w:iCs/>
          <w:color w:val="2A00FF"/>
          <w:kern w:val="0"/>
          <w:sz w:val="16"/>
          <w:szCs w:val="16"/>
        </w:rPr>
        <w:t>Models</w:t>
      </w:r>
      <w:r w:rsidRPr="00D366C6">
        <w:rPr>
          <w:rFonts w:ascii="Consolas" w:hAnsi="Consolas" w:cs="Consolas"/>
          <w:i/>
          <w:iCs/>
          <w:color w:val="2A00FF"/>
          <w:kern w:val="0"/>
          <w:sz w:val="16"/>
          <w:szCs w:val="16"/>
        </w:rPr>
        <w:t>\NurEineInhaltserweiterung.model"</w:t>
      </w:r>
      <w:r w:rsidRPr="00D366C6">
        <w:rPr>
          <w:rFonts w:ascii="Consolas" w:hAnsi="Consolas" w:cs="Consolas"/>
          <w:color w:val="008080"/>
          <w:kern w:val="0"/>
          <w:sz w:val="16"/>
          <w:szCs w:val="16"/>
        </w:rPr>
        <w:t>&gt;</w:t>
      </w:r>
    </w:p>
    <w:p w14:paraId="18F4256E" w14:textId="77777777" w:rsidR="007B365B" w:rsidRPr="00D366C6" w:rsidRDefault="007B365B" w:rsidP="007B365B">
      <w:pPr>
        <w:autoSpaceDE w:val="0"/>
        <w:autoSpaceDN w:val="0"/>
        <w:adjustRightInd w:val="0"/>
        <w:rPr>
          <w:rFonts w:ascii="Consolas" w:hAnsi="Consolas" w:cs="Consolas"/>
          <w:kern w:val="0"/>
          <w:sz w:val="16"/>
          <w:szCs w:val="16"/>
        </w:rPr>
      </w:pPr>
      <w:r w:rsidRPr="00D366C6">
        <w:rPr>
          <w:rFonts w:ascii="Consolas" w:hAnsi="Consolas" w:cs="Consolas"/>
          <w:color w:val="000000"/>
          <w:kern w:val="0"/>
          <w:sz w:val="16"/>
          <w:szCs w:val="16"/>
        </w:rPr>
        <w:t xml:space="preserve">     </w:t>
      </w:r>
      <w:r w:rsidRPr="00D366C6">
        <w:rPr>
          <w:rFonts w:ascii="Consolas" w:hAnsi="Consolas" w:cs="Consolas"/>
          <w:color w:val="008080"/>
          <w:kern w:val="0"/>
          <w:sz w:val="16"/>
          <w:szCs w:val="16"/>
        </w:rPr>
        <w:t>&lt;</w:t>
      </w:r>
      <w:proofErr w:type="spellStart"/>
      <w:r w:rsidRPr="00D366C6">
        <w:rPr>
          <w:rFonts w:ascii="Consolas" w:hAnsi="Consolas" w:cs="Consolas"/>
          <w:color w:val="3F7F7F"/>
          <w:kern w:val="0"/>
          <w:sz w:val="16"/>
          <w:szCs w:val="16"/>
        </w:rPr>
        <w:t>Extensions</w:t>
      </w:r>
      <w:proofErr w:type="spellEnd"/>
      <w:r w:rsidRPr="00D366C6">
        <w:rPr>
          <w:rFonts w:ascii="Consolas" w:hAnsi="Consolas" w:cs="Consolas"/>
          <w:color w:val="008080"/>
          <w:kern w:val="0"/>
          <w:sz w:val="16"/>
          <w:szCs w:val="16"/>
        </w:rPr>
        <w:t>&gt;</w:t>
      </w:r>
    </w:p>
    <w:p w14:paraId="694CB018" w14:textId="77777777" w:rsidR="007B365B" w:rsidRPr="00D366C6" w:rsidRDefault="007B365B" w:rsidP="007B365B">
      <w:pPr>
        <w:autoSpaceDE w:val="0"/>
        <w:autoSpaceDN w:val="0"/>
        <w:adjustRightInd w:val="0"/>
        <w:rPr>
          <w:rFonts w:ascii="Consolas" w:hAnsi="Consolas" w:cs="Consolas"/>
          <w:kern w:val="0"/>
          <w:sz w:val="16"/>
          <w:szCs w:val="16"/>
        </w:rPr>
      </w:pPr>
      <w:r w:rsidRPr="00D366C6">
        <w:rPr>
          <w:rFonts w:ascii="Consolas" w:hAnsi="Consolas" w:cs="Consolas"/>
          <w:color w:val="000000"/>
          <w:kern w:val="0"/>
          <w:sz w:val="16"/>
          <w:szCs w:val="16"/>
        </w:rPr>
        <w:t xml:space="preserve">      </w:t>
      </w:r>
      <w:r w:rsidRPr="00D366C6">
        <w:rPr>
          <w:rFonts w:ascii="Consolas" w:hAnsi="Consolas" w:cs="Consolas"/>
          <w:color w:val="008080"/>
          <w:kern w:val="0"/>
          <w:sz w:val="16"/>
          <w:szCs w:val="16"/>
        </w:rPr>
        <w:t>&lt;</w:t>
      </w:r>
      <w:proofErr w:type="spellStart"/>
      <w:r w:rsidRPr="00D366C6">
        <w:rPr>
          <w:rFonts w:ascii="Consolas" w:hAnsi="Consolas" w:cs="Consolas"/>
          <w:color w:val="3F7F7F"/>
          <w:kern w:val="0"/>
          <w:sz w:val="16"/>
          <w:szCs w:val="16"/>
        </w:rPr>
        <w:t>ContainerExtension</w:t>
      </w:r>
      <w:proofErr w:type="spellEnd"/>
      <w:r w:rsidRPr="00D366C6">
        <w:rPr>
          <w:rFonts w:ascii="Consolas" w:hAnsi="Consolas" w:cs="Consolas"/>
          <w:kern w:val="0"/>
          <w:sz w:val="16"/>
          <w:szCs w:val="16"/>
        </w:rPr>
        <w:t xml:space="preserve"> </w:t>
      </w:r>
      <w:proofErr w:type="spellStart"/>
      <w:r w:rsidRPr="00D366C6">
        <w:rPr>
          <w:rFonts w:ascii="Consolas" w:hAnsi="Consolas" w:cs="Consolas"/>
          <w:color w:val="7F007F"/>
          <w:kern w:val="0"/>
          <w:sz w:val="16"/>
          <w:szCs w:val="16"/>
        </w:rPr>
        <w:t>id</w:t>
      </w:r>
      <w:proofErr w:type="spellEnd"/>
      <w:r w:rsidRPr="00D366C6">
        <w:rPr>
          <w:rFonts w:ascii="Consolas" w:hAnsi="Consolas" w:cs="Consolas"/>
          <w:color w:val="000000"/>
          <w:kern w:val="0"/>
          <w:sz w:val="16"/>
          <w:szCs w:val="16"/>
        </w:rPr>
        <w:t>=</w:t>
      </w:r>
      <w:r w:rsidRPr="00D366C6">
        <w:rPr>
          <w:rFonts w:ascii="Consolas" w:hAnsi="Consolas" w:cs="Consolas"/>
          <w:i/>
          <w:iCs/>
          <w:color w:val="2A00FF"/>
          <w:kern w:val="0"/>
          <w:sz w:val="16"/>
          <w:szCs w:val="16"/>
        </w:rPr>
        <w:t>"Inhalt Demobaustein"</w:t>
      </w:r>
      <w:r w:rsidRPr="00D366C6">
        <w:rPr>
          <w:rFonts w:ascii="Consolas" w:hAnsi="Consolas" w:cs="Consolas"/>
          <w:color w:val="008080"/>
          <w:kern w:val="0"/>
          <w:sz w:val="16"/>
          <w:szCs w:val="16"/>
        </w:rPr>
        <w:t>&gt;</w:t>
      </w:r>
    </w:p>
    <w:p w14:paraId="3E0C7F55" w14:textId="77777777" w:rsidR="007B365B" w:rsidRPr="00D366C6" w:rsidRDefault="007B365B" w:rsidP="007B365B">
      <w:pPr>
        <w:autoSpaceDE w:val="0"/>
        <w:autoSpaceDN w:val="0"/>
        <w:adjustRightInd w:val="0"/>
        <w:rPr>
          <w:rFonts w:ascii="Consolas" w:hAnsi="Consolas" w:cs="Consolas"/>
          <w:kern w:val="0"/>
          <w:sz w:val="16"/>
          <w:szCs w:val="16"/>
        </w:rPr>
      </w:pPr>
      <w:r w:rsidRPr="00D366C6">
        <w:rPr>
          <w:rFonts w:ascii="Consolas" w:hAnsi="Consolas" w:cs="Consolas"/>
          <w:color w:val="000000"/>
          <w:kern w:val="0"/>
          <w:sz w:val="16"/>
          <w:szCs w:val="16"/>
        </w:rPr>
        <w:t xml:space="preserve">       </w:t>
      </w:r>
      <w:r w:rsidRPr="00D366C6">
        <w:rPr>
          <w:rFonts w:ascii="Consolas" w:hAnsi="Consolas" w:cs="Consolas"/>
          <w:color w:val="008080"/>
          <w:kern w:val="0"/>
          <w:sz w:val="16"/>
          <w:szCs w:val="16"/>
        </w:rPr>
        <w:t>&lt;</w:t>
      </w:r>
      <w:r w:rsidRPr="00D366C6">
        <w:rPr>
          <w:rFonts w:ascii="Consolas" w:hAnsi="Consolas" w:cs="Consolas"/>
          <w:color w:val="3F7F7F"/>
          <w:kern w:val="0"/>
          <w:sz w:val="16"/>
          <w:szCs w:val="16"/>
        </w:rPr>
        <w:t>Par</w:t>
      </w:r>
      <w:r w:rsidRPr="00D366C6">
        <w:rPr>
          <w:rFonts w:ascii="Consolas" w:hAnsi="Consolas" w:cs="Consolas"/>
          <w:color w:val="008080"/>
          <w:kern w:val="0"/>
          <w:sz w:val="16"/>
          <w:szCs w:val="16"/>
        </w:rPr>
        <w:t>&gt;</w:t>
      </w:r>
    </w:p>
    <w:p w14:paraId="007DA7F7" w14:textId="77777777" w:rsidR="007B365B" w:rsidRPr="00D366C6" w:rsidRDefault="007B365B" w:rsidP="007B365B">
      <w:pPr>
        <w:autoSpaceDE w:val="0"/>
        <w:autoSpaceDN w:val="0"/>
        <w:adjustRightInd w:val="0"/>
        <w:rPr>
          <w:rFonts w:ascii="Consolas" w:hAnsi="Consolas" w:cs="Consolas"/>
          <w:kern w:val="0"/>
          <w:sz w:val="16"/>
          <w:szCs w:val="16"/>
        </w:rPr>
      </w:pPr>
      <w:r w:rsidRPr="00D366C6">
        <w:rPr>
          <w:rFonts w:ascii="Consolas" w:hAnsi="Consolas" w:cs="Consolas"/>
          <w:color w:val="000000"/>
          <w:kern w:val="0"/>
          <w:sz w:val="16"/>
          <w:szCs w:val="16"/>
        </w:rPr>
        <w:t xml:space="preserve">        </w:t>
      </w:r>
      <w:r w:rsidRPr="00D366C6">
        <w:rPr>
          <w:rFonts w:ascii="Consolas" w:hAnsi="Consolas" w:cs="Consolas"/>
          <w:color w:val="008080"/>
          <w:kern w:val="0"/>
          <w:sz w:val="16"/>
          <w:szCs w:val="16"/>
        </w:rPr>
        <w:t>&lt;</w:t>
      </w:r>
      <w:r w:rsidRPr="00D366C6">
        <w:rPr>
          <w:rFonts w:ascii="Consolas" w:hAnsi="Consolas" w:cs="Consolas"/>
          <w:color w:val="3F7F7F"/>
          <w:kern w:val="0"/>
          <w:sz w:val="16"/>
          <w:szCs w:val="16"/>
        </w:rPr>
        <w:t>Span</w:t>
      </w:r>
      <w:r w:rsidRPr="00D366C6">
        <w:rPr>
          <w:rFonts w:ascii="Consolas" w:hAnsi="Consolas" w:cs="Consolas"/>
          <w:color w:val="008080"/>
          <w:kern w:val="0"/>
          <w:sz w:val="16"/>
          <w:szCs w:val="16"/>
        </w:rPr>
        <w:t>&gt;</w:t>
      </w:r>
    </w:p>
    <w:p w14:paraId="6FA1582A" w14:textId="77777777" w:rsidR="007B365B" w:rsidRPr="00D366C6" w:rsidRDefault="007B365B" w:rsidP="007B365B">
      <w:pPr>
        <w:autoSpaceDE w:val="0"/>
        <w:autoSpaceDN w:val="0"/>
        <w:adjustRightInd w:val="0"/>
        <w:rPr>
          <w:rFonts w:ascii="Consolas" w:hAnsi="Consolas" w:cs="Consolas"/>
          <w:kern w:val="0"/>
          <w:sz w:val="16"/>
          <w:szCs w:val="16"/>
        </w:rPr>
      </w:pPr>
      <w:r w:rsidRPr="00D366C6">
        <w:rPr>
          <w:rFonts w:ascii="Consolas" w:hAnsi="Consolas" w:cs="Consolas"/>
          <w:color w:val="000000"/>
          <w:kern w:val="0"/>
          <w:sz w:val="16"/>
          <w:szCs w:val="16"/>
        </w:rPr>
        <w:t xml:space="preserve">         </w:t>
      </w:r>
      <w:r w:rsidRPr="00D366C6">
        <w:rPr>
          <w:rFonts w:ascii="Consolas" w:hAnsi="Consolas" w:cs="Consolas"/>
          <w:color w:val="008080"/>
          <w:kern w:val="0"/>
          <w:sz w:val="16"/>
          <w:szCs w:val="16"/>
        </w:rPr>
        <w:t>&lt;</w:t>
      </w:r>
      <w:r w:rsidRPr="00D366C6">
        <w:rPr>
          <w:rFonts w:ascii="Consolas" w:hAnsi="Consolas" w:cs="Consolas"/>
          <w:color w:val="3F7F7F"/>
          <w:kern w:val="0"/>
          <w:sz w:val="16"/>
          <w:szCs w:val="16"/>
        </w:rPr>
        <w:t>Text</w:t>
      </w:r>
      <w:r w:rsidRPr="00D366C6">
        <w:rPr>
          <w:rFonts w:ascii="Consolas" w:hAnsi="Consolas" w:cs="Consolas"/>
          <w:color w:val="008080"/>
          <w:kern w:val="0"/>
          <w:sz w:val="16"/>
          <w:szCs w:val="16"/>
        </w:rPr>
        <w:t>&gt;</w:t>
      </w:r>
      <w:r w:rsidRPr="00D366C6">
        <w:rPr>
          <w:rFonts w:ascii="Consolas" w:hAnsi="Consolas" w:cs="Consolas"/>
          <w:color w:val="000000"/>
          <w:kern w:val="0"/>
          <w:sz w:val="16"/>
          <w:szCs w:val="16"/>
        </w:rPr>
        <w:t xml:space="preserve">Dieser Text in der Inhaltserweiterung im Baustein wird gefüllt durch die </w:t>
      </w:r>
      <w:proofErr w:type="gramStart"/>
      <w:r w:rsidRPr="00D366C6">
        <w:rPr>
          <w:rFonts w:ascii="Consolas" w:hAnsi="Consolas" w:cs="Consolas"/>
          <w:color w:val="000000"/>
          <w:kern w:val="0"/>
          <w:sz w:val="16"/>
          <w:szCs w:val="16"/>
        </w:rPr>
        <w:t>Vorlage.</w:t>
      </w:r>
      <w:r w:rsidRPr="00D366C6">
        <w:rPr>
          <w:rFonts w:ascii="Consolas" w:hAnsi="Consolas" w:cs="Consolas"/>
          <w:color w:val="008080"/>
          <w:kern w:val="0"/>
          <w:sz w:val="16"/>
          <w:szCs w:val="16"/>
        </w:rPr>
        <w:t>&lt;</w:t>
      </w:r>
      <w:proofErr w:type="gramEnd"/>
      <w:r w:rsidRPr="00D366C6">
        <w:rPr>
          <w:rFonts w:ascii="Consolas" w:hAnsi="Consolas" w:cs="Consolas"/>
          <w:color w:val="008080"/>
          <w:kern w:val="0"/>
          <w:sz w:val="16"/>
          <w:szCs w:val="16"/>
        </w:rPr>
        <w:t>/</w:t>
      </w:r>
      <w:r w:rsidRPr="00D366C6">
        <w:rPr>
          <w:rFonts w:ascii="Consolas" w:hAnsi="Consolas" w:cs="Consolas"/>
          <w:color w:val="3F7F7F"/>
          <w:kern w:val="0"/>
          <w:sz w:val="16"/>
          <w:szCs w:val="16"/>
        </w:rPr>
        <w:t>Text</w:t>
      </w:r>
      <w:r w:rsidRPr="00D366C6">
        <w:rPr>
          <w:rFonts w:ascii="Consolas" w:hAnsi="Consolas" w:cs="Consolas"/>
          <w:color w:val="008080"/>
          <w:kern w:val="0"/>
          <w:sz w:val="16"/>
          <w:szCs w:val="16"/>
        </w:rPr>
        <w:t>&gt;</w:t>
      </w:r>
    </w:p>
    <w:p w14:paraId="1BC02E42" w14:textId="77777777" w:rsidR="007B365B" w:rsidRPr="007165DC" w:rsidRDefault="007B365B" w:rsidP="007B365B">
      <w:pPr>
        <w:autoSpaceDE w:val="0"/>
        <w:autoSpaceDN w:val="0"/>
        <w:adjustRightInd w:val="0"/>
        <w:rPr>
          <w:rFonts w:ascii="Consolas" w:hAnsi="Consolas" w:cs="Consolas"/>
          <w:kern w:val="0"/>
          <w:sz w:val="16"/>
          <w:szCs w:val="16"/>
          <w:lang w:val="en-US"/>
        </w:rPr>
      </w:pPr>
      <w:r w:rsidRPr="00D366C6">
        <w:rPr>
          <w:rFonts w:ascii="Consolas" w:hAnsi="Consolas" w:cs="Consolas"/>
          <w:color w:val="000000"/>
          <w:kern w:val="0"/>
          <w:sz w:val="16"/>
          <w:szCs w:val="16"/>
        </w:rPr>
        <w:t xml:space="preserve">        </w:t>
      </w:r>
      <w:r w:rsidRPr="007165DC">
        <w:rPr>
          <w:rFonts w:ascii="Consolas" w:hAnsi="Consolas" w:cs="Consolas"/>
          <w:color w:val="008080"/>
          <w:kern w:val="0"/>
          <w:sz w:val="16"/>
          <w:szCs w:val="16"/>
          <w:lang w:val="en-US"/>
        </w:rPr>
        <w:t>&lt;/</w:t>
      </w:r>
      <w:r w:rsidRPr="007165DC">
        <w:rPr>
          <w:rFonts w:ascii="Consolas" w:hAnsi="Consolas" w:cs="Consolas"/>
          <w:color w:val="3F7F7F"/>
          <w:kern w:val="0"/>
          <w:sz w:val="16"/>
          <w:szCs w:val="16"/>
          <w:lang w:val="en-US"/>
        </w:rPr>
        <w:t>Span</w:t>
      </w:r>
      <w:r w:rsidRPr="007165DC">
        <w:rPr>
          <w:rFonts w:ascii="Consolas" w:hAnsi="Consolas" w:cs="Consolas"/>
          <w:color w:val="008080"/>
          <w:kern w:val="0"/>
          <w:sz w:val="16"/>
          <w:szCs w:val="16"/>
          <w:lang w:val="en-US"/>
        </w:rPr>
        <w:t>&gt;</w:t>
      </w:r>
    </w:p>
    <w:p w14:paraId="36BB67AE" w14:textId="77777777" w:rsidR="007B365B" w:rsidRPr="007165DC" w:rsidRDefault="007B365B" w:rsidP="007B365B">
      <w:pPr>
        <w:autoSpaceDE w:val="0"/>
        <w:autoSpaceDN w:val="0"/>
        <w:adjustRightInd w:val="0"/>
        <w:rPr>
          <w:rFonts w:ascii="Consolas" w:hAnsi="Consolas" w:cs="Consolas"/>
          <w:kern w:val="0"/>
          <w:sz w:val="16"/>
          <w:szCs w:val="16"/>
          <w:lang w:val="en-US"/>
        </w:rPr>
      </w:pPr>
      <w:r w:rsidRPr="007165DC">
        <w:rPr>
          <w:rFonts w:ascii="Consolas" w:hAnsi="Consolas" w:cs="Consolas"/>
          <w:color w:val="000000"/>
          <w:kern w:val="0"/>
          <w:sz w:val="16"/>
          <w:szCs w:val="16"/>
          <w:lang w:val="en-US"/>
        </w:rPr>
        <w:t xml:space="preserve">       </w:t>
      </w:r>
      <w:r w:rsidRPr="007165DC">
        <w:rPr>
          <w:rFonts w:ascii="Consolas" w:hAnsi="Consolas" w:cs="Consolas"/>
          <w:color w:val="008080"/>
          <w:kern w:val="0"/>
          <w:sz w:val="16"/>
          <w:szCs w:val="16"/>
          <w:lang w:val="en-US"/>
        </w:rPr>
        <w:t>&lt;/</w:t>
      </w:r>
      <w:r w:rsidRPr="007165DC">
        <w:rPr>
          <w:rFonts w:ascii="Consolas" w:hAnsi="Consolas" w:cs="Consolas"/>
          <w:color w:val="3F7F7F"/>
          <w:kern w:val="0"/>
          <w:sz w:val="16"/>
          <w:szCs w:val="16"/>
          <w:lang w:val="en-US"/>
        </w:rPr>
        <w:t>Par</w:t>
      </w:r>
      <w:r w:rsidRPr="007165DC">
        <w:rPr>
          <w:rFonts w:ascii="Consolas" w:hAnsi="Consolas" w:cs="Consolas"/>
          <w:color w:val="008080"/>
          <w:kern w:val="0"/>
          <w:sz w:val="16"/>
          <w:szCs w:val="16"/>
          <w:lang w:val="en-US"/>
        </w:rPr>
        <w:t>&gt;</w:t>
      </w:r>
    </w:p>
    <w:p w14:paraId="4E853F8C" w14:textId="77777777" w:rsidR="007B365B" w:rsidRPr="007165DC" w:rsidRDefault="007B365B" w:rsidP="007B365B">
      <w:pPr>
        <w:autoSpaceDE w:val="0"/>
        <w:autoSpaceDN w:val="0"/>
        <w:adjustRightInd w:val="0"/>
        <w:rPr>
          <w:rFonts w:ascii="Consolas" w:hAnsi="Consolas" w:cs="Consolas"/>
          <w:kern w:val="0"/>
          <w:sz w:val="16"/>
          <w:szCs w:val="16"/>
          <w:lang w:val="en-US"/>
        </w:rPr>
      </w:pPr>
      <w:r w:rsidRPr="007165DC">
        <w:rPr>
          <w:rFonts w:ascii="Consolas" w:hAnsi="Consolas" w:cs="Consolas"/>
          <w:color w:val="000000"/>
          <w:kern w:val="0"/>
          <w:sz w:val="16"/>
          <w:szCs w:val="16"/>
          <w:lang w:val="en-US"/>
        </w:rPr>
        <w:t xml:space="preserve">      </w:t>
      </w:r>
      <w:r w:rsidRPr="007165DC">
        <w:rPr>
          <w:rFonts w:ascii="Consolas" w:hAnsi="Consolas" w:cs="Consolas"/>
          <w:color w:val="008080"/>
          <w:kern w:val="0"/>
          <w:sz w:val="16"/>
          <w:szCs w:val="16"/>
          <w:lang w:val="en-US"/>
        </w:rPr>
        <w:t>&lt;/</w:t>
      </w:r>
      <w:proofErr w:type="spellStart"/>
      <w:r w:rsidRPr="007165DC">
        <w:rPr>
          <w:rFonts w:ascii="Consolas" w:hAnsi="Consolas" w:cs="Consolas"/>
          <w:color w:val="3F7F7F"/>
          <w:kern w:val="0"/>
          <w:sz w:val="16"/>
          <w:szCs w:val="16"/>
          <w:lang w:val="en-US"/>
        </w:rPr>
        <w:t>ContainerExtension</w:t>
      </w:r>
      <w:proofErr w:type="spellEnd"/>
      <w:r w:rsidRPr="007165DC">
        <w:rPr>
          <w:rFonts w:ascii="Consolas" w:hAnsi="Consolas" w:cs="Consolas"/>
          <w:color w:val="008080"/>
          <w:kern w:val="0"/>
          <w:sz w:val="16"/>
          <w:szCs w:val="16"/>
          <w:lang w:val="en-US"/>
        </w:rPr>
        <w:t>&gt;</w:t>
      </w:r>
    </w:p>
    <w:p w14:paraId="68E3C6AF" w14:textId="77777777" w:rsidR="007B365B" w:rsidRPr="007165DC" w:rsidRDefault="007B365B" w:rsidP="007B365B">
      <w:pPr>
        <w:autoSpaceDE w:val="0"/>
        <w:autoSpaceDN w:val="0"/>
        <w:adjustRightInd w:val="0"/>
        <w:rPr>
          <w:rFonts w:ascii="Consolas" w:hAnsi="Consolas" w:cs="Consolas"/>
          <w:kern w:val="0"/>
          <w:sz w:val="16"/>
          <w:szCs w:val="16"/>
          <w:lang w:val="en-US"/>
        </w:rPr>
      </w:pPr>
      <w:r w:rsidRPr="007165DC">
        <w:rPr>
          <w:rFonts w:ascii="Consolas" w:hAnsi="Consolas" w:cs="Consolas"/>
          <w:color w:val="000000"/>
          <w:kern w:val="0"/>
          <w:sz w:val="16"/>
          <w:szCs w:val="16"/>
          <w:lang w:val="en-US"/>
        </w:rPr>
        <w:t xml:space="preserve">     </w:t>
      </w:r>
      <w:r w:rsidRPr="007165DC">
        <w:rPr>
          <w:rFonts w:ascii="Consolas" w:hAnsi="Consolas" w:cs="Consolas"/>
          <w:color w:val="008080"/>
          <w:kern w:val="0"/>
          <w:sz w:val="16"/>
          <w:szCs w:val="16"/>
          <w:lang w:val="en-US"/>
        </w:rPr>
        <w:t>&lt;/</w:t>
      </w:r>
      <w:r w:rsidRPr="007165DC">
        <w:rPr>
          <w:rFonts w:ascii="Consolas" w:hAnsi="Consolas" w:cs="Consolas"/>
          <w:color w:val="3F7F7F"/>
          <w:kern w:val="0"/>
          <w:sz w:val="16"/>
          <w:szCs w:val="16"/>
          <w:lang w:val="en-US"/>
        </w:rPr>
        <w:t>Extensions</w:t>
      </w:r>
      <w:r w:rsidRPr="007165DC">
        <w:rPr>
          <w:rFonts w:ascii="Consolas" w:hAnsi="Consolas" w:cs="Consolas"/>
          <w:color w:val="008080"/>
          <w:kern w:val="0"/>
          <w:sz w:val="16"/>
          <w:szCs w:val="16"/>
          <w:lang w:val="en-US"/>
        </w:rPr>
        <w:t>&gt;</w:t>
      </w:r>
    </w:p>
    <w:p w14:paraId="054A05D7" w14:textId="77777777" w:rsidR="007B365B" w:rsidRPr="007165DC" w:rsidRDefault="007B365B" w:rsidP="007B365B">
      <w:pPr>
        <w:autoSpaceDE w:val="0"/>
        <w:autoSpaceDN w:val="0"/>
        <w:adjustRightInd w:val="0"/>
        <w:rPr>
          <w:rFonts w:ascii="Consolas" w:hAnsi="Consolas" w:cs="Consolas"/>
          <w:kern w:val="0"/>
          <w:sz w:val="16"/>
          <w:szCs w:val="16"/>
          <w:lang w:val="en-US"/>
        </w:rPr>
      </w:pPr>
      <w:r w:rsidRPr="007165DC">
        <w:rPr>
          <w:rFonts w:ascii="Consolas" w:hAnsi="Consolas" w:cs="Consolas"/>
          <w:color w:val="000000"/>
          <w:kern w:val="0"/>
          <w:sz w:val="16"/>
          <w:szCs w:val="16"/>
          <w:lang w:val="en-US"/>
        </w:rPr>
        <w:t xml:space="preserve">    </w:t>
      </w:r>
      <w:r w:rsidRPr="007165DC">
        <w:rPr>
          <w:rFonts w:ascii="Consolas" w:hAnsi="Consolas" w:cs="Consolas"/>
          <w:color w:val="008080"/>
          <w:kern w:val="0"/>
          <w:sz w:val="16"/>
          <w:szCs w:val="16"/>
          <w:lang w:val="en-US"/>
        </w:rPr>
        <w:t>&lt;/</w:t>
      </w:r>
      <w:proofErr w:type="spellStart"/>
      <w:r w:rsidRPr="007165DC">
        <w:rPr>
          <w:rFonts w:ascii="Consolas" w:hAnsi="Consolas" w:cs="Consolas"/>
          <w:color w:val="3F7F7F"/>
          <w:kern w:val="0"/>
          <w:sz w:val="16"/>
          <w:szCs w:val="16"/>
          <w:lang w:val="en-US"/>
        </w:rPr>
        <w:t>ContainerPartRef</w:t>
      </w:r>
      <w:proofErr w:type="spellEnd"/>
      <w:r w:rsidRPr="007165DC">
        <w:rPr>
          <w:rFonts w:ascii="Consolas" w:hAnsi="Consolas" w:cs="Consolas"/>
          <w:color w:val="008080"/>
          <w:kern w:val="0"/>
          <w:sz w:val="16"/>
          <w:szCs w:val="16"/>
          <w:lang w:val="en-US"/>
        </w:rPr>
        <w:t>&gt;</w:t>
      </w:r>
    </w:p>
    <w:p w14:paraId="03CEA98E" w14:textId="77777777" w:rsidR="007B365B" w:rsidRPr="00D366C6" w:rsidRDefault="007B365B" w:rsidP="007B365B">
      <w:pPr>
        <w:autoSpaceDE w:val="0"/>
        <w:autoSpaceDN w:val="0"/>
        <w:adjustRightInd w:val="0"/>
        <w:rPr>
          <w:rFonts w:ascii="Consolas" w:hAnsi="Consolas" w:cs="Consolas"/>
          <w:kern w:val="0"/>
          <w:sz w:val="16"/>
          <w:szCs w:val="16"/>
        </w:rPr>
      </w:pPr>
      <w:r w:rsidRPr="007165DC">
        <w:rPr>
          <w:rFonts w:ascii="Consolas" w:hAnsi="Consolas" w:cs="Consolas"/>
          <w:color w:val="000000"/>
          <w:kern w:val="0"/>
          <w:sz w:val="16"/>
          <w:szCs w:val="16"/>
          <w:lang w:val="en-US"/>
        </w:rPr>
        <w:t xml:space="preserve">   </w:t>
      </w:r>
      <w:r w:rsidRPr="00D366C6">
        <w:rPr>
          <w:rFonts w:ascii="Consolas" w:hAnsi="Consolas" w:cs="Consolas"/>
          <w:color w:val="008080"/>
          <w:kern w:val="0"/>
          <w:sz w:val="16"/>
          <w:szCs w:val="16"/>
        </w:rPr>
        <w:t>&lt;/</w:t>
      </w:r>
      <w:r w:rsidRPr="00D366C6">
        <w:rPr>
          <w:rFonts w:ascii="Consolas" w:hAnsi="Consolas" w:cs="Consolas"/>
          <w:color w:val="3F7F7F"/>
          <w:kern w:val="0"/>
          <w:sz w:val="16"/>
          <w:szCs w:val="16"/>
        </w:rPr>
        <w:t>Container</w:t>
      </w:r>
      <w:r w:rsidRPr="00D366C6">
        <w:rPr>
          <w:rFonts w:ascii="Consolas" w:hAnsi="Consolas" w:cs="Consolas"/>
          <w:color w:val="008080"/>
          <w:kern w:val="0"/>
          <w:sz w:val="16"/>
          <w:szCs w:val="16"/>
        </w:rPr>
        <w:t>&gt;</w:t>
      </w:r>
    </w:p>
    <w:p w14:paraId="2A4B52A7" w14:textId="77777777" w:rsidR="007B365B" w:rsidRPr="00D366C6" w:rsidRDefault="007B365B" w:rsidP="007B365B">
      <w:pPr>
        <w:autoSpaceDE w:val="0"/>
        <w:autoSpaceDN w:val="0"/>
        <w:adjustRightInd w:val="0"/>
        <w:rPr>
          <w:rFonts w:ascii="Consolas" w:hAnsi="Consolas" w:cs="Consolas"/>
          <w:kern w:val="0"/>
          <w:sz w:val="16"/>
          <w:szCs w:val="16"/>
        </w:rPr>
      </w:pPr>
      <w:r w:rsidRPr="00D366C6">
        <w:rPr>
          <w:rFonts w:ascii="Consolas" w:hAnsi="Consolas" w:cs="Consolas"/>
          <w:color w:val="000000"/>
          <w:kern w:val="0"/>
          <w:sz w:val="16"/>
          <w:szCs w:val="16"/>
        </w:rPr>
        <w:t xml:space="preserve">  </w:t>
      </w:r>
      <w:r w:rsidRPr="00D366C6">
        <w:rPr>
          <w:rFonts w:ascii="Consolas" w:hAnsi="Consolas" w:cs="Consolas"/>
          <w:color w:val="008080"/>
          <w:kern w:val="0"/>
          <w:sz w:val="16"/>
          <w:szCs w:val="16"/>
        </w:rPr>
        <w:t>&lt;/</w:t>
      </w:r>
      <w:proofErr w:type="spellStart"/>
      <w:r w:rsidRPr="00D366C6">
        <w:rPr>
          <w:rFonts w:ascii="Consolas" w:hAnsi="Consolas" w:cs="Consolas"/>
          <w:color w:val="3F7F7F"/>
          <w:kern w:val="0"/>
          <w:sz w:val="16"/>
          <w:szCs w:val="16"/>
        </w:rPr>
        <w:t>Section</w:t>
      </w:r>
      <w:proofErr w:type="spellEnd"/>
      <w:r w:rsidRPr="00D366C6">
        <w:rPr>
          <w:rFonts w:ascii="Consolas" w:hAnsi="Consolas" w:cs="Consolas"/>
          <w:color w:val="008080"/>
          <w:kern w:val="0"/>
          <w:sz w:val="16"/>
          <w:szCs w:val="16"/>
        </w:rPr>
        <w:t>&gt;</w:t>
      </w:r>
    </w:p>
    <w:p w14:paraId="26AE8EA3" w14:textId="77777777" w:rsidR="007B365B" w:rsidRPr="00D366C6" w:rsidRDefault="007B365B" w:rsidP="007B365B">
      <w:pPr>
        <w:autoSpaceDE w:val="0"/>
        <w:autoSpaceDN w:val="0"/>
        <w:adjustRightInd w:val="0"/>
        <w:rPr>
          <w:rFonts w:ascii="Consolas" w:hAnsi="Consolas" w:cs="Consolas"/>
          <w:kern w:val="0"/>
          <w:sz w:val="16"/>
          <w:szCs w:val="16"/>
        </w:rPr>
      </w:pPr>
      <w:r w:rsidRPr="00D366C6">
        <w:rPr>
          <w:rFonts w:ascii="Consolas" w:hAnsi="Consolas" w:cs="Consolas"/>
          <w:color w:val="000000"/>
          <w:kern w:val="0"/>
          <w:sz w:val="16"/>
          <w:szCs w:val="16"/>
        </w:rPr>
        <w:t xml:space="preserve"> </w:t>
      </w:r>
      <w:r w:rsidRPr="00D366C6">
        <w:rPr>
          <w:rFonts w:ascii="Consolas" w:hAnsi="Consolas" w:cs="Consolas"/>
          <w:color w:val="008080"/>
          <w:kern w:val="0"/>
          <w:sz w:val="16"/>
          <w:szCs w:val="16"/>
        </w:rPr>
        <w:t>&lt;/</w:t>
      </w:r>
      <w:proofErr w:type="spellStart"/>
      <w:r w:rsidRPr="00D366C6">
        <w:rPr>
          <w:rFonts w:ascii="Consolas" w:hAnsi="Consolas" w:cs="Consolas"/>
          <w:color w:val="3F7F7F"/>
          <w:kern w:val="0"/>
          <w:sz w:val="16"/>
          <w:szCs w:val="16"/>
        </w:rPr>
        <w:t>Document</w:t>
      </w:r>
      <w:proofErr w:type="spellEnd"/>
      <w:r w:rsidRPr="00D366C6">
        <w:rPr>
          <w:rFonts w:ascii="Consolas" w:hAnsi="Consolas" w:cs="Consolas"/>
          <w:color w:val="008080"/>
          <w:kern w:val="0"/>
          <w:sz w:val="16"/>
          <w:szCs w:val="16"/>
        </w:rPr>
        <w:t>&gt;</w:t>
      </w:r>
    </w:p>
    <w:p w14:paraId="4135B347" w14:textId="11A2BF03" w:rsidR="00684611" w:rsidRPr="00D366C6" w:rsidRDefault="007B365B" w:rsidP="007B365B">
      <w:pPr>
        <w:pStyle w:val="Text"/>
        <w:rPr>
          <w:sz w:val="16"/>
          <w:szCs w:val="16"/>
        </w:rPr>
      </w:pPr>
      <w:r w:rsidRPr="00D366C6">
        <w:rPr>
          <w:rFonts w:ascii="Consolas" w:hAnsi="Consolas" w:cs="Consolas"/>
          <w:color w:val="008080"/>
          <w:kern w:val="0"/>
          <w:sz w:val="16"/>
          <w:szCs w:val="16"/>
        </w:rPr>
        <w:t>&lt;/</w:t>
      </w:r>
      <w:proofErr w:type="spellStart"/>
      <w:r w:rsidRPr="00D366C6">
        <w:rPr>
          <w:rFonts w:ascii="Consolas" w:hAnsi="Consolas" w:cs="Consolas"/>
          <w:color w:val="3F7F7F"/>
          <w:kern w:val="0"/>
          <w:sz w:val="16"/>
          <w:szCs w:val="16"/>
        </w:rPr>
        <w:t>RootPart</w:t>
      </w:r>
      <w:proofErr w:type="spellEnd"/>
      <w:r w:rsidRPr="00D366C6">
        <w:rPr>
          <w:rFonts w:ascii="Consolas" w:hAnsi="Consolas" w:cs="Consolas"/>
          <w:color w:val="008080"/>
          <w:kern w:val="0"/>
          <w:sz w:val="16"/>
          <w:szCs w:val="16"/>
        </w:rPr>
        <w:t>&gt;</w:t>
      </w:r>
    </w:p>
    <w:p w14:paraId="70F3FE0D" w14:textId="085D0D08" w:rsidR="00617E09" w:rsidRDefault="00164697" w:rsidP="00A668A0">
      <w:pPr>
        <w:pStyle w:val="Text"/>
      </w:pPr>
      <w:r>
        <w:t>Inhaltserweiterungen können geschachtelt werden.</w:t>
      </w:r>
      <w:r w:rsidR="00A668A0">
        <w:t xml:space="preserve"> </w:t>
      </w:r>
      <w:r w:rsidR="00126672">
        <w:t>Dazu wurde die Beispielvorlage Demo_Inhaltserweiterung_</w:t>
      </w:r>
      <w:proofErr w:type="gramStart"/>
      <w:r w:rsidR="00126672">
        <w:t>geschachtelt.template</w:t>
      </w:r>
      <w:proofErr w:type="gramEnd"/>
      <w:r w:rsidR="00126672">
        <w:t xml:space="preserve"> bereitgestellt. Die</w:t>
      </w:r>
      <w:r w:rsidR="0093416A">
        <w:t>se</w:t>
      </w:r>
      <w:r w:rsidR="00126672">
        <w:t xml:space="preserve"> </w:t>
      </w:r>
      <w:r w:rsidR="006B0532">
        <w:t xml:space="preserve">bindet den Baustein </w:t>
      </w:r>
      <w:r w:rsidR="003068E1">
        <w:t xml:space="preserve">NurEineInhaltserweiterung_1.model ein, welcher wiederum </w:t>
      </w:r>
      <w:r w:rsidR="00B44C58">
        <w:t xml:space="preserve">den Baustein </w:t>
      </w:r>
      <w:r w:rsidR="0043113D">
        <w:t>NurEineInhaltserweiterung_2.model einbindet. Beide Bausteine stellen ihre eigene</w:t>
      </w:r>
      <w:r w:rsidR="00920497">
        <w:t>n</w:t>
      </w:r>
      <w:r w:rsidR="0043113D">
        <w:t xml:space="preserve"> Inhaltserweiterung</w:t>
      </w:r>
      <w:r w:rsidR="00920497">
        <w:t>en</w:t>
      </w:r>
      <w:r w:rsidR="0043113D">
        <w:t xml:space="preserve"> zur Verfügung</w:t>
      </w:r>
      <w:r w:rsidR="00920497">
        <w:t>, die jedoch ineinander verschachtelt sind.</w:t>
      </w:r>
    </w:p>
    <w:p w14:paraId="6FE35ECB" w14:textId="5692AF82" w:rsidR="006353EB" w:rsidRDefault="00351C65">
      <w:pPr>
        <w:pStyle w:val="Textzusammenhalten"/>
      </w:pPr>
      <w:r w:rsidRPr="00351C65">
        <w:rPr>
          <w:noProof/>
        </w:rPr>
        <w:lastRenderedPageBreak/>
        <w:drawing>
          <wp:inline distT="0" distB="0" distL="0" distR="0" wp14:anchorId="7B4D1DCD" wp14:editId="587D3623">
            <wp:extent cx="5570703" cy="1767993"/>
            <wp:effectExtent l="0" t="0" r="0" b="381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0703" cy="1767993"/>
                    </a:xfrm>
                    <a:prstGeom prst="rect">
                      <a:avLst/>
                    </a:prstGeom>
                  </pic:spPr>
                </pic:pic>
              </a:graphicData>
            </a:graphic>
          </wp:inline>
        </w:drawing>
      </w:r>
    </w:p>
    <w:p w14:paraId="44FB2177" w14:textId="662D38A7" w:rsidR="00981A64" w:rsidRDefault="0038689E" w:rsidP="00D366C6">
      <w:pPr>
        <w:pStyle w:val="Textzusammenhalten"/>
      </w:pPr>
      <w:r>
        <w:t xml:space="preserve">In der Vorlage kann nun </w:t>
      </w:r>
      <w:r w:rsidR="00691F5E">
        <w:t>die Inhaltserweiterung im 2. Baustein gefüllt werden.</w:t>
      </w:r>
    </w:p>
    <w:p w14:paraId="7BD84D83" w14:textId="3DBA1EDF" w:rsidR="00B131AF" w:rsidRDefault="009E0975" w:rsidP="00A668A0">
      <w:pPr>
        <w:pStyle w:val="Text"/>
      </w:pPr>
      <w:r w:rsidRPr="009E0975">
        <w:rPr>
          <w:noProof/>
        </w:rPr>
        <w:drawing>
          <wp:inline distT="0" distB="0" distL="0" distR="0" wp14:anchorId="4921F907" wp14:editId="624CF75A">
            <wp:extent cx="5761355" cy="2482850"/>
            <wp:effectExtent l="0" t="0" r="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355" cy="2482850"/>
                    </a:xfrm>
                    <a:prstGeom prst="rect">
                      <a:avLst/>
                    </a:prstGeom>
                  </pic:spPr>
                </pic:pic>
              </a:graphicData>
            </a:graphic>
          </wp:inline>
        </w:drawing>
      </w:r>
    </w:p>
    <w:p w14:paraId="79F940FB" w14:textId="01EBB3BC" w:rsidR="00617E09" w:rsidRDefault="00524A40">
      <w:pPr>
        <w:pStyle w:val="berschrift2"/>
      </w:pPr>
      <w:bookmarkStart w:id="55" w:name="_Toc121136824"/>
      <w:r>
        <w:t>Inhaltserweiterungen im Fram</w:t>
      </w:r>
      <w:r w:rsidR="009601F3">
        <w:t>e</w:t>
      </w:r>
      <w:r>
        <w:t>work</w:t>
      </w:r>
      <w:bookmarkEnd w:id="55"/>
    </w:p>
    <w:p w14:paraId="2AF9CCDF" w14:textId="560F6B2D" w:rsidR="00E02891" w:rsidRDefault="00E02891" w:rsidP="006A548D">
      <w:r>
        <w:t xml:space="preserve">Jede Vorlage muss den Baustein </w:t>
      </w:r>
      <w:r w:rsidR="00051BA1">
        <w:t>Korrespondenz</w:t>
      </w:r>
      <w:r w:rsidR="001B6899">
        <w:t xml:space="preserve"> </w:t>
      </w:r>
      <w:r>
        <w:t>einbinden</w:t>
      </w:r>
      <w:r w:rsidR="0042674F">
        <w:t>. Die</w:t>
      </w:r>
      <w:r w:rsidR="003A7D4A">
        <w:t xml:space="preserve"> Inhaltserweiterung „</w:t>
      </w:r>
      <w:r w:rsidR="00051BA1">
        <w:t>Korrespondenz Inhalt</w:t>
      </w:r>
      <w:r w:rsidR="003A7D4A">
        <w:t xml:space="preserve">“ </w:t>
      </w:r>
      <w:r w:rsidR="008D0783">
        <w:t xml:space="preserve">enthält alle Teildokumente </w:t>
      </w:r>
      <w:r w:rsidR="00521FB1">
        <w:t xml:space="preserve">des Auftrags. </w:t>
      </w:r>
      <w:r w:rsidR="00F237BC">
        <w:t xml:space="preserve">Ihr kann z. B. als erstes der Baustein </w:t>
      </w:r>
      <w:r w:rsidR="00051BA1">
        <w:t>Anschreiben</w:t>
      </w:r>
      <w:r w:rsidR="00F237BC">
        <w:t xml:space="preserve"> hinzugefügt werden. </w:t>
      </w:r>
      <w:r w:rsidR="00F36FF7">
        <w:t xml:space="preserve">Für den Vorlagenentwickler ist dann dessen Inhaltserweiterung </w:t>
      </w:r>
      <w:r w:rsidR="008A3C91">
        <w:t>„</w:t>
      </w:r>
      <w:r w:rsidR="00051BA1">
        <w:t>Anschreiben Inhalt</w:t>
      </w:r>
      <w:r w:rsidR="008A3C91">
        <w:t>“ zu füllen.</w:t>
      </w:r>
    </w:p>
    <w:p w14:paraId="4A5AF529" w14:textId="4FC6686F" w:rsidR="006A548D" w:rsidRDefault="004744D3" w:rsidP="00D366C6">
      <w:pPr>
        <w:pStyle w:val="Textzusammenhalten"/>
      </w:pPr>
      <w:r>
        <w:t xml:space="preserve">Aus der </w:t>
      </w:r>
      <w:r w:rsidR="00220C9C">
        <w:t xml:space="preserve">Sichtweise </w:t>
      </w:r>
      <w:r>
        <w:t xml:space="preserve">des </w:t>
      </w:r>
      <w:r w:rsidR="00220C9C">
        <w:t>Vorlagenentwickler</w:t>
      </w:r>
      <w:r>
        <w:t xml:space="preserve"> wird nur die durch ihn zu </w:t>
      </w:r>
      <w:proofErr w:type="spellStart"/>
      <w:r>
        <w:t>befüllende</w:t>
      </w:r>
      <w:proofErr w:type="spellEnd"/>
      <w:r>
        <w:t xml:space="preserve"> Inhaltserweiterung angezeigt.</w:t>
      </w:r>
    </w:p>
    <w:p w14:paraId="1A6BCF84" w14:textId="0AB82965" w:rsidR="00E02891" w:rsidRDefault="00051BA1" w:rsidP="00E02891">
      <w:pPr>
        <w:rPr>
          <w:rFonts w:cs="Open Sans"/>
          <w:color w:val="auto"/>
        </w:rPr>
      </w:pPr>
      <w:r w:rsidRPr="00051BA1">
        <w:rPr>
          <w:rFonts w:cs="Open Sans"/>
          <w:noProof/>
          <w:color w:val="auto"/>
        </w:rPr>
        <w:drawing>
          <wp:inline distT="0" distB="0" distL="0" distR="0" wp14:anchorId="5618C761" wp14:editId="0FA5BD37">
            <wp:extent cx="4740051" cy="1928027"/>
            <wp:effectExtent l="0" t="0" r="3810" b="0"/>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4"/>
                    <a:stretch>
                      <a:fillRect/>
                    </a:stretch>
                  </pic:blipFill>
                  <pic:spPr>
                    <a:xfrm>
                      <a:off x="0" y="0"/>
                      <a:ext cx="4740051" cy="1928027"/>
                    </a:xfrm>
                    <a:prstGeom prst="rect">
                      <a:avLst/>
                    </a:prstGeom>
                  </pic:spPr>
                </pic:pic>
              </a:graphicData>
            </a:graphic>
          </wp:inline>
        </w:drawing>
      </w:r>
    </w:p>
    <w:p w14:paraId="6300924A" w14:textId="26C917A7" w:rsidR="00220C9C" w:rsidRDefault="00220C9C" w:rsidP="006A548D"/>
    <w:p w14:paraId="4DC46C11" w14:textId="77777777" w:rsidR="0074210C" w:rsidRDefault="0074210C">
      <w:pPr>
        <w:rPr>
          <w:rFonts w:cs="Open Sans"/>
          <w:color w:val="auto"/>
        </w:rPr>
      </w:pPr>
      <w:r>
        <w:br w:type="page"/>
      </w:r>
    </w:p>
    <w:p w14:paraId="7BD7C7D1" w14:textId="0E7234A3" w:rsidR="009F117F" w:rsidRDefault="00671026" w:rsidP="009F117F">
      <w:pPr>
        <w:pStyle w:val="Textzusammenhalten"/>
      </w:pPr>
      <w:r>
        <w:rPr>
          <w:noProof/>
        </w:rPr>
        <w:lastRenderedPageBreak/>
        <mc:AlternateContent>
          <mc:Choice Requires="wpg">
            <w:drawing>
              <wp:anchor distT="0" distB="0" distL="114300" distR="114300" simplePos="0" relativeHeight="251658266" behindDoc="0" locked="0" layoutInCell="1" allowOverlap="1" wp14:anchorId="0E49B3CB" wp14:editId="42B1361C">
                <wp:simplePos x="0" y="0"/>
                <wp:positionH relativeFrom="column">
                  <wp:posOffset>90805</wp:posOffset>
                </wp:positionH>
                <wp:positionV relativeFrom="paragraph">
                  <wp:posOffset>1233805</wp:posOffset>
                </wp:positionV>
                <wp:extent cx="5871210" cy="6605270"/>
                <wp:effectExtent l="0" t="0" r="15240" b="24130"/>
                <wp:wrapTopAndBottom/>
                <wp:docPr id="80" name="Gruppieren 80"/>
                <wp:cNvGraphicFramePr/>
                <a:graphic xmlns:a="http://schemas.openxmlformats.org/drawingml/2006/main">
                  <a:graphicData uri="http://schemas.microsoft.com/office/word/2010/wordprocessingGroup">
                    <wpg:wgp>
                      <wpg:cNvGrpSpPr/>
                      <wpg:grpSpPr>
                        <a:xfrm>
                          <a:off x="0" y="0"/>
                          <a:ext cx="5871210" cy="6605270"/>
                          <a:chOff x="0" y="0"/>
                          <a:chExt cx="5871210" cy="6605270"/>
                        </a:xfrm>
                      </wpg:grpSpPr>
                      <wps:wsp>
                        <wps:cNvPr id="55" name="Rechteck 55"/>
                        <wps:cNvSpPr/>
                        <wps:spPr>
                          <a:xfrm>
                            <a:off x="0" y="0"/>
                            <a:ext cx="5871210" cy="6605270"/>
                          </a:xfrm>
                          <a:prstGeom prst="rect">
                            <a:avLst/>
                          </a:prstGeom>
                          <a:solidFill>
                            <a:schemeClr val="bg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F9437F" w14:textId="77777777" w:rsidR="00962B97" w:rsidRPr="00C4482B" w:rsidRDefault="00962B97" w:rsidP="009F117F">
                              <w:pPr>
                                <w:pStyle w:val="Text"/>
                                <w:rPr>
                                  <w:color w:val="000000" w:themeColor="text1"/>
                                </w:rPr>
                              </w:pPr>
                              <w:r w:rsidRPr="00C4482B">
                                <w:rPr>
                                  <w:color w:val="000000" w:themeColor="text1"/>
                                </w:rPr>
                                <w:t>Vorlage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 name="Gruppieren 79"/>
                        <wpg:cNvGrpSpPr/>
                        <wpg:grpSpPr>
                          <a:xfrm>
                            <a:off x="372979" y="403058"/>
                            <a:ext cx="5347970" cy="5708984"/>
                            <a:chOff x="0" y="0"/>
                            <a:chExt cx="5347970" cy="5708984"/>
                          </a:xfrm>
                        </wpg:grpSpPr>
                        <wps:wsp>
                          <wps:cNvPr id="56" name="Rechteck 56"/>
                          <wps:cNvSpPr/>
                          <wps:spPr>
                            <a:xfrm>
                              <a:off x="0" y="0"/>
                              <a:ext cx="5347970" cy="5708984"/>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F4FD4" w14:textId="62CC4A59" w:rsidR="00962B97" w:rsidRDefault="00051BA1" w:rsidP="009F117F">
                                <w:pPr>
                                  <w:pStyle w:val="Text"/>
                                </w:pPr>
                                <w:r>
                                  <w:t>Korrespondenz</w:t>
                                </w:r>
                                <w:r w:rsidR="00962B97">
                                  <w:t>.model</w:t>
                                </w:r>
                              </w:p>
                              <w:p w14:paraId="23C6590D" w14:textId="5A0D28B3" w:rsidR="00962B97" w:rsidRPr="00C4482B" w:rsidRDefault="00051BA1" w:rsidP="009F117F">
                                <w:pPr>
                                  <w:pStyle w:val="Text"/>
                                  <w:rPr>
                                    <w:color w:val="000000" w:themeColor="text1"/>
                                  </w:rPr>
                                </w:pPr>
                                <w:r>
                                  <w:rPr>
                                    <w:color w:val="000000" w:themeColor="text1"/>
                                  </w:rPr>
                                  <w:t>Korrespondenz Inhalt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7" name="Gruppieren 77"/>
                          <wpg:cNvGrpSpPr/>
                          <wpg:grpSpPr>
                            <a:xfrm>
                              <a:off x="397042" y="1269332"/>
                              <a:ext cx="4565650" cy="3765884"/>
                              <a:chOff x="0" y="0"/>
                              <a:chExt cx="4565650" cy="3765884"/>
                            </a:xfrm>
                          </wpg:grpSpPr>
                          <wpg:grpSp>
                            <wpg:cNvPr id="74" name="Gruppieren 74"/>
                            <wpg:cNvGrpSpPr/>
                            <wpg:grpSpPr>
                              <a:xfrm>
                                <a:off x="0" y="0"/>
                                <a:ext cx="4559969" cy="1919036"/>
                                <a:chOff x="0" y="0"/>
                                <a:chExt cx="4559969" cy="1919036"/>
                              </a:xfrm>
                            </wpg:grpSpPr>
                            <wps:wsp>
                              <wps:cNvPr id="58" name="Rechteck 58"/>
                              <wps:cNvSpPr/>
                              <wps:spPr>
                                <a:xfrm>
                                  <a:off x="0" y="0"/>
                                  <a:ext cx="4559969" cy="1919036"/>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F0057" w14:textId="3BC65C64" w:rsidR="00962B97" w:rsidRDefault="00051BA1" w:rsidP="009F117F">
                                    <w:pPr>
                                      <w:pStyle w:val="Text"/>
                                    </w:pPr>
                                    <w:r>
                                      <w:t>Brief</w:t>
                                    </w:r>
                                    <w:r w:rsidR="00962B97">
                                      <w:t>.model</w:t>
                                    </w:r>
                                  </w:p>
                                  <w:p w14:paraId="4D5D02EA" w14:textId="1321C34F" w:rsidR="00962B97" w:rsidRPr="00CF02C0" w:rsidRDefault="00051BA1" w:rsidP="009F117F">
                                    <w:pPr>
                                      <w:pStyle w:val="Text"/>
                                      <w:rPr>
                                        <w:color w:val="000000" w:themeColor="text1"/>
                                      </w:rPr>
                                    </w:pPr>
                                    <w:r>
                                      <w:rPr>
                                        <w:color w:val="000000" w:themeColor="text1"/>
                                      </w:rPr>
                                      <w:t>Brief Inhalt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Rechteck 66"/>
                              <wps:cNvSpPr/>
                              <wps:spPr>
                                <a:xfrm>
                                  <a:off x="240632" y="1149015"/>
                                  <a:ext cx="4126831" cy="583532"/>
                                </a:xfrm>
                                <a:prstGeom prst="rect">
                                  <a:avLst/>
                                </a:prstGeom>
                                <a:solidFill>
                                  <a:srgbClr val="FFC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1EBBE2" w14:textId="77777777" w:rsidR="00962B97" w:rsidRDefault="00962B97" w:rsidP="009F117F">
                                    <w:pPr>
                                      <w:pStyle w:val="Text"/>
                                    </w:pPr>
                                    <w:r>
                                      <w:t>Hier steht der Inhalt des Anschreibens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 name="Gruppieren 72"/>
                            <wpg:cNvGrpSpPr/>
                            <wpg:grpSpPr>
                              <a:xfrm>
                                <a:off x="0" y="2219826"/>
                                <a:ext cx="4565650" cy="1546058"/>
                                <a:chOff x="0" y="0"/>
                                <a:chExt cx="4565650" cy="1546058"/>
                              </a:xfrm>
                            </wpg:grpSpPr>
                            <wps:wsp>
                              <wps:cNvPr id="69" name="Rechteck 69"/>
                              <wps:cNvSpPr/>
                              <wps:spPr>
                                <a:xfrm>
                                  <a:off x="0" y="0"/>
                                  <a:ext cx="4565650" cy="1546058"/>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1A8406" w14:textId="0E1A6031" w:rsidR="00962B97" w:rsidRDefault="00051BA1" w:rsidP="009F117F">
                                    <w:pPr>
                                      <w:pStyle w:val="Text"/>
                                    </w:pPr>
                                    <w:r>
                                      <w:t>AGB</w:t>
                                    </w:r>
                                    <w:r w:rsidR="00962B97">
                                      <w:t>.model</w:t>
                                    </w:r>
                                  </w:p>
                                  <w:p w14:paraId="0B47B97E" w14:textId="45B680C5" w:rsidR="00962B97" w:rsidRPr="00CF02C0" w:rsidRDefault="00051BA1" w:rsidP="009F117F">
                                    <w:pPr>
                                      <w:pStyle w:val="Text"/>
                                      <w:rPr>
                                        <w:color w:val="000000" w:themeColor="text1"/>
                                      </w:rPr>
                                    </w:pPr>
                                    <w:r>
                                      <w:rPr>
                                        <w:color w:val="000000" w:themeColor="text1"/>
                                      </w:rPr>
                                      <w:t>AGB Inhalt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Rechteck 71"/>
                              <wps:cNvSpPr/>
                              <wps:spPr>
                                <a:xfrm>
                                  <a:off x="114300" y="607595"/>
                                  <a:ext cx="4283242" cy="818147"/>
                                </a:xfrm>
                                <a:prstGeom prst="rect">
                                  <a:avLst/>
                                </a:prstGeom>
                                <a:solidFill>
                                  <a:srgbClr val="FFC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A3CC0C" w14:textId="77777777" w:rsidR="00962B97" w:rsidRDefault="00962B97" w:rsidP="009F117F">
                                    <w:pPr>
                                      <w:pStyle w:val="Text"/>
                                    </w:pPr>
                                    <w:r>
                                      <w:t>Hier steht der Inhalt der ABG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anchor>
            </w:drawing>
          </mc:Choice>
          <mc:Fallback>
            <w:pict>
              <v:group w14:anchorId="0E49B3CB" id="Gruppieren 80" o:spid="_x0000_s1065" style="position:absolute;margin-left:7.15pt;margin-top:97.15pt;width:462.3pt;height:520.1pt;z-index:251658266;mso-position-horizontal-relative:text;mso-position-vertical-relative:text" coordsize="58712,66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">
                <v:rect id="Rechteck 55" o:spid="_x0000_s1066" style="position:absolute;width:58712;height:66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" fillcolor="#f2d8a4 [1310]" strokecolor="#394b5a [1604]" strokeweight="2pt">
                  <v:textbox>
                    <w:txbxContent>
                      <w:p w14:paraId="68F9437F" w14:textId="77777777" w:rsidR="00962B97" w:rsidRPr="00C4482B" w:rsidRDefault="00962B97" w:rsidP="009F117F">
                        <w:pPr>
                          <w:pStyle w:val="Text"/>
                          <w:rPr>
                            <w:color w:val="000000" w:themeColor="text1"/>
                          </w:rPr>
                        </w:pPr>
                        <w:r w:rsidRPr="00C4482B">
                          <w:rPr>
                            <w:color w:val="000000" w:themeColor="text1"/>
                          </w:rPr>
                          <w:t>Vorlage</w:t>
                        </w:r>
                      </w:p>
                    </w:txbxContent>
                  </v:textbox>
                </v:rect>
                <v:group id="Gruppieren 79" o:spid="_x0000_s1067" style="position:absolute;left:3729;top:4030;width:53480;height:57090" coordsize="53479,57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ect id="Rechteck 56" o:spid="_x0000_s1068" style="position:absolute;width:53479;height:57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" fillcolor="#ead1bf [1301]" strokecolor="#394b5a [1604]" strokeweight="2pt">
                    <v:textbox>
                      <w:txbxContent>
                        <w:p w14:paraId="3D9F4FD4" w14:textId="62CC4A59" w:rsidR="00962B97" w:rsidRDefault="00051BA1" w:rsidP="009F117F">
                          <w:pPr>
                            <w:pStyle w:val="Text"/>
                          </w:pPr>
                          <w:r>
                            <w:t>Korrespondenz</w:t>
                          </w:r>
                          <w:r w:rsidR="00962B97">
                            <w:t>.model</w:t>
                          </w:r>
                        </w:p>
                        <w:p w14:paraId="23C6590D" w14:textId="5A0D28B3" w:rsidR="00962B97" w:rsidRPr="00C4482B" w:rsidRDefault="00051BA1" w:rsidP="009F117F">
                          <w:pPr>
                            <w:pStyle w:val="Text"/>
                            <w:rPr>
                              <w:color w:val="000000" w:themeColor="text1"/>
                            </w:rPr>
                          </w:pPr>
                          <w:r>
                            <w:rPr>
                              <w:color w:val="000000" w:themeColor="text1"/>
                            </w:rPr>
                            <w:t>Korrespondenz Inhalt</w:t>
                          </w:r>
                        </w:p>
                      </w:txbxContent>
                    </v:textbox>
                  </v:rect>
                  <v:group id="Gruppieren 77" o:spid="_x0000_s1069" style="position:absolute;left:3970;top:12693;width:45656;height:37659" coordsize="45656,37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group id="Gruppieren 74" o:spid="_x0000_s1070" style="position:absolute;width:45599;height:19190" coordsize="45599,1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Rechteck 58" o:spid="_x0000_s1071" style="position:absolute;width:45599;height:19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" fillcolor="#ead1bf [1301]" strokecolor="#394b5a [1604]" strokeweight="2pt">
                        <v:textbox>
                          <w:txbxContent>
                            <w:p w14:paraId="711F0057" w14:textId="3BC65C64" w:rsidR="00962B97" w:rsidRDefault="00051BA1" w:rsidP="009F117F">
                              <w:pPr>
                                <w:pStyle w:val="Text"/>
                              </w:pPr>
                              <w:r>
                                <w:t>Brief</w:t>
                              </w:r>
                              <w:r w:rsidR="00962B97">
                                <w:t>.model</w:t>
                              </w:r>
                            </w:p>
                            <w:p w14:paraId="4D5D02EA" w14:textId="1321C34F" w:rsidR="00962B97" w:rsidRPr="00CF02C0" w:rsidRDefault="00051BA1" w:rsidP="009F117F">
                              <w:pPr>
                                <w:pStyle w:val="Text"/>
                                <w:rPr>
                                  <w:color w:val="000000" w:themeColor="text1"/>
                                </w:rPr>
                              </w:pPr>
                              <w:r>
                                <w:rPr>
                                  <w:color w:val="000000" w:themeColor="text1"/>
                                </w:rPr>
                                <w:t>Brief Inhalt</w:t>
                              </w:r>
                            </w:p>
                          </w:txbxContent>
                        </v:textbox>
                      </v:rect>
                      <v:rect id="Rechteck 66" o:spid="_x0000_s1072" style="position:absolute;left:2406;top:11490;width:41268;height:5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" fillcolor="#ffc000" strokecolor="red" strokeweight="2pt">
                        <v:textbox>
                          <w:txbxContent>
                            <w:p w14:paraId="111EBBE2" w14:textId="77777777" w:rsidR="00962B97" w:rsidRDefault="00962B97" w:rsidP="009F117F">
                              <w:pPr>
                                <w:pStyle w:val="Text"/>
                              </w:pPr>
                              <w:r>
                                <w:t>Hier steht der Inhalt des Anschreibens</w:t>
                              </w:r>
                            </w:p>
                          </w:txbxContent>
                        </v:textbox>
                      </v:rect>
                    </v:group>
                    <v:group id="Gruppieren 72" o:spid="_x0000_s1073" style="position:absolute;top:22198;width:45656;height:15460" coordsize="45656,1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rect id="Rechteck 69" o:spid="_x0000_s1074" style="position:absolute;width:45656;height:15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" fillcolor="#ead1bf [1301]" strokecolor="#394b5a [1604]" strokeweight="2pt">
                        <v:textbox>
                          <w:txbxContent>
                            <w:p w14:paraId="631A8406" w14:textId="0E1A6031" w:rsidR="00962B97" w:rsidRDefault="00051BA1" w:rsidP="009F117F">
                              <w:pPr>
                                <w:pStyle w:val="Text"/>
                              </w:pPr>
                              <w:r>
                                <w:t>AGB</w:t>
                              </w:r>
                              <w:r w:rsidR="00962B97">
                                <w:t>.model</w:t>
                              </w:r>
                            </w:p>
                            <w:p w14:paraId="0B47B97E" w14:textId="45B680C5" w:rsidR="00962B97" w:rsidRPr="00CF02C0" w:rsidRDefault="00051BA1" w:rsidP="009F117F">
                              <w:pPr>
                                <w:pStyle w:val="Text"/>
                                <w:rPr>
                                  <w:color w:val="000000" w:themeColor="text1"/>
                                </w:rPr>
                              </w:pPr>
                              <w:r>
                                <w:rPr>
                                  <w:color w:val="000000" w:themeColor="text1"/>
                                </w:rPr>
                                <w:t>AGB Inhalt</w:t>
                              </w:r>
                            </w:p>
                          </w:txbxContent>
                        </v:textbox>
                      </v:rect>
                      <v:rect id="Rechteck 71" o:spid="_x0000_s1075" style="position:absolute;left:1143;top:6075;width:42832;height:8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" fillcolor="#ffc000" strokecolor="red" strokeweight="2pt">
                        <v:textbox>
                          <w:txbxContent>
                            <w:p w14:paraId="59A3CC0C" w14:textId="77777777" w:rsidR="00962B97" w:rsidRDefault="00962B97" w:rsidP="009F117F">
                              <w:pPr>
                                <w:pStyle w:val="Text"/>
                              </w:pPr>
                              <w:r>
                                <w:t>Hier steht der Inhalt der ABG</w:t>
                              </w:r>
                            </w:p>
                          </w:txbxContent>
                        </v:textbox>
                      </v:rect>
                    </v:group>
                  </v:group>
                </v:group>
                <w10:wrap type="topAndBottom"/>
              </v:group>
            </w:pict>
          </mc:Fallback>
        </mc:AlternateContent>
      </w:r>
      <w:r w:rsidR="009F117F">
        <w:t xml:space="preserve">Die folgende Grafik soll die Verschachtelung der Inhaltserweiterungen </w:t>
      </w:r>
      <w:r w:rsidR="00923754">
        <w:t xml:space="preserve">im Framework </w:t>
      </w:r>
      <w:r w:rsidR="009F117F">
        <w:t xml:space="preserve">verdeutlichen. Der Vorlagenentwickler bindet </w:t>
      </w:r>
      <w:r w:rsidR="00702F5D">
        <w:t>zur Steuerung</w:t>
      </w:r>
      <w:r w:rsidR="001735D7">
        <w:t xml:space="preserve"> der Korrespondenzen und Exemplare zunächst </w:t>
      </w:r>
      <w:r w:rsidR="009F117F">
        <w:t xml:space="preserve">den </w:t>
      </w:r>
      <w:r w:rsidR="004744D3">
        <w:t>Message</w:t>
      </w:r>
      <w:r w:rsidR="009F117F">
        <w:t xml:space="preserve">-Baustein ein. Der von dem </w:t>
      </w:r>
      <w:r w:rsidR="004744D3">
        <w:t>Message</w:t>
      </w:r>
      <w:r w:rsidR="009F117F">
        <w:t xml:space="preserve">-Baustein eingebundene </w:t>
      </w:r>
      <w:proofErr w:type="spellStart"/>
      <w:r w:rsidR="004744D3">
        <w:t>InstanceControl</w:t>
      </w:r>
      <w:proofErr w:type="spellEnd"/>
      <w:r w:rsidR="009F117F">
        <w:t xml:space="preserve">-Baustein ist für den Vorlagenentwickler nicht zu sehen. Stattdessen werden die benötigten Teildokument-Bausteine, wie z. B. </w:t>
      </w:r>
      <w:r w:rsidR="004744D3">
        <w:t xml:space="preserve">Letter </w:t>
      </w:r>
      <w:r w:rsidR="009F117F">
        <w:t xml:space="preserve">oder </w:t>
      </w:r>
      <w:proofErr w:type="spellStart"/>
      <w:r w:rsidR="004744D3">
        <w:t>TermsAndConditions</w:t>
      </w:r>
      <w:proofErr w:type="spellEnd"/>
      <w:r w:rsidR="009F117F">
        <w:t>, hinzugefügt und deren Inhaltserweiterung mit Text gefüllt.</w:t>
      </w:r>
    </w:p>
    <w:p w14:paraId="20198681" w14:textId="4A4B4055" w:rsidR="009F117F" w:rsidRDefault="009F117F" w:rsidP="009F117F">
      <w:pPr>
        <w:pStyle w:val="Text"/>
      </w:pPr>
    </w:p>
    <w:p w14:paraId="102CD50E" w14:textId="77777777" w:rsidR="003B3B8D" w:rsidRDefault="003B3B8D">
      <w:pPr>
        <w:rPr>
          <w:rFonts w:cs="Open Sans"/>
          <w:color w:val="auto"/>
        </w:rPr>
      </w:pPr>
      <w:r>
        <w:rPr>
          <w:rFonts w:cs="Open Sans"/>
          <w:color w:val="auto"/>
        </w:rPr>
        <w:br w:type="page"/>
      </w:r>
    </w:p>
    <w:p w14:paraId="365421A3" w14:textId="549B475A" w:rsidR="005F7976" w:rsidRDefault="005F7976">
      <w:pPr>
        <w:rPr>
          <w:rFonts w:cs="Open Sans"/>
          <w:color w:val="auto"/>
        </w:rPr>
      </w:pPr>
    </w:p>
    <w:p w14:paraId="05DDA0BA" w14:textId="48FB4D27" w:rsidR="005F7976" w:rsidRDefault="00051BA1" w:rsidP="00D366C6">
      <w:pPr>
        <w:pStyle w:val="berschrift2"/>
      </w:pPr>
      <w:bookmarkStart w:id="56" w:name="_Ref32833523"/>
      <w:bookmarkStart w:id="57" w:name="_Toc121136825"/>
      <w:r>
        <w:t>Auftragssteuerung</w:t>
      </w:r>
      <w:r w:rsidR="005F7976">
        <w:t xml:space="preserve">: </w:t>
      </w:r>
      <w:r>
        <w:t xml:space="preserve">Korrespondenzen </w:t>
      </w:r>
      <w:r w:rsidR="002106E8">
        <w:t xml:space="preserve">und </w:t>
      </w:r>
      <w:bookmarkEnd w:id="56"/>
      <w:r>
        <w:t>Exemplare</w:t>
      </w:r>
      <w:bookmarkEnd w:id="57"/>
    </w:p>
    <w:p w14:paraId="226BB3A6" w14:textId="244B9E22" w:rsidR="005F7976" w:rsidRDefault="00051BA1" w:rsidP="00D366C6">
      <w:pPr>
        <w:pStyle w:val="berschrift3"/>
      </w:pPr>
      <w:bookmarkStart w:id="58" w:name="_Toc121136826"/>
      <w:r>
        <w:t>Korrespondenz</w:t>
      </w:r>
      <w:r w:rsidR="005F7976">
        <w:t>-Baustein</w:t>
      </w:r>
      <w:bookmarkEnd w:id="58"/>
    </w:p>
    <w:p w14:paraId="18D7A400" w14:textId="5C897A74" w:rsidR="005F7976" w:rsidRDefault="005F7976" w:rsidP="005F7976">
      <w:pPr>
        <w:pStyle w:val="Text"/>
      </w:pPr>
      <w:r>
        <w:t xml:space="preserve">Zur </w:t>
      </w:r>
      <w:r w:rsidR="00B17E6A">
        <w:t>Auftragssteuerung</w:t>
      </w:r>
      <w:r w:rsidR="00C3158A">
        <w:t>, die zur</w:t>
      </w:r>
      <w:r>
        <w:t xml:space="preserve"> Ausgabe aller Exemplare einer Korrespondenz </w:t>
      </w:r>
      <w:r w:rsidR="00C3158A">
        <w:t xml:space="preserve">führt, </w:t>
      </w:r>
      <w:r>
        <w:t xml:space="preserve">wird in einer Vorlage der Baustein </w:t>
      </w:r>
      <w:r w:rsidR="00051BA1">
        <w:t>Korrespondenz</w:t>
      </w:r>
      <w:r>
        <w:t xml:space="preserve">.model eingebunden. </w:t>
      </w:r>
    </w:p>
    <w:p w14:paraId="10382BB5" w14:textId="61A240D4" w:rsidR="00D54ADE" w:rsidRDefault="00EC0EEC" w:rsidP="005F7976">
      <w:pPr>
        <w:pStyle w:val="Text"/>
      </w:pPr>
      <w:r>
        <w:t>Fol</w:t>
      </w:r>
      <w:r w:rsidR="004A7B78">
        <w:t>gende Parameter werden von diesem benötigt:</w:t>
      </w:r>
    </w:p>
    <w:tbl>
      <w:tblPr>
        <w:tblStyle w:val="Tabellenraster"/>
        <w:tblW w:w="0" w:type="auto"/>
        <w:tblLook w:val="04A0" w:firstRow="1" w:lastRow="0" w:firstColumn="1" w:lastColumn="0" w:noHBand="0" w:noVBand="1"/>
      </w:tblPr>
      <w:tblGrid>
        <w:gridCol w:w="2830"/>
        <w:gridCol w:w="6233"/>
      </w:tblGrid>
      <w:tr w:rsidR="005F7976" w14:paraId="4BD20A72" w14:textId="77777777" w:rsidTr="00D366C6">
        <w:tc>
          <w:tcPr>
            <w:tcW w:w="2830" w:type="dxa"/>
          </w:tcPr>
          <w:p w14:paraId="23BB4C6C" w14:textId="77777777" w:rsidR="005F7976" w:rsidRDefault="005F7976" w:rsidP="00FA4AE1">
            <w:pPr>
              <w:pStyle w:val="Kopfzeile"/>
            </w:pPr>
            <w:r>
              <w:t>Parameter</w:t>
            </w:r>
          </w:p>
        </w:tc>
        <w:tc>
          <w:tcPr>
            <w:tcW w:w="6233" w:type="dxa"/>
          </w:tcPr>
          <w:p w14:paraId="636F9C74" w14:textId="77777777" w:rsidR="005F7976" w:rsidRDefault="005F7976" w:rsidP="00FA4AE1">
            <w:pPr>
              <w:pStyle w:val="Kopfzeile"/>
            </w:pPr>
            <w:r>
              <w:t>Beschreibung</w:t>
            </w:r>
          </w:p>
        </w:tc>
      </w:tr>
      <w:tr w:rsidR="005F7976" w14:paraId="3383F8C7" w14:textId="77777777" w:rsidTr="00D366C6">
        <w:tc>
          <w:tcPr>
            <w:tcW w:w="2830" w:type="dxa"/>
          </w:tcPr>
          <w:p w14:paraId="53E79E5D" w14:textId="489A2C8B" w:rsidR="005F7976" w:rsidRDefault="00F00DA7" w:rsidP="00FA4AE1">
            <w:pPr>
              <w:pStyle w:val="Text"/>
            </w:pPr>
            <w:r>
              <w:t>Korrespondenz</w:t>
            </w:r>
          </w:p>
        </w:tc>
        <w:tc>
          <w:tcPr>
            <w:tcW w:w="6233" w:type="dxa"/>
          </w:tcPr>
          <w:p w14:paraId="77B345A6" w14:textId="77777777" w:rsidR="005F7976" w:rsidRDefault="005F7976" w:rsidP="00FA4AE1">
            <w:pPr>
              <w:pStyle w:val="Text"/>
            </w:pPr>
            <w:r>
              <w:t>Übergabe der aktuellen Korrespondenz</w:t>
            </w:r>
          </w:p>
        </w:tc>
      </w:tr>
      <w:tr w:rsidR="005F7976" w14:paraId="527EE6CF" w14:textId="77777777" w:rsidTr="00D366C6">
        <w:tc>
          <w:tcPr>
            <w:tcW w:w="2830" w:type="dxa"/>
          </w:tcPr>
          <w:p w14:paraId="68EBAD5A" w14:textId="5086BCAA" w:rsidR="005F7976" w:rsidRDefault="00F00DA7" w:rsidP="00FA4AE1">
            <w:pPr>
              <w:pStyle w:val="Text"/>
            </w:pPr>
            <w:r>
              <w:t>Betreff1, Betreff2, Betreff3</w:t>
            </w:r>
          </w:p>
        </w:tc>
        <w:tc>
          <w:tcPr>
            <w:tcW w:w="6233" w:type="dxa"/>
          </w:tcPr>
          <w:p w14:paraId="34664557" w14:textId="77777777" w:rsidR="005F7976" w:rsidRDefault="005F7976" w:rsidP="00FA4AE1">
            <w:pPr>
              <w:pStyle w:val="Text"/>
            </w:pPr>
            <w:r>
              <w:t>Bis zu drei Betreffzeilen</w:t>
            </w:r>
          </w:p>
        </w:tc>
      </w:tr>
    </w:tbl>
    <w:p w14:paraId="6969629F" w14:textId="774645C1" w:rsidR="005F7976" w:rsidRDefault="005F7976" w:rsidP="005F7976">
      <w:pPr>
        <w:pStyle w:val="Text"/>
      </w:pPr>
    </w:p>
    <w:p w14:paraId="5DEEFD2A" w14:textId="35062007" w:rsidR="00156F06" w:rsidRDefault="00BC04EC" w:rsidP="005F7976">
      <w:pPr>
        <w:pStyle w:val="Text"/>
      </w:pPr>
      <w:r>
        <w:t>Wenn die Vorlage mehrere Korrespondenzen ausgibt, mu</w:t>
      </w:r>
      <w:r w:rsidR="00C16423">
        <w:t xml:space="preserve">ss jedem </w:t>
      </w:r>
      <w:r w:rsidR="00F00DA7">
        <w:t>Korrespondenz</w:t>
      </w:r>
      <w:r w:rsidR="00FA339B">
        <w:t>-B</w:t>
      </w:r>
      <w:r w:rsidR="00C16423">
        <w:t>austein die entsprechende Korrespondenz aus der Auftragssteuerung übergeben werden.</w:t>
      </w:r>
    </w:p>
    <w:p w14:paraId="4C3340F4" w14:textId="11422078" w:rsidR="004A7B78" w:rsidRDefault="00F00DA7" w:rsidP="005F7976">
      <w:pPr>
        <w:pStyle w:val="Text"/>
      </w:pPr>
      <w:r w:rsidRPr="00F00DA7">
        <w:rPr>
          <w:noProof/>
        </w:rPr>
        <w:drawing>
          <wp:inline distT="0" distB="0" distL="0" distR="0" wp14:anchorId="30E45F8E" wp14:editId="34022F93">
            <wp:extent cx="5761355" cy="87122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355" cy="871220"/>
                    </a:xfrm>
                    <a:prstGeom prst="rect">
                      <a:avLst/>
                    </a:prstGeom>
                  </pic:spPr>
                </pic:pic>
              </a:graphicData>
            </a:graphic>
          </wp:inline>
        </w:drawing>
      </w:r>
    </w:p>
    <w:p w14:paraId="7C1EDD0B" w14:textId="12BD6A74" w:rsidR="00FA339B" w:rsidRDefault="000B3FD8" w:rsidP="000B3FD8">
      <w:pPr>
        <w:pStyle w:val="berschrift3"/>
      </w:pPr>
      <w:bookmarkStart w:id="59" w:name="_Ref83052022"/>
      <w:bookmarkStart w:id="60" w:name="_Toc121136827"/>
      <w:r>
        <w:t xml:space="preserve">Alle Exemplare in der </w:t>
      </w:r>
      <w:r w:rsidR="00942695">
        <w:t>M/</w:t>
      </w:r>
      <w:r>
        <w:t xml:space="preserve">Workbench </w:t>
      </w:r>
      <w:r w:rsidR="003B75F3">
        <w:t>anzeigen</w:t>
      </w:r>
      <w:bookmarkEnd w:id="59"/>
      <w:bookmarkEnd w:id="60"/>
    </w:p>
    <w:p w14:paraId="7BBF11AB" w14:textId="52E7E016" w:rsidR="000B3FD8" w:rsidRDefault="000B3FD8" w:rsidP="000B3FD8">
      <w:pPr>
        <w:pStyle w:val="Text"/>
      </w:pPr>
      <w:r>
        <w:t>Standardmäßig wird in der M/Workbench und im M/TEXT TONIC Editor ausschließlich das Erst-Exemplar angezeigt. Die Ausgabe aller Exemplare erfolgt nur dann, wenn das Dokument finalisiert und an M/OMS übergeben wird.</w:t>
      </w:r>
    </w:p>
    <w:p w14:paraId="688C26EF" w14:textId="150892DB" w:rsidR="000B3FD8" w:rsidRPr="000B3FD8" w:rsidRDefault="000B3FD8" w:rsidP="000B3FD8">
      <w:pPr>
        <w:pStyle w:val="Text"/>
      </w:pPr>
      <w:r>
        <w:t>Es gibt aber auch Anwendungsfälle, bei denen gewünscht ist, dass in der M/Workbench schon alle Exemplare angezeigt werden (z. B., um die Framewor</w:t>
      </w:r>
      <w:r w:rsidR="00F00DA7">
        <w:t>ks</w:t>
      </w:r>
      <w:r>
        <w:t>teuerung zu überprüfen).</w:t>
      </w:r>
    </w:p>
    <w:p w14:paraId="029C24C4" w14:textId="58393BD9" w:rsidR="000B3FD8" w:rsidRDefault="000B3FD8" w:rsidP="005F7976">
      <w:pPr>
        <w:pStyle w:val="Text"/>
      </w:pPr>
      <w:r>
        <w:t>Die Umschaltung ist mit einem Klick im Strukturbaum möglich.</w:t>
      </w:r>
    </w:p>
    <w:p w14:paraId="686FC590" w14:textId="73E4A661" w:rsidR="000B3FD8" w:rsidRDefault="00F00DA7" w:rsidP="005F7976">
      <w:pPr>
        <w:pStyle w:val="Text"/>
      </w:pPr>
      <w:r w:rsidRPr="00F00DA7">
        <w:rPr>
          <w:noProof/>
        </w:rPr>
        <w:drawing>
          <wp:inline distT="0" distB="0" distL="0" distR="0" wp14:anchorId="25CFC084" wp14:editId="745C8A3D">
            <wp:extent cx="5761355" cy="1633855"/>
            <wp:effectExtent l="0" t="0" r="0" b="4445"/>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6"/>
                    <a:stretch>
                      <a:fillRect/>
                    </a:stretch>
                  </pic:blipFill>
                  <pic:spPr>
                    <a:xfrm>
                      <a:off x="0" y="0"/>
                      <a:ext cx="5761355" cy="1633855"/>
                    </a:xfrm>
                    <a:prstGeom prst="rect">
                      <a:avLst/>
                    </a:prstGeom>
                  </pic:spPr>
                </pic:pic>
              </a:graphicData>
            </a:graphic>
          </wp:inline>
        </w:drawing>
      </w:r>
    </w:p>
    <w:p w14:paraId="751F9212" w14:textId="011AAE54" w:rsidR="000B3FD8" w:rsidRDefault="000B3FD8" w:rsidP="005F7976">
      <w:pPr>
        <w:pStyle w:val="Text"/>
      </w:pPr>
      <w:r>
        <w:t>Für den Fall, dass die Framework</w:t>
      </w:r>
      <w:r w:rsidR="00D772C7">
        <w:t xml:space="preserve"> B</w:t>
      </w:r>
      <w:r>
        <w:t xml:space="preserve">austeine ausgeblendet sind, klicken Sie einmal auf das Schloss Symbol </w:t>
      </w:r>
      <w:r w:rsidR="00F00DA7">
        <w:t>oben rechts</w:t>
      </w:r>
      <w:r>
        <w:t xml:space="preserve">. Anschließend aktivieren sie die Checkbox des SONST-Zweiges im Baustein </w:t>
      </w:r>
      <w:r w:rsidR="00F00DA7">
        <w:t>Korrespondenz</w:t>
      </w:r>
      <w:r>
        <w:t>.</w:t>
      </w:r>
    </w:p>
    <w:p w14:paraId="151DAA2F" w14:textId="5C2EE646" w:rsidR="000B3FD8" w:rsidRDefault="00F00DA7" w:rsidP="005F7976">
      <w:pPr>
        <w:pStyle w:val="Text"/>
      </w:pPr>
      <w:r w:rsidRPr="00F00DA7">
        <w:rPr>
          <w:noProof/>
        </w:rPr>
        <w:lastRenderedPageBreak/>
        <w:drawing>
          <wp:inline distT="0" distB="0" distL="0" distR="0" wp14:anchorId="0E44EF3D" wp14:editId="3382231B">
            <wp:extent cx="5761355" cy="2084070"/>
            <wp:effectExtent l="0" t="0" r="0" b="0"/>
            <wp:docPr id="27" name="Grafik 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ext enthält.&#10;&#10;Automatisch generierte Beschreibung"/>
                    <pic:cNvPicPr/>
                  </pic:nvPicPr>
                  <pic:blipFill>
                    <a:blip r:embed="rId27"/>
                    <a:stretch>
                      <a:fillRect/>
                    </a:stretch>
                  </pic:blipFill>
                  <pic:spPr>
                    <a:xfrm>
                      <a:off x="0" y="0"/>
                      <a:ext cx="5761355" cy="2084070"/>
                    </a:xfrm>
                    <a:prstGeom prst="rect">
                      <a:avLst/>
                    </a:prstGeom>
                  </pic:spPr>
                </pic:pic>
              </a:graphicData>
            </a:graphic>
          </wp:inline>
        </w:drawing>
      </w:r>
    </w:p>
    <w:p w14:paraId="3173A5B4" w14:textId="54E60671" w:rsidR="000B3FD8" w:rsidRDefault="003B75F3" w:rsidP="005F7976">
      <w:pPr>
        <w:pStyle w:val="Text"/>
      </w:pPr>
      <w:r>
        <w:t>Nach dem Umschalten wird durch das Framework eine Schleife über alle Exemplare durchlaufen.</w:t>
      </w:r>
    </w:p>
    <w:p w14:paraId="0DBE1488" w14:textId="2FBC8698" w:rsidR="003B75F3" w:rsidRDefault="003B75F3" w:rsidP="005F7976">
      <w:pPr>
        <w:pStyle w:val="Text"/>
      </w:pPr>
      <w:r w:rsidRPr="003B75F3">
        <w:rPr>
          <w:noProof/>
        </w:rPr>
        <w:drawing>
          <wp:inline distT="0" distB="0" distL="0" distR="0" wp14:anchorId="6E8446AA" wp14:editId="3CF584C7">
            <wp:extent cx="2912400" cy="4071600"/>
            <wp:effectExtent l="0" t="0" r="2540" b="5715"/>
            <wp:docPr id="12" name="Grafik 1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isch enthält.&#10;&#10;Automatisch generierte Beschreibung"/>
                    <pic:cNvPicPr/>
                  </pic:nvPicPr>
                  <pic:blipFill>
                    <a:blip r:embed="rId28"/>
                    <a:stretch>
                      <a:fillRect/>
                    </a:stretch>
                  </pic:blipFill>
                  <pic:spPr>
                    <a:xfrm>
                      <a:off x="0" y="0"/>
                      <a:ext cx="2912400" cy="4071600"/>
                    </a:xfrm>
                    <a:prstGeom prst="rect">
                      <a:avLst/>
                    </a:prstGeom>
                  </pic:spPr>
                </pic:pic>
              </a:graphicData>
            </a:graphic>
          </wp:inline>
        </w:drawing>
      </w:r>
    </w:p>
    <w:p w14:paraId="50290CFA" w14:textId="29ADDB2D" w:rsidR="003B75F3" w:rsidRDefault="003B75F3" w:rsidP="005F7976">
      <w:pPr>
        <w:pStyle w:val="Text"/>
      </w:pPr>
      <w:r>
        <w:t>Darüber hinaus werden Platzhalter für Steuerzeichen am Blattrand ausgegeben.</w:t>
      </w:r>
    </w:p>
    <w:p w14:paraId="7F2CC013" w14:textId="195D8985" w:rsidR="00D82687" w:rsidRDefault="009A720C" w:rsidP="00AF3C03">
      <w:pPr>
        <w:pStyle w:val="berschrift1"/>
      </w:pPr>
      <w:bookmarkStart w:id="61" w:name="_Toc35362077"/>
      <w:bookmarkStart w:id="62" w:name="_Toc35362078"/>
      <w:bookmarkStart w:id="63" w:name="_Toc35362079"/>
      <w:bookmarkStart w:id="64" w:name="_Toc35362080"/>
      <w:bookmarkStart w:id="65" w:name="_Toc35362081"/>
      <w:bookmarkStart w:id="66" w:name="_Toc35362082"/>
      <w:bookmarkStart w:id="67" w:name="_Toc35362083"/>
      <w:bookmarkStart w:id="68" w:name="_Toc35362084"/>
      <w:bookmarkStart w:id="69" w:name="_Toc35362085"/>
      <w:bookmarkStart w:id="70" w:name="_Toc35362086"/>
      <w:bookmarkStart w:id="71" w:name="_Toc35362087"/>
      <w:bookmarkStart w:id="72" w:name="_Toc35362088"/>
      <w:bookmarkStart w:id="73" w:name="_Toc35362089"/>
      <w:bookmarkStart w:id="74" w:name="_Toc35362090"/>
      <w:bookmarkStart w:id="75" w:name="_Toc35362091"/>
      <w:bookmarkStart w:id="76" w:name="_Toc35362092"/>
      <w:bookmarkStart w:id="77" w:name="_Toc35362093"/>
      <w:bookmarkStart w:id="78" w:name="_Toc35362094"/>
      <w:bookmarkStart w:id="79" w:name="_Toc35362095"/>
      <w:bookmarkStart w:id="80" w:name="_Toc35362096"/>
      <w:bookmarkStart w:id="81" w:name="_Toc35362097"/>
      <w:bookmarkStart w:id="82" w:name="_Toc35362098"/>
      <w:bookmarkStart w:id="83" w:name="_Toc35362099"/>
      <w:bookmarkStart w:id="84" w:name="_Toc35362100"/>
      <w:bookmarkStart w:id="85" w:name="_Toc35362101"/>
      <w:bookmarkStart w:id="86" w:name="_Toc35362102"/>
      <w:bookmarkStart w:id="87" w:name="_Toc35362103"/>
      <w:bookmarkStart w:id="88" w:name="_Toc35362104"/>
      <w:bookmarkStart w:id="89" w:name="_Toc35362105"/>
      <w:bookmarkStart w:id="90" w:name="_Toc35362106"/>
      <w:bookmarkStart w:id="91" w:name="_Toc35362107"/>
      <w:bookmarkStart w:id="92" w:name="_Toc35362108"/>
      <w:bookmarkStart w:id="93" w:name="_Toc35362109"/>
      <w:bookmarkStart w:id="94" w:name="_Toc35362110"/>
      <w:bookmarkStart w:id="95" w:name="_Toc35362111"/>
      <w:bookmarkStart w:id="96" w:name="_Toc35362112"/>
      <w:bookmarkStart w:id="97" w:name="_Toc35362113"/>
      <w:bookmarkStart w:id="98" w:name="_Toc35362114"/>
      <w:bookmarkStart w:id="99" w:name="_Toc35362115"/>
      <w:bookmarkStart w:id="100" w:name="_Toc35362116"/>
      <w:bookmarkStart w:id="101" w:name="_Toc35362117"/>
      <w:bookmarkStart w:id="102" w:name="_Toc35362118"/>
      <w:bookmarkStart w:id="103" w:name="_Toc35362119"/>
      <w:bookmarkStart w:id="104" w:name="_Toc35362120"/>
      <w:bookmarkStart w:id="105" w:name="_Toc35362121"/>
      <w:bookmarkStart w:id="106" w:name="_Toc35362122"/>
      <w:bookmarkStart w:id="107" w:name="_Toc35362123"/>
      <w:bookmarkStart w:id="108" w:name="_Toc35362124"/>
      <w:bookmarkStart w:id="109" w:name="_Toc35362125"/>
      <w:bookmarkStart w:id="110" w:name="_Toc35362126"/>
      <w:bookmarkStart w:id="111" w:name="_Toc35362127"/>
      <w:bookmarkStart w:id="112" w:name="_Toc35362128"/>
      <w:bookmarkStart w:id="113" w:name="_Toc35362129"/>
      <w:bookmarkStart w:id="114" w:name="_Toc35362130"/>
      <w:bookmarkStart w:id="115" w:name="_Toc35362131"/>
      <w:bookmarkStart w:id="116" w:name="_Toc35362132"/>
      <w:bookmarkStart w:id="117" w:name="_Toc35362133"/>
      <w:bookmarkStart w:id="118" w:name="_Toc35362134"/>
      <w:bookmarkStart w:id="119" w:name="_Toc35362135"/>
      <w:bookmarkStart w:id="120" w:name="_Toc35362136"/>
      <w:bookmarkStart w:id="121" w:name="_Toc35362137"/>
      <w:bookmarkStart w:id="122" w:name="_Toc35362138"/>
      <w:bookmarkStart w:id="123" w:name="_Toc35362139"/>
      <w:bookmarkStart w:id="124" w:name="_Toc35362140"/>
      <w:bookmarkStart w:id="125" w:name="_Toc35362141"/>
      <w:bookmarkStart w:id="126" w:name="_Toc35362142"/>
      <w:bookmarkStart w:id="127" w:name="_Toc35362143"/>
      <w:bookmarkStart w:id="128" w:name="_Toc121136828"/>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t>Beispiel-Teildokumenttypen</w:t>
      </w:r>
      <w:bookmarkEnd w:id="128"/>
    </w:p>
    <w:p w14:paraId="72D1920F" w14:textId="2A5319D2" w:rsidR="00AF3C03" w:rsidRDefault="00F16617" w:rsidP="000916E2">
      <w:pPr>
        <w:pStyle w:val="Text"/>
      </w:pPr>
      <w:r>
        <w:t xml:space="preserve">Teildokumenttypen </w:t>
      </w:r>
      <w:r w:rsidR="002C3AD0">
        <w:t xml:space="preserve">definieren das Aussehen </w:t>
      </w:r>
      <w:r w:rsidR="00863339">
        <w:t>einer</w:t>
      </w:r>
      <w:r w:rsidR="00C82243">
        <w:t xml:space="preserve"> oder mehrere</w:t>
      </w:r>
      <w:r w:rsidR="00863339">
        <w:t xml:space="preserve"> </w:t>
      </w:r>
      <w:r w:rsidR="002C6D8E">
        <w:t>Seite</w:t>
      </w:r>
      <w:r w:rsidR="00C82243">
        <w:t>n</w:t>
      </w:r>
      <w:r w:rsidR="00907D8C">
        <w:t xml:space="preserve"> des Dokuments</w:t>
      </w:r>
      <w:r w:rsidR="00863339">
        <w:t xml:space="preserve">. </w:t>
      </w:r>
      <w:r w:rsidR="00AF3C03">
        <w:t xml:space="preserve">Die </w:t>
      </w:r>
      <w:r w:rsidR="000A5139">
        <w:t>Beispiel</w:t>
      </w:r>
      <w:r w:rsidR="00824CDE">
        <w:t>e</w:t>
      </w:r>
      <w:r w:rsidR="00AF3C03">
        <w:t xml:space="preserve"> </w:t>
      </w:r>
      <w:proofErr w:type="gramStart"/>
      <w:r w:rsidR="00AF3C03">
        <w:t>beschreiben</w:t>
      </w:r>
      <w:proofErr w:type="gramEnd"/>
      <w:r w:rsidR="00AF3C03">
        <w:t xml:space="preserve"> die im Framework vordefinierten Teildokument</w:t>
      </w:r>
      <w:r w:rsidR="000A5139">
        <w:t>typen</w:t>
      </w:r>
      <w:r w:rsidR="00AF3C03">
        <w:t xml:space="preserve">. </w:t>
      </w:r>
      <w:r w:rsidR="008357E5">
        <w:t>Dies sind zurzeit:</w:t>
      </w:r>
    </w:p>
    <w:p w14:paraId="6CDD3EB6" w14:textId="15765088" w:rsidR="008357E5" w:rsidRDefault="008357E5" w:rsidP="008357E5">
      <w:pPr>
        <w:pStyle w:val="Bulletlist"/>
      </w:pPr>
      <w:r>
        <w:t>Brief</w:t>
      </w:r>
    </w:p>
    <w:p w14:paraId="7EBBB04B" w14:textId="41118FEE" w:rsidR="008357E5" w:rsidRDefault="008357E5" w:rsidP="008357E5">
      <w:pPr>
        <w:pStyle w:val="Bulletlist"/>
      </w:pPr>
      <w:r>
        <w:t>AGB</w:t>
      </w:r>
    </w:p>
    <w:p w14:paraId="016727E8" w14:textId="05364486" w:rsidR="008357E5" w:rsidRDefault="008357E5" w:rsidP="008357E5">
      <w:pPr>
        <w:pStyle w:val="Bulletlist"/>
      </w:pPr>
      <w:r>
        <w:t>Anlage</w:t>
      </w:r>
    </w:p>
    <w:p w14:paraId="6D72B017" w14:textId="383893AB" w:rsidR="008357E5" w:rsidRDefault="008357E5" w:rsidP="008357E5">
      <w:pPr>
        <w:pStyle w:val="Bulletlist"/>
      </w:pPr>
      <w:r>
        <w:t>Infoblatt</w:t>
      </w:r>
    </w:p>
    <w:p w14:paraId="5E486902" w14:textId="6A4449DB" w:rsidR="00824CDE" w:rsidRDefault="005965FD" w:rsidP="008357E5">
      <w:pPr>
        <w:pStyle w:val="Bulletlist"/>
      </w:pPr>
      <w:proofErr w:type="gramStart"/>
      <w:r>
        <w:t>Rückantwort</w:t>
      </w:r>
      <w:proofErr w:type="gramEnd"/>
    </w:p>
    <w:p w14:paraId="63DA6721" w14:textId="77777777" w:rsidR="008357E5" w:rsidRDefault="00B13E16" w:rsidP="00D366C6">
      <w:pPr>
        <w:pStyle w:val="berschrift2"/>
      </w:pPr>
      <w:bookmarkStart w:id="129" w:name="_Toc121136829"/>
      <w:r>
        <w:lastRenderedPageBreak/>
        <w:t xml:space="preserve">Allgemeine </w:t>
      </w:r>
      <w:r w:rsidR="008357E5">
        <w:t>Layoutelement</w:t>
      </w:r>
      <w:r>
        <w:t>e</w:t>
      </w:r>
      <w:bookmarkEnd w:id="129"/>
    </w:p>
    <w:p w14:paraId="4CB33D45" w14:textId="348AF080" w:rsidR="008357E5" w:rsidRDefault="00D64ACD" w:rsidP="000916E2">
      <w:pPr>
        <w:pStyle w:val="Text"/>
      </w:pPr>
      <w:r>
        <w:t xml:space="preserve">Teildokumente </w:t>
      </w:r>
      <w:r w:rsidR="008357E5">
        <w:t xml:space="preserve">bestehen aus verschiedenen </w:t>
      </w:r>
      <w:r w:rsidR="00F80216">
        <w:t>Bausteinen</w:t>
      </w:r>
      <w:r w:rsidR="008357E5">
        <w:t xml:space="preserve">, die einzelne Textausgaben durchführen. Allgemeine Bausteine, die in mehreren </w:t>
      </w:r>
      <w:r w:rsidR="005B338E">
        <w:t xml:space="preserve">Teildokumenten </w:t>
      </w:r>
      <w:r w:rsidR="008357E5">
        <w:t xml:space="preserve">benutzt werden, </w:t>
      </w:r>
      <w:r w:rsidR="000165DE">
        <w:t>sind</w:t>
      </w:r>
      <w:r w:rsidR="008357E5">
        <w:t xml:space="preserve"> im Ordner </w:t>
      </w:r>
      <w:r w:rsidR="000165DE">
        <w:t>Framework\</w:t>
      </w:r>
      <w:r w:rsidR="00D82B24">
        <w:t>Layout</w:t>
      </w:r>
      <w:r w:rsidR="00DD38B7">
        <w:t>elemente</w:t>
      </w:r>
      <w:r w:rsidR="00D82B24">
        <w:t xml:space="preserve"> </w:t>
      </w:r>
      <w:r w:rsidR="000165DE">
        <w:t>zu finden</w:t>
      </w:r>
      <w:r w:rsidR="008357E5">
        <w:t xml:space="preserve">. Bausteine, die spezifisch für ein </w:t>
      </w:r>
      <w:r w:rsidR="008949C6">
        <w:t xml:space="preserve">Teildokument </w:t>
      </w:r>
      <w:r w:rsidR="008357E5">
        <w:t>sind, liegen im jeweiligen Unterordner des Teildokuments. Beispielsweise ist der Baustein</w:t>
      </w:r>
      <w:r w:rsidR="0026178E">
        <w:t xml:space="preserve"> für die Briefanrede</w:t>
      </w:r>
      <w:r w:rsidR="00C20859">
        <w:t>,</w:t>
      </w:r>
      <w:r w:rsidR="00863339">
        <w:t xml:space="preserve"> </w:t>
      </w:r>
      <w:r w:rsidR="00863339" w:rsidRPr="00863339">
        <w:rPr>
          <w:b/>
        </w:rPr>
        <w:t>FW_</w:t>
      </w:r>
      <w:r w:rsidR="00DD38B7">
        <w:rPr>
          <w:b/>
        </w:rPr>
        <w:t>Briefanrede</w:t>
      </w:r>
      <w:r w:rsidR="00863339" w:rsidRPr="00863339">
        <w:rPr>
          <w:b/>
        </w:rPr>
        <w:t>.model</w:t>
      </w:r>
      <w:r w:rsidR="0026178E">
        <w:t xml:space="preserve"> im </w:t>
      </w:r>
      <w:r w:rsidR="008949C6">
        <w:t xml:space="preserve">Teildokument </w:t>
      </w:r>
      <w:r w:rsidR="00DD38B7">
        <w:t>Brief</w:t>
      </w:r>
      <w:r w:rsidR="00C20859">
        <w:t>,</w:t>
      </w:r>
      <w:r w:rsidR="0026178E">
        <w:t xml:space="preserve"> zu finden im Ordner </w:t>
      </w:r>
      <w:r w:rsidR="00A541AF">
        <w:t>Framework\</w:t>
      </w:r>
      <w:r w:rsidR="00DD38B7">
        <w:t>Teildokumente</w:t>
      </w:r>
      <w:r w:rsidR="0026178E">
        <w:t>\</w:t>
      </w:r>
      <w:r w:rsidR="00DD38B7">
        <w:t>Brief</w:t>
      </w:r>
      <w:r w:rsidR="0026178E">
        <w:t>.</w:t>
      </w:r>
    </w:p>
    <w:p w14:paraId="13426992" w14:textId="4DE6DFDE" w:rsidR="000811FA" w:rsidRDefault="00250EBE" w:rsidP="00D366C6">
      <w:pPr>
        <w:pStyle w:val="berschrift2"/>
      </w:pPr>
      <w:bookmarkStart w:id="130" w:name="_Toc121136830"/>
      <w:r>
        <w:t>Brief-</w:t>
      </w:r>
      <w:r w:rsidR="00243F32">
        <w:t>Teildokument</w:t>
      </w:r>
      <w:bookmarkEnd w:id="130"/>
    </w:p>
    <w:p w14:paraId="75D8AFEC" w14:textId="483478AF" w:rsidR="009E588C" w:rsidRDefault="00345CF3" w:rsidP="000916E2">
      <w:pPr>
        <w:pStyle w:val="Text"/>
      </w:pPr>
      <w:r>
        <w:t xml:space="preserve">Das </w:t>
      </w:r>
      <w:r w:rsidR="00DD38B7">
        <w:t>Brief</w:t>
      </w:r>
      <w:r>
        <w:t>-</w:t>
      </w:r>
      <w:r w:rsidR="007E5C3B">
        <w:t xml:space="preserve">Teildokument </w:t>
      </w:r>
      <w:r>
        <w:t>stellt alle Bereiche (</w:t>
      </w:r>
      <w:proofErr w:type="spellStart"/>
      <w:r w:rsidR="000B05A3">
        <w:t>Region</w:t>
      </w:r>
      <w:r w:rsidR="00D82B24">
        <w:t>s</w:t>
      </w:r>
      <w:proofErr w:type="spellEnd"/>
      <w:r>
        <w:t>) bereit, die für ein Anschreiben notwendig sind. Der eigentliche Brief</w:t>
      </w:r>
      <w:r w:rsidR="00B13E16">
        <w:t>i</w:t>
      </w:r>
      <w:r>
        <w:t>nhalt wird über die Inhaltserweiterung „</w:t>
      </w:r>
      <w:r w:rsidR="00DD38B7">
        <w:t>Brief Inhalt</w:t>
      </w:r>
      <w:r>
        <w:t>“ gefüllt. Somit ist sichergestellt, dass nur die Vorlage den Dokumenteninhalt bereitstellt und die Frameworkbausteine unangetastet bleiben.</w:t>
      </w:r>
    </w:p>
    <w:p w14:paraId="2A58E094" w14:textId="35B8E3F6" w:rsidR="00266F54" w:rsidRDefault="00DD38B7" w:rsidP="000916E2">
      <w:pPr>
        <w:pStyle w:val="Text"/>
      </w:pPr>
      <w:r w:rsidRPr="00DD38B7">
        <w:rPr>
          <w:noProof/>
        </w:rPr>
        <w:lastRenderedPageBreak/>
        <w:drawing>
          <wp:inline distT="0" distB="0" distL="0" distR="0" wp14:anchorId="110E13AF" wp14:editId="70358A57">
            <wp:extent cx="5761355" cy="7155180"/>
            <wp:effectExtent l="0" t="0" r="0"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355" cy="7155180"/>
                    </a:xfrm>
                    <a:prstGeom prst="rect">
                      <a:avLst/>
                    </a:prstGeom>
                  </pic:spPr>
                </pic:pic>
              </a:graphicData>
            </a:graphic>
          </wp:inline>
        </w:drawing>
      </w:r>
    </w:p>
    <w:p w14:paraId="254B8188" w14:textId="77777777" w:rsidR="009E588C" w:rsidRDefault="009E588C">
      <w:pPr>
        <w:rPr>
          <w:rFonts w:cs="Open Sans"/>
          <w:color w:val="auto"/>
        </w:rPr>
      </w:pPr>
      <w:r>
        <w:br w:type="page"/>
      </w:r>
    </w:p>
    <w:p w14:paraId="14E1DF2F" w14:textId="1290D747" w:rsidR="00F75926" w:rsidRDefault="00A3639A" w:rsidP="000916E2">
      <w:pPr>
        <w:pStyle w:val="Text"/>
      </w:pPr>
      <w:r w:rsidRPr="00A3639A">
        <w:rPr>
          <w:noProof/>
        </w:rPr>
        <w:lastRenderedPageBreak/>
        <w:drawing>
          <wp:inline distT="0" distB="0" distL="0" distR="0" wp14:anchorId="599F6E99" wp14:editId="10D122F4">
            <wp:extent cx="5761355" cy="47847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355" cy="4784725"/>
                    </a:xfrm>
                    <a:prstGeom prst="rect">
                      <a:avLst/>
                    </a:prstGeom>
                  </pic:spPr>
                </pic:pic>
              </a:graphicData>
            </a:graphic>
          </wp:inline>
        </w:drawing>
      </w:r>
    </w:p>
    <w:p w14:paraId="383BB7A9" w14:textId="18B4B1DE" w:rsidR="00750C4B" w:rsidRDefault="00750C4B" w:rsidP="00750C4B">
      <w:pPr>
        <w:pStyle w:val="Text"/>
      </w:pPr>
      <w:r>
        <w:t>In diesem Diagramm sind die</w:t>
      </w:r>
      <w:r w:rsidR="001758F1">
        <w:t xml:space="preserve"> Frameworkbausteine in statischen Regionen </w:t>
      </w:r>
      <w:r w:rsidR="001758F1" w:rsidRPr="001758F1">
        <w:rPr>
          <w:b/>
          <w:bCs/>
          <w:color w:val="92D050"/>
        </w:rPr>
        <w:t>grün</w:t>
      </w:r>
      <w:r w:rsidR="001758F1" w:rsidRPr="001758F1">
        <w:rPr>
          <w:color w:val="92D050"/>
        </w:rPr>
        <w:t xml:space="preserve"> </w:t>
      </w:r>
      <w:r w:rsidR="001758F1">
        <w:t xml:space="preserve">dargestellt. Frameworkbausteine in der Body-Region sind </w:t>
      </w:r>
      <w:r w:rsidR="001758F1" w:rsidRPr="001758F1">
        <w:rPr>
          <w:b/>
          <w:bCs/>
          <w:color w:val="FF0000"/>
        </w:rPr>
        <w:t>rot</w:t>
      </w:r>
      <w:r w:rsidR="001758F1">
        <w:t xml:space="preserve">, der eigentliche Dokumentinhalt ist </w:t>
      </w:r>
      <w:r w:rsidR="001758F1" w:rsidRPr="001758F1">
        <w:rPr>
          <w:b/>
          <w:bCs/>
          <w:color w:val="FFC000"/>
        </w:rPr>
        <w:t>orange</w:t>
      </w:r>
      <w:r w:rsidR="001758F1" w:rsidRPr="001758F1">
        <w:rPr>
          <w:color w:val="FFC000"/>
        </w:rPr>
        <w:t xml:space="preserve"> </w:t>
      </w:r>
      <w:r w:rsidR="001758F1">
        <w:t>hervorgehoben.</w:t>
      </w:r>
    </w:p>
    <w:p w14:paraId="67890403" w14:textId="0B7DE3C8" w:rsidR="00937AF9" w:rsidRDefault="00A479D5" w:rsidP="00D366C6">
      <w:pPr>
        <w:pStyle w:val="berschrift3"/>
      </w:pPr>
      <w:bookmarkStart w:id="131" w:name="_Toc121136831"/>
      <w:r>
        <w:t>Frameworkbausteine im Brief-</w:t>
      </w:r>
      <w:r w:rsidR="000E48F0">
        <w:t>Teildokument</w:t>
      </w:r>
      <w:bookmarkEnd w:id="131"/>
    </w:p>
    <w:tbl>
      <w:tblPr>
        <w:tblStyle w:val="Tabellenraster"/>
        <w:tblW w:w="0" w:type="auto"/>
        <w:tblLook w:val="04A0" w:firstRow="1" w:lastRow="0" w:firstColumn="1" w:lastColumn="0" w:noHBand="0" w:noVBand="1"/>
      </w:tblPr>
      <w:tblGrid>
        <w:gridCol w:w="2830"/>
        <w:gridCol w:w="2940"/>
        <w:gridCol w:w="3293"/>
      </w:tblGrid>
      <w:tr w:rsidR="00E54C53" w14:paraId="2A796AA1" w14:textId="77777777" w:rsidTr="00EA1E99">
        <w:tc>
          <w:tcPr>
            <w:tcW w:w="2830" w:type="dxa"/>
          </w:tcPr>
          <w:p w14:paraId="0E6BD098" w14:textId="77777777" w:rsidR="00B13E16" w:rsidRDefault="00B13E16" w:rsidP="002A7DA0">
            <w:pPr>
              <w:pStyle w:val="Kopfzeile"/>
            </w:pPr>
            <w:r>
              <w:t>Baustein</w:t>
            </w:r>
          </w:p>
        </w:tc>
        <w:tc>
          <w:tcPr>
            <w:tcW w:w="2940" w:type="dxa"/>
          </w:tcPr>
          <w:p w14:paraId="592E011A" w14:textId="77777777" w:rsidR="00B13E16" w:rsidRDefault="00B13E16" w:rsidP="002A7DA0">
            <w:pPr>
              <w:pStyle w:val="Kopfzeile"/>
            </w:pPr>
            <w:r>
              <w:t>Beschreibung</w:t>
            </w:r>
          </w:p>
        </w:tc>
        <w:tc>
          <w:tcPr>
            <w:tcW w:w="3293" w:type="dxa"/>
          </w:tcPr>
          <w:p w14:paraId="54ED30E3" w14:textId="77777777" w:rsidR="00B13E16" w:rsidRDefault="00B13E16" w:rsidP="002A7DA0">
            <w:pPr>
              <w:pStyle w:val="Kopfzeile"/>
            </w:pPr>
            <w:r>
              <w:t>Parameter</w:t>
            </w:r>
          </w:p>
        </w:tc>
      </w:tr>
      <w:tr w:rsidR="00E54C53" w14:paraId="261C9FDC" w14:textId="77777777" w:rsidTr="00EA1E99">
        <w:tc>
          <w:tcPr>
            <w:tcW w:w="2830" w:type="dxa"/>
          </w:tcPr>
          <w:p w14:paraId="0EFC6720" w14:textId="77777777" w:rsidR="00B13E16" w:rsidRDefault="00B13E16" w:rsidP="000916E2">
            <w:pPr>
              <w:pStyle w:val="Text"/>
            </w:pPr>
            <w:proofErr w:type="spellStart"/>
            <w:r>
              <w:t>FW_Logo.model</w:t>
            </w:r>
            <w:proofErr w:type="spellEnd"/>
          </w:p>
        </w:tc>
        <w:tc>
          <w:tcPr>
            <w:tcW w:w="2940" w:type="dxa"/>
          </w:tcPr>
          <w:p w14:paraId="040CF8CA" w14:textId="77777777" w:rsidR="00B13E16" w:rsidRDefault="00B13E16" w:rsidP="000916E2">
            <w:pPr>
              <w:pStyle w:val="Text"/>
            </w:pPr>
            <w:r w:rsidRPr="00B13E16">
              <w:t>Der Bereich rechts oben stellt ein Logo bereit</w:t>
            </w:r>
          </w:p>
        </w:tc>
        <w:tc>
          <w:tcPr>
            <w:tcW w:w="3293" w:type="dxa"/>
          </w:tcPr>
          <w:p w14:paraId="00B11FC6" w14:textId="77777777" w:rsidR="00B13E16" w:rsidRDefault="00B13E16" w:rsidP="000916E2">
            <w:pPr>
              <w:pStyle w:val="Text"/>
            </w:pPr>
            <w:r>
              <w:t>keine</w:t>
            </w:r>
          </w:p>
        </w:tc>
      </w:tr>
      <w:tr w:rsidR="00E54C53" w14:paraId="41E8A150" w14:textId="77777777" w:rsidTr="00EA1E99">
        <w:tc>
          <w:tcPr>
            <w:tcW w:w="2830" w:type="dxa"/>
          </w:tcPr>
          <w:p w14:paraId="332D85DA" w14:textId="5261DCE6" w:rsidR="00B13E16" w:rsidRDefault="00B13E16" w:rsidP="000916E2">
            <w:pPr>
              <w:pStyle w:val="Text"/>
            </w:pPr>
            <w:proofErr w:type="spellStart"/>
            <w:r>
              <w:t>FW_</w:t>
            </w:r>
            <w:r w:rsidR="00C5287C">
              <w:t>Abs</w:t>
            </w:r>
            <w:r w:rsidR="00E54C53">
              <w:t>ender</w:t>
            </w:r>
            <w:r>
              <w:t>.model</w:t>
            </w:r>
            <w:proofErr w:type="spellEnd"/>
          </w:p>
        </w:tc>
        <w:tc>
          <w:tcPr>
            <w:tcW w:w="2940" w:type="dxa"/>
          </w:tcPr>
          <w:p w14:paraId="7474D3BF" w14:textId="77777777" w:rsidR="00B13E16" w:rsidRDefault="00B13E16" w:rsidP="000916E2">
            <w:pPr>
              <w:pStyle w:val="Text"/>
            </w:pPr>
            <w:r>
              <w:t>Brief-Absender oberhalb der Anschrift</w:t>
            </w:r>
          </w:p>
        </w:tc>
        <w:tc>
          <w:tcPr>
            <w:tcW w:w="3293" w:type="dxa"/>
          </w:tcPr>
          <w:p w14:paraId="40EC3CE3" w14:textId="5C81FFE1" w:rsidR="00B13E16" w:rsidRDefault="00C5287C" w:rsidP="000916E2">
            <w:pPr>
              <w:pStyle w:val="Text"/>
            </w:pPr>
            <w:r>
              <w:t>Abs</w:t>
            </w:r>
            <w:r w:rsidR="00E54C53" w:rsidRPr="00B13E16">
              <w:t>ender</w:t>
            </w:r>
            <w:r w:rsidR="00B13E16" w:rsidRPr="00B13E16">
              <w:t>.datamodel</w:t>
            </w:r>
          </w:p>
        </w:tc>
      </w:tr>
      <w:tr w:rsidR="00E54C53" w14:paraId="3127C619" w14:textId="77777777" w:rsidTr="00EA1E99">
        <w:tc>
          <w:tcPr>
            <w:tcW w:w="2830" w:type="dxa"/>
          </w:tcPr>
          <w:p w14:paraId="14815388" w14:textId="3991ED05" w:rsidR="00B13E16" w:rsidRDefault="00B13E16" w:rsidP="000916E2">
            <w:pPr>
              <w:pStyle w:val="Text"/>
            </w:pPr>
            <w:proofErr w:type="spellStart"/>
            <w:r>
              <w:t>FW_</w:t>
            </w:r>
            <w:r w:rsidR="00C5287C">
              <w:t>Empfaenger</w:t>
            </w:r>
            <w:r>
              <w:t>.model</w:t>
            </w:r>
            <w:proofErr w:type="spellEnd"/>
          </w:p>
        </w:tc>
        <w:tc>
          <w:tcPr>
            <w:tcW w:w="2940" w:type="dxa"/>
          </w:tcPr>
          <w:p w14:paraId="406E373D" w14:textId="77777777" w:rsidR="00B13E16" w:rsidRDefault="00B13E16" w:rsidP="000916E2">
            <w:pPr>
              <w:pStyle w:val="Text"/>
            </w:pPr>
            <w:r>
              <w:t>Brief-Anschrift</w:t>
            </w:r>
          </w:p>
        </w:tc>
        <w:tc>
          <w:tcPr>
            <w:tcW w:w="3293" w:type="dxa"/>
          </w:tcPr>
          <w:p w14:paraId="5F49E6CA" w14:textId="476E7D29" w:rsidR="00B13E16" w:rsidRDefault="00C5287C" w:rsidP="000916E2">
            <w:pPr>
              <w:pStyle w:val="Text"/>
            </w:pPr>
            <w:proofErr w:type="spellStart"/>
            <w:r>
              <w:t>Empfaenger</w:t>
            </w:r>
            <w:r w:rsidR="00B13E16" w:rsidRPr="00B13E16">
              <w:t>.datamodel</w:t>
            </w:r>
            <w:proofErr w:type="spellEnd"/>
          </w:p>
        </w:tc>
      </w:tr>
      <w:tr w:rsidR="00E54C53" w14:paraId="6CA1F7BD" w14:textId="77777777" w:rsidTr="00EA1E99">
        <w:tc>
          <w:tcPr>
            <w:tcW w:w="2830" w:type="dxa"/>
          </w:tcPr>
          <w:p w14:paraId="5DE78A71" w14:textId="50C7D9B9" w:rsidR="00B13E16" w:rsidRDefault="00072FAD" w:rsidP="000916E2">
            <w:pPr>
              <w:pStyle w:val="Text"/>
            </w:pPr>
            <w:proofErr w:type="spellStart"/>
            <w:r>
              <w:t>FW_</w:t>
            </w:r>
            <w:r w:rsidR="00C5287C">
              <w:t>Betreff</w:t>
            </w:r>
            <w:r>
              <w:t>.model</w:t>
            </w:r>
            <w:proofErr w:type="spellEnd"/>
          </w:p>
        </w:tc>
        <w:tc>
          <w:tcPr>
            <w:tcW w:w="2940" w:type="dxa"/>
          </w:tcPr>
          <w:p w14:paraId="16B6F755" w14:textId="77777777" w:rsidR="00B13E16" w:rsidRDefault="00072FAD" w:rsidP="000916E2">
            <w:pPr>
              <w:pStyle w:val="Text"/>
            </w:pPr>
            <w:r>
              <w:t>Ein bis drei Betreffzeilen</w:t>
            </w:r>
          </w:p>
        </w:tc>
        <w:tc>
          <w:tcPr>
            <w:tcW w:w="3293" w:type="dxa"/>
          </w:tcPr>
          <w:p w14:paraId="043B2909" w14:textId="69D37190" w:rsidR="00B13E16" w:rsidRDefault="00C5287C" w:rsidP="000916E2">
            <w:pPr>
              <w:pStyle w:val="Text"/>
            </w:pPr>
            <w:r>
              <w:t>Betreff1, Betreff2, Betreff3</w:t>
            </w:r>
          </w:p>
        </w:tc>
      </w:tr>
      <w:tr w:rsidR="00E54C53" w14:paraId="66FEA5EE" w14:textId="77777777" w:rsidTr="00EA1E99">
        <w:tc>
          <w:tcPr>
            <w:tcW w:w="2830" w:type="dxa"/>
          </w:tcPr>
          <w:p w14:paraId="1CA9F3B7" w14:textId="30C42346" w:rsidR="00072FAD" w:rsidRDefault="00072FAD" w:rsidP="00072FAD">
            <w:pPr>
              <w:pStyle w:val="Text"/>
            </w:pPr>
            <w:r>
              <w:t>FW_</w:t>
            </w:r>
            <w:r w:rsidR="00C5287C">
              <w:t>Briefanrede</w:t>
            </w:r>
            <w:r>
              <w:t>.model</w:t>
            </w:r>
          </w:p>
        </w:tc>
        <w:tc>
          <w:tcPr>
            <w:tcW w:w="2940" w:type="dxa"/>
          </w:tcPr>
          <w:p w14:paraId="3EF7763E" w14:textId="77777777" w:rsidR="00072FAD" w:rsidRDefault="00072FAD" w:rsidP="00072FAD">
            <w:pPr>
              <w:pStyle w:val="Text"/>
            </w:pPr>
            <w:r>
              <w:t>Anrede-Zeile</w:t>
            </w:r>
          </w:p>
        </w:tc>
        <w:tc>
          <w:tcPr>
            <w:tcW w:w="3293" w:type="dxa"/>
          </w:tcPr>
          <w:p w14:paraId="367FFC4B" w14:textId="23C5E5A8" w:rsidR="00072FAD" w:rsidRDefault="00C5287C" w:rsidP="00072FAD">
            <w:pPr>
              <w:pStyle w:val="Text"/>
            </w:pPr>
            <w:proofErr w:type="spellStart"/>
            <w:r>
              <w:t>Empfaenger</w:t>
            </w:r>
            <w:r w:rsidR="00072FAD" w:rsidRPr="00B13E16">
              <w:t>.datamodel</w:t>
            </w:r>
            <w:proofErr w:type="spellEnd"/>
          </w:p>
        </w:tc>
      </w:tr>
      <w:tr w:rsidR="00E54C53" w14:paraId="237545AF" w14:textId="77777777" w:rsidTr="00EA1E99">
        <w:tc>
          <w:tcPr>
            <w:tcW w:w="2830" w:type="dxa"/>
          </w:tcPr>
          <w:p w14:paraId="52308FC0" w14:textId="4F52B737" w:rsidR="00072FAD" w:rsidRPr="003C74F2" w:rsidRDefault="003C74F2" w:rsidP="003C74F2">
            <w:pPr>
              <w:pStyle w:val="Text"/>
            </w:pPr>
            <w:proofErr w:type="spellStart"/>
            <w:r>
              <w:t>FW_</w:t>
            </w:r>
            <w:r w:rsidR="00C5287C">
              <w:t>Gruss</w:t>
            </w:r>
            <w:r>
              <w:t>.model</w:t>
            </w:r>
            <w:proofErr w:type="spellEnd"/>
          </w:p>
        </w:tc>
        <w:tc>
          <w:tcPr>
            <w:tcW w:w="2940" w:type="dxa"/>
          </w:tcPr>
          <w:p w14:paraId="2C078EFE" w14:textId="77777777" w:rsidR="00072FAD" w:rsidRDefault="003C74F2" w:rsidP="00072FAD">
            <w:pPr>
              <w:pStyle w:val="Text"/>
            </w:pPr>
            <w:proofErr w:type="spellStart"/>
            <w:r>
              <w:t>Grusszeile</w:t>
            </w:r>
            <w:proofErr w:type="spellEnd"/>
          </w:p>
        </w:tc>
        <w:tc>
          <w:tcPr>
            <w:tcW w:w="3293" w:type="dxa"/>
          </w:tcPr>
          <w:p w14:paraId="390582BC" w14:textId="7522B521" w:rsidR="00072FAD" w:rsidRPr="00B13E16" w:rsidRDefault="00C5287C" w:rsidP="00072FAD">
            <w:pPr>
              <w:pStyle w:val="Text"/>
            </w:pPr>
            <w:r>
              <w:t>Abs</w:t>
            </w:r>
            <w:r w:rsidR="00E54C53" w:rsidRPr="00B13E16">
              <w:t>ender</w:t>
            </w:r>
            <w:r w:rsidR="003C74F2" w:rsidRPr="00B13E16">
              <w:t>.datamodel</w:t>
            </w:r>
          </w:p>
        </w:tc>
      </w:tr>
      <w:tr w:rsidR="00E54C53" w14:paraId="083A0195" w14:textId="77777777" w:rsidTr="00EA1E99">
        <w:tc>
          <w:tcPr>
            <w:tcW w:w="2830" w:type="dxa"/>
          </w:tcPr>
          <w:p w14:paraId="64FF06D1" w14:textId="1BB2B132" w:rsidR="002A7DA0" w:rsidRDefault="002A7DA0" w:rsidP="003C74F2">
            <w:pPr>
              <w:pStyle w:val="Text"/>
            </w:pPr>
            <w:proofErr w:type="spellStart"/>
            <w:r>
              <w:t>FW_</w:t>
            </w:r>
            <w:r w:rsidR="00C5287C">
              <w:t>Firmenleiste</w:t>
            </w:r>
            <w:r>
              <w:t>.model</w:t>
            </w:r>
            <w:proofErr w:type="spellEnd"/>
          </w:p>
        </w:tc>
        <w:tc>
          <w:tcPr>
            <w:tcW w:w="2940" w:type="dxa"/>
          </w:tcPr>
          <w:p w14:paraId="26B55B44" w14:textId="5B164A37" w:rsidR="002A7DA0" w:rsidRDefault="002A7DA0" w:rsidP="00072FAD">
            <w:pPr>
              <w:pStyle w:val="Text"/>
            </w:pPr>
            <w:r>
              <w:t>Handelsrechtliche Angaben</w:t>
            </w:r>
          </w:p>
        </w:tc>
        <w:tc>
          <w:tcPr>
            <w:tcW w:w="3293" w:type="dxa"/>
          </w:tcPr>
          <w:p w14:paraId="167B034B" w14:textId="77777777" w:rsidR="002A7DA0" w:rsidRPr="00B13E16" w:rsidRDefault="002A7DA0" w:rsidP="00072FAD">
            <w:pPr>
              <w:pStyle w:val="Text"/>
            </w:pPr>
            <w:r>
              <w:t>keine</w:t>
            </w:r>
          </w:p>
        </w:tc>
      </w:tr>
    </w:tbl>
    <w:p w14:paraId="30914718" w14:textId="08BAF2E9" w:rsidR="002A7DA0" w:rsidRDefault="002A7DA0" w:rsidP="00D366C6">
      <w:pPr>
        <w:pStyle w:val="berschrift2"/>
      </w:pPr>
      <w:bookmarkStart w:id="132" w:name="_Toc121136832"/>
      <w:r>
        <w:lastRenderedPageBreak/>
        <w:t>AGB-</w:t>
      </w:r>
      <w:r w:rsidR="00BE327E">
        <w:t>Teildokument</w:t>
      </w:r>
      <w:bookmarkEnd w:id="132"/>
    </w:p>
    <w:p w14:paraId="50613996" w14:textId="34509938" w:rsidR="00A616D9" w:rsidRDefault="00A616D9" w:rsidP="00A616D9">
      <w:pPr>
        <w:pStyle w:val="Text"/>
      </w:pPr>
      <w:r>
        <w:t>Das AGB-</w:t>
      </w:r>
      <w:r w:rsidR="00BE327E">
        <w:t xml:space="preserve">Teildokument </w:t>
      </w:r>
      <w:r>
        <w:t>stellt ein einfaches Layout zur Verfügung. Als einziger Parameter wird der Titel übergeben. Der Inhalt wird in der Vorlage über die Inhaltserweiterung „AGB Inhalt“ gefüllt.</w:t>
      </w:r>
      <w:r w:rsidR="00DD41C1">
        <w:t xml:space="preserve"> In der Beispielvorlage ist dies zweispaltig realisiert.</w:t>
      </w:r>
    </w:p>
    <w:p w14:paraId="4B2EB03D" w14:textId="26E366CF" w:rsidR="00881FB3" w:rsidRPr="00A616D9" w:rsidRDefault="00EA1E99" w:rsidP="00A616D9">
      <w:pPr>
        <w:pStyle w:val="Text"/>
      </w:pPr>
      <w:r w:rsidRPr="00EA1E99">
        <w:rPr>
          <w:noProof/>
        </w:rPr>
        <w:drawing>
          <wp:inline distT="0" distB="0" distL="0" distR="0" wp14:anchorId="7CEBCAF1" wp14:editId="45FA5ABB">
            <wp:extent cx="5761355" cy="2798445"/>
            <wp:effectExtent l="0" t="0" r="0" b="1905"/>
            <wp:docPr id="30" name="Grafik 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enthält.&#10;&#10;Automatisch generierte Beschreibung"/>
                    <pic:cNvPicPr/>
                  </pic:nvPicPr>
                  <pic:blipFill>
                    <a:blip r:embed="rId31"/>
                    <a:stretch>
                      <a:fillRect/>
                    </a:stretch>
                  </pic:blipFill>
                  <pic:spPr>
                    <a:xfrm>
                      <a:off x="0" y="0"/>
                      <a:ext cx="5761355" cy="2798445"/>
                    </a:xfrm>
                    <a:prstGeom prst="rect">
                      <a:avLst/>
                    </a:prstGeom>
                  </pic:spPr>
                </pic:pic>
              </a:graphicData>
            </a:graphic>
          </wp:inline>
        </w:drawing>
      </w:r>
    </w:p>
    <w:p w14:paraId="3CEB0F7A" w14:textId="597019A2" w:rsidR="00B13E16" w:rsidRDefault="00B13E16" w:rsidP="000916E2">
      <w:pPr>
        <w:pStyle w:val="Text"/>
      </w:pPr>
    </w:p>
    <w:p w14:paraId="6D76084C" w14:textId="741F8A1E" w:rsidR="0004299B" w:rsidRDefault="00934382" w:rsidP="000916E2">
      <w:pPr>
        <w:pStyle w:val="Text"/>
      </w:pPr>
      <w:r w:rsidRPr="00934382">
        <w:rPr>
          <w:noProof/>
        </w:rPr>
        <w:lastRenderedPageBreak/>
        <w:drawing>
          <wp:inline distT="0" distB="0" distL="0" distR="0" wp14:anchorId="790287C6" wp14:editId="4BC48A2B">
            <wp:extent cx="5761355" cy="6829425"/>
            <wp:effectExtent l="0" t="0" r="0"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355" cy="6829425"/>
                    </a:xfrm>
                    <a:prstGeom prst="rect">
                      <a:avLst/>
                    </a:prstGeom>
                  </pic:spPr>
                </pic:pic>
              </a:graphicData>
            </a:graphic>
          </wp:inline>
        </w:drawing>
      </w:r>
    </w:p>
    <w:p w14:paraId="53117482" w14:textId="77777777" w:rsidR="0004299B" w:rsidRDefault="0004299B">
      <w:pPr>
        <w:rPr>
          <w:rFonts w:cs="Open Sans"/>
          <w:color w:val="auto"/>
          <w:sz w:val="28"/>
          <w:szCs w:val="32"/>
        </w:rPr>
      </w:pPr>
      <w:r>
        <w:br w:type="page"/>
      </w:r>
    </w:p>
    <w:p w14:paraId="20BD88F3" w14:textId="14F7EB3B" w:rsidR="00C03CFA" w:rsidRDefault="00C03CFA" w:rsidP="00D366C6">
      <w:pPr>
        <w:pStyle w:val="berschrift2"/>
      </w:pPr>
      <w:bookmarkStart w:id="133" w:name="_Toc121136833"/>
      <w:r>
        <w:lastRenderedPageBreak/>
        <w:t>Anlage-</w:t>
      </w:r>
      <w:r w:rsidR="0036020B">
        <w:t>Teildokument</w:t>
      </w:r>
      <w:bookmarkEnd w:id="133"/>
    </w:p>
    <w:p w14:paraId="223B8CA6" w14:textId="3DA7062B" w:rsidR="00C03CFA" w:rsidRDefault="00C03CFA" w:rsidP="00C03CFA">
      <w:pPr>
        <w:pStyle w:val="Textzusammenhalten"/>
      </w:pPr>
      <w:r>
        <w:t>Das Anlage-</w:t>
      </w:r>
      <w:r w:rsidR="0036020B">
        <w:t>Teildokument</w:t>
      </w:r>
      <w:r w:rsidR="00460414">
        <w:t xml:space="preserve"> </w:t>
      </w:r>
      <w:r>
        <w:t>zeigt, wie man externe Ressourcen, wie z. B. ein PDF, einbindet.</w:t>
      </w:r>
      <w:r w:rsidR="00E85565">
        <w:t xml:space="preserve"> Als Parameter wird das PDF als </w:t>
      </w:r>
      <w:r w:rsidR="00306F0F">
        <w:t>Anlage</w:t>
      </w:r>
      <w:r w:rsidR="00E85565">
        <w:t xml:space="preserve"> sowie der Anlage-Namen übergeben.</w:t>
      </w:r>
      <w:r w:rsidR="002872DF">
        <w:t xml:space="preserve"> Das Anlage-</w:t>
      </w:r>
      <w:r w:rsidR="006C67BD">
        <w:t xml:space="preserve">Teildokument </w:t>
      </w:r>
      <w:r w:rsidR="002872DF">
        <w:t>besitzt nur eine Body-Region</w:t>
      </w:r>
      <w:r w:rsidR="00306F0F">
        <w:t xml:space="preserve"> und die Region </w:t>
      </w:r>
      <w:proofErr w:type="spellStart"/>
      <w:r w:rsidR="00306F0F">
        <w:t>AttachmentName</w:t>
      </w:r>
      <w:proofErr w:type="spellEnd"/>
      <w:r w:rsidR="002872DF">
        <w:t>.</w:t>
      </w:r>
    </w:p>
    <w:p w14:paraId="618F82E3" w14:textId="00FCE57F" w:rsidR="00B13E16" w:rsidRDefault="00306F0F" w:rsidP="000916E2">
      <w:pPr>
        <w:pStyle w:val="Text"/>
      </w:pPr>
      <w:r w:rsidRPr="00306F0F">
        <w:rPr>
          <w:noProof/>
        </w:rPr>
        <w:drawing>
          <wp:inline distT="0" distB="0" distL="0" distR="0" wp14:anchorId="00FCEE7D" wp14:editId="0DA00FFF">
            <wp:extent cx="5761355" cy="2751455"/>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355" cy="2751455"/>
                    </a:xfrm>
                    <a:prstGeom prst="rect">
                      <a:avLst/>
                    </a:prstGeom>
                  </pic:spPr>
                </pic:pic>
              </a:graphicData>
            </a:graphic>
          </wp:inline>
        </w:drawing>
      </w:r>
      <w:r w:rsidR="00460414" w:rsidRPr="00460414">
        <w:rPr>
          <w:noProof/>
        </w:rPr>
        <w:t xml:space="preserve"> </w:t>
      </w:r>
    </w:p>
    <w:p w14:paraId="38E8D5FA" w14:textId="6BC248F6" w:rsidR="00BF5817" w:rsidRDefault="00381CD2" w:rsidP="000916E2">
      <w:pPr>
        <w:pStyle w:val="Text"/>
      </w:pPr>
      <w:r w:rsidRPr="00381CD2">
        <w:rPr>
          <w:noProof/>
        </w:rPr>
        <w:lastRenderedPageBreak/>
        <w:drawing>
          <wp:inline distT="0" distB="0" distL="0" distR="0" wp14:anchorId="17760220" wp14:editId="4192361F">
            <wp:extent cx="5761355" cy="695388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355" cy="6953885"/>
                    </a:xfrm>
                    <a:prstGeom prst="rect">
                      <a:avLst/>
                    </a:prstGeom>
                  </pic:spPr>
                </pic:pic>
              </a:graphicData>
            </a:graphic>
          </wp:inline>
        </w:drawing>
      </w:r>
      <w:r w:rsidR="00A13AB2" w:rsidRPr="00A13AB2">
        <w:rPr>
          <w:noProof/>
        </w:rPr>
        <w:t xml:space="preserve"> </w:t>
      </w:r>
    </w:p>
    <w:p w14:paraId="552CC8D2" w14:textId="01F1DA5F" w:rsidR="00381CD2" w:rsidRDefault="00381CD2">
      <w:pPr>
        <w:rPr>
          <w:rFonts w:cs="Open Sans"/>
          <w:color w:val="auto"/>
          <w:sz w:val="28"/>
          <w:szCs w:val="32"/>
        </w:rPr>
      </w:pPr>
      <w:r>
        <w:rPr>
          <w:rFonts w:cs="Open Sans"/>
          <w:color w:val="auto"/>
          <w:sz w:val="28"/>
          <w:szCs w:val="32"/>
        </w:rPr>
        <w:br w:type="page"/>
      </w:r>
    </w:p>
    <w:p w14:paraId="599D1C59" w14:textId="6FD70BA8" w:rsidR="00E85565" w:rsidRDefault="00E85565" w:rsidP="00D366C6">
      <w:pPr>
        <w:pStyle w:val="berschrift2"/>
      </w:pPr>
      <w:bookmarkStart w:id="134" w:name="_Toc121136834"/>
      <w:r>
        <w:lastRenderedPageBreak/>
        <w:t>Infoblatt-</w:t>
      </w:r>
      <w:r w:rsidR="006C67BD">
        <w:t>Teildokument</w:t>
      </w:r>
      <w:bookmarkEnd w:id="134"/>
    </w:p>
    <w:p w14:paraId="7B557305" w14:textId="5EA33075" w:rsidR="00B8490F" w:rsidRPr="00A616D9" w:rsidRDefault="00B8490F" w:rsidP="00B8490F">
      <w:pPr>
        <w:pStyle w:val="Text"/>
      </w:pPr>
      <w:r>
        <w:t>Das Infoblatt-</w:t>
      </w:r>
      <w:r w:rsidR="006C67BD">
        <w:t xml:space="preserve">Teildokument </w:t>
      </w:r>
      <w:r>
        <w:t xml:space="preserve">stellt ein einfaches Layout zur Verfügung. </w:t>
      </w:r>
      <w:r w:rsidR="00381CD2">
        <w:t xml:space="preserve">Folgende </w:t>
      </w:r>
      <w:r>
        <w:t xml:space="preserve">Parameter </w:t>
      </w:r>
      <w:r w:rsidR="00381CD2">
        <w:t xml:space="preserve">werden </w:t>
      </w:r>
      <w:r>
        <w:t>übergeben</w:t>
      </w:r>
      <w:r w:rsidR="00381CD2">
        <w:t xml:space="preserve">: Titel, </w:t>
      </w:r>
      <w:proofErr w:type="spellStart"/>
      <w:r w:rsidR="00381CD2">
        <w:t>DoNotArchive</w:t>
      </w:r>
      <w:proofErr w:type="spellEnd"/>
      <w:r w:rsidR="00381CD2">
        <w:t xml:space="preserve">, </w:t>
      </w:r>
      <w:proofErr w:type="spellStart"/>
      <w:r w:rsidR="00381CD2">
        <w:t>SendAsAttachment</w:t>
      </w:r>
      <w:proofErr w:type="spellEnd"/>
      <w:r w:rsidR="00381CD2">
        <w:t xml:space="preserve">, </w:t>
      </w:r>
      <w:proofErr w:type="spellStart"/>
      <w:r w:rsidR="00381CD2">
        <w:t>AttachmentName</w:t>
      </w:r>
      <w:proofErr w:type="spellEnd"/>
      <w:r>
        <w:t>. Der Inhalt wird in der Vorlage über die Inhaltserweiterung „</w:t>
      </w:r>
      <w:r w:rsidR="00381CD2">
        <w:t>Infoblatt Inhalt</w:t>
      </w:r>
      <w:r>
        <w:t>“ gefüllt.</w:t>
      </w:r>
    </w:p>
    <w:p w14:paraId="68887C44" w14:textId="44BD1B4D" w:rsidR="00925AA6" w:rsidRDefault="00381CD2" w:rsidP="00925AA6">
      <w:pPr>
        <w:pStyle w:val="Text"/>
      </w:pPr>
      <w:r w:rsidRPr="00381CD2">
        <w:rPr>
          <w:noProof/>
        </w:rPr>
        <w:drawing>
          <wp:inline distT="0" distB="0" distL="0" distR="0" wp14:anchorId="25CD215B" wp14:editId="45E87589">
            <wp:extent cx="5761355" cy="2010410"/>
            <wp:effectExtent l="0" t="0" r="0" b="889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35"/>
                    <a:stretch>
                      <a:fillRect/>
                    </a:stretch>
                  </pic:blipFill>
                  <pic:spPr>
                    <a:xfrm>
                      <a:off x="0" y="0"/>
                      <a:ext cx="5761355" cy="2010410"/>
                    </a:xfrm>
                    <a:prstGeom prst="rect">
                      <a:avLst/>
                    </a:prstGeom>
                  </pic:spPr>
                </pic:pic>
              </a:graphicData>
            </a:graphic>
          </wp:inline>
        </w:drawing>
      </w:r>
    </w:p>
    <w:p w14:paraId="390DA008" w14:textId="47894272" w:rsidR="00925AA6" w:rsidRDefault="00381CD2" w:rsidP="00925AA6">
      <w:pPr>
        <w:pStyle w:val="Text"/>
      </w:pPr>
      <w:r w:rsidRPr="00381CD2">
        <w:rPr>
          <w:noProof/>
        </w:rPr>
        <w:lastRenderedPageBreak/>
        <w:drawing>
          <wp:inline distT="0" distB="0" distL="0" distR="0" wp14:anchorId="27B0165B" wp14:editId="6999ACDB">
            <wp:extent cx="5761355" cy="6857365"/>
            <wp:effectExtent l="0" t="0" r="0" b="63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355" cy="6857365"/>
                    </a:xfrm>
                    <a:prstGeom prst="rect">
                      <a:avLst/>
                    </a:prstGeom>
                  </pic:spPr>
                </pic:pic>
              </a:graphicData>
            </a:graphic>
          </wp:inline>
        </w:drawing>
      </w:r>
    </w:p>
    <w:p w14:paraId="77C6F709" w14:textId="3EBCF6EC" w:rsidR="00381CD2" w:rsidRDefault="00381CD2">
      <w:pPr>
        <w:rPr>
          <w:rFonts w:cs="Open Sans"/>
          <w:color w:val="auto"/>
        </w:rPr>
      </w:pPr>
      <w:r>
        <w:br w:type="page"/>
      </w:r>
    </w:p>
    <w:p w14:paraId="63B93359" w14:textId="77777777" w:rsidR="003964BA" w:rsidRDefault="003964BA" w:rsidP="003964BA">
      <w:pPr>
        <w:pStyle w:val="berschrift2"/>
      </w:pPr>
      <w:bookmarkStart w:id="135" w:name="_Ref35427627"/>
      <w:bookmarkStart w:id="136" w:name="_Toc121136835"/>
      <w:proofErr w:type="gramStart"/>
      <w:r w:rsidRPr="00D52AC6">
        <w:lastRenderedPageBreak/>
        <w:t>Rückantwort</w:t>
      </w:r>
      <w:proofErr w:type="gramEnd"/>
      <w:r>
        <w:t>-Teildokument</w:t>
      </w:r>
      <w:bookmarkEnd w:id="135"/>
      <w:bookmarkEnd w:id="136"/>
    </w:p>
    <w:p w14:paraId="52F3C854" w14:textId="2697D835" w:rsidR="003964BA" w:rsidRDefault="003964BA" w:rsidP="003964BA">
      <w:pPr>
        <w:pStyle w:val="Text"/>
      </w:pPr>
      <w:r>
        <w:t xml:space="preserve">Das </w:t>
      </w:r>
      <w:proofErr w:type="gramStart"/>
      <w:r>
        <w:t>Rückantwort</w:t>
      </w:r>
      <w:proofErr w:type="gramEnd"/>
      <w:r>
        <w:t>-Teildokument</w:t>
      </w:r>
      <w:r w:rsidR="00454586">
        <w:t xml:space="preserve"> </w:t>
      </w:r>
      <w:r>
        <w:t xml:space="preserve">dient dazu, dem Empfänger die Möglichkeit zu geben, auf das Schreiben des Absenders </w:t>
      </w:r>
      <w:r w:rsidR="00DA48A0">
        <w:t>mittels eines vorgegebenen Dokuments</w:t>
      </w:r>
      <w:r>
        <w:t xml:space="preserve"> zu antworten. Dies kann zum Beispiel ein Formular sein, welches der Empfänger ausfüllen und zurücksenden soll.</w:t>
      </w:r>
    </w:p>
    <w:p w14:paraId="29C906F9" w14:textId="40BBA20E" w:rsidR="00D62D7B" w:rsidRDefault="00D62D7B" w:rsidP="003964BA">
      <w:pPr>
        <w:pStyle w:val="Text"/>
      </w:pPr>
      <w:r>
        <w:t xml:space="preserve">Ein Beispiel ist in Vorlage </w:t>
      </w:r>
      <w:r w:rsidR="00EC3FD5">
        <w:t xml:space="preserve">Demo_Formular.template zu finden, die </w:t>
      </w:r>
      <w:r w:rsidR="0082388C">
        <w:t>ein ausfüllbares Formular erzeugt.</w:t>
      </w:r>
    </w:p>
    <w:p w14:paraId="7944BC83" w14:textId="73E40515" w:rsidR="0087246E" w:rsidRPr="007366FF" w:rsidRDefault="009C13FF" w:rsidP="003964BA">
      <w:pPr>
        <w:pStyle w:val="Text"/>
      </w:pPr>
      <w:r w:rsidRPr="009C13FF">
        <w:rPr>
          <w:noProof/>
        </w:rPr>
        <w:drawing>
          <wp:inline distT="0" distB="0" distL="0" distR="0" wp14:anchorId="0DA3E560" wp14:editId="76D52105">
            <wp:extent cx="5761355" cy="686498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355" cy="6864985"/>
                    </a:xfrm>
                    <a:prstGeom prst="rect">
                      <a:avLst/>
                    </a:prstGeom>
                  </pic:spPr>
                </pic:pic>
              </a:graphicData>
            </a:graphic>
          </wp:inline>
        </w:drawing>
      </w:r>
    </w:p>
    <w:p w14:paraId="3E2A5AF1" w14:textId="070C9803" w:rsidR="003964BA" w:rsidRDefault="00DA48A0" w:rsidP="00925AA6">
      <w:pPr>
        <w:pStyle w:val="Text"/>
      </w:pPr>
      <w:r w:rsidRPr="00DA48A0">
        <w:rPr>
          <w:noProof/>
        </w:rPr>
        <w:lastRenderedPageBreak/>
        <w:drawing>
          <wp:inline distT="0" distB="0" distL="0" distR="0" wp14:anchorId="093060BE" wp14:editId="09B63FC8">
            <wp:extent cx="5761355" cy="7259955"/>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355" cy="7259955"/>
                    </a:xfrm>
                    <a:prstGeom prst="rect">
                      <a:avLst/>
                    </a:prstGeom>
                  </pic:spPr>
                </pic:pic>
              </a:graphicData>
            </a:graphic>
          </wp:inline>
        </w:drawing>
      </w:r>
    </w:p>
    <w:p w14:paraId="526C7AE9" w14:textId="571418F0" w:rsidR="00925AA6" w:rsidRDefault="00925AA6" w:rsidP="00925AA6">
      <w:pPr>
        <w:pStyle w:val="Text"/>
      </w:pPr>
      <w:r>
        <w:br w:type="page"/>
      </w:r>
    </w:p>
    <w:p w14:paraId="339E9026" w14:textId="77777777" w:rsidR="000811FA" w:rsidRDefault="000811FA" w:rsidP="00B8490F">
      <w:pPr>
        <w:pStyle w:val="berschrift1"/>
      </w:pPr>
      <w:bookmarkStart w:id="137" w:name="_Toc121136836"/>
      <w:r>
        <w:lastRenderedPageBreak/>
        <w:t>Styles</w:t>
      </w:r>
      <w:bookmarkEnd w:id="137"/>
    </w:p>
    <w:p w14:paraId="650CD62C" w14:textId="5F9A1E56" w:rsidR="000811FA" w:rsidRDefault="00A676A5" w:rsidP="000916E2">
      <w:pPr>
        <w:pStyle w:val="Text"/>
      </w:pPr>
      <w:r>
        <w:t xml:space="preserve">Alles verfügbaren Stile werden </w:t>
      </w:r>
      <w:proofErr w:type="gramStart"/>
      <w:r>
        <w:t xml:space="preserve">in der </w:t>
      </w:r>
      <w:proofErr w:type="spellStart"/>
      <w:r w:rsidRPr="003021BD">
        <w:rPr>
          <w:b/>
          <w:bCs/>
        </w:rPr>
        <w:t>Default</w:t>
      </w:r>
      <w:proofErr w:type="gramEnd"/>
      <w:r w:rsidRPr="003021BD">
        <w:rPr>
          <w:b/>
          <w:bCs/>
        </w:rPr>
        <w:t>.styleCollection</w:t>
      </w:r>
      <w:proofErr w:type="spellEnd"/>
      <w:r>
        <w:t xml:space="preserve">-Datei definiert. Dazu gehören u.a. die Seitenlayouts und die Absatzschriften. </w:t>
      </w:r>
    </w:p>
    <w:p w14:paraId="5197CAAB" w14:textId="5B120CD5" w:rsidR="00730515" w:rsidRDefault="00D328B4" w:rsidP="000916E2">
      <w:pPr>
        <w:pStyle w:val="Text"/>
      </w:pPr>
      <w:r>
        <w:t>Seitenlayouts</w:t>
      </w:r>
    </w:p>
    <w:p w14:paraId="013F0171" w14:textId="77777777" w:rsidR="00494B48" w:rsidRPr="006F1245" w:rsidRDefault="00494B48" w:rsidP="00494B48">
      <w:pPr>
        <w:autoSpaceDE w:val="0"/>
        <w:autoSpaceDN w:val="0"/>
        <w:adjustRightInd w:val="0"/>
        <w:rPr>
          <w:rFonts w:ascii="Consolas" w:hAnsi="Consolas" w:cs="Consolas"/>
          <w:kern w:val="0"/>
          <w:sz w:val="18"/>
          <w:szCs w:val="18"/>
        </w:rPr>
      </w:pPr>
      <w:r w:rsidRPr="006F1245">
        <w:rPr>
          <w:rFonts w:ascii="Consolas" w:hAnsi="Consolas" w:cs="Consolas"/>
          <w:color w:val="008080"/>
          <w:kern w:val="0"/>
          <w:sz w:val="18"/>
          <w:szCs w:val="18"/>
        </w:rPr>
        <w:t>&lt;</w:t>
      </w:r>
      <w:proofErr w:type="spellStart"/>
      <w:r w:rsidRPr="006F1245">
        <w:rPr>
          <w:rFonts w:ascii="Consolas" w:hAnsi="Consolas" w:cs="Consolas"/>
          <w:color w:val="3F7F7F"/>
          <w:kern w:val="0"/>
          <w:sz w:val="18"/>
          <w:szCs w:val="18"/>
        </w:rPr>
        <w:t>SectionStyle</w:t>
      </w:r>
      <w:proofErr w:type="spellEnd"/>
      <w:r w:rsidRPr="006F1245">
        <w:rPr>
          <w:rFonts w:ascii="Consolas" w:hAnsi="Consolas" w:cs="Consolas"/>
          <w:kern w:val="0"/>
          <w:sz w:val="18"/>
          <w:szCs w:val="18"/>
        </w:rPr>
        <w:t xml:space="preserve"> </w:t>
      </w:r>
      <w:proofErr w:type="spellStart"/>
      <w:r w:rsidRPr="006F1245">
        <w:rPr>
          <w:rFonts w:ascii="Consolas" w:hAnsi="Consolas" w:cs="Consolas"/>
          <w:color w:val="7F007F"/>
          <w:kern w:val="0"/>
          <w:sz w:val="18"/>
          <w:szCs w:val="18"/>
        </w:rPr>
        <w:t>name</w:t>
      </w:r>
      <w:proofErr w:type="spellEnd"/>
      <w:r w:rsidRPr="006F1245">
        <w:rPr>
          <w:rFonts w:ascii="Consolas" w:hAnsi="Consolas" w:cs="Consolas"/>
          <w:color w:val="000000"/>
          <w:kern w:val="0"/>
          <w:sz w:val="18"/>
          <w:szCs w:val="18"/>
        </w:rPr>
        <w:t>=</w:t>
      </w:r>
      <w:r w:rsidRPr="006F1245">
        <w:rPr>
          <w:rFonts w:ascii="Consolas" w:hAnsi="Consolas" w:cs="Consolas"/>
          <w:i/>
          <w:iCs/>
          <w:color w:val="2A00FF"/>
          <w:kern w:val="0"/>
          <w:sz w:val="18"/>
          <w:szCs w:val="18"/>
        </w:rPr>
        <w:t>"Brief"</w:t>
      </w:r>
      <w:r w:rsidRPr="006F1245">
        <w:rPr>
          <w:rFonts w:ascii="Consolas" w:hAnsi="Consolas" w:cs="Consolas"/>
          <w:kern w:val="0"/>
          <w:sz w:val="18"/>
          <w:szCs w:val="18"/>
        </w:rPr>
        <w:t xml:space="preserve"> </w:t>
      </w:r>
      <w:r w:rsidRPr="006F1245">
        <w:rPr>
          <w:rFonts w:ascii="Consolas" w:hAnsi="Consolas" w:cs="Consolas"/>
          <w:color w:val="7F007F"/>
          <w:kern w:val="0"/>
          <w:sz w:val="18"/>
          <w:szCs w:val="18"/>
        </w:rPr>
        <w:t>title</w:t>
      </w:r>
      <w:r w:rsidRPr="006F1245">
        <w:rPr>
          <w:rFonts w:ascii="Consolas" w:hAnsi="Consolas" w:cs="Consolas"/>
          <w:color w:val="000000"/>
          <w:kern w:val="0"/>
          <w:sz w:val="18"/>
          <w:szCs w:val="18"/>
        </w:rPr>
        <w:t>=</w:t>
      </w:r>
      <w:r w:rsidRPr="006F1245">
        <w:rPr>
          <w:rFonts w:ascii="Consolas" w:hAnsi="Consolas" w:cs="Consolas"/>
          <w:i/>
          <w:iCs/>
          <w:color w:val="2A00FF"/>
          <w:kern w:val="0"/>
          <w:sz w:val="18"/>
          <w:szCs w:val="18"/>
        </w:rPr>
        <w:t>"Brief"</w:t>
      </w:r>
      <w:r w:rsidRPr="006F1245">
        <w:rPr>
          <w:rFonts w:ascii="Consolas" w:hAnsi="Consolas" w:cs="Consolas"/>
          <w:kern w:val="0"/>
          <w:sz w:val="18"/>
          <w:szCs w:val="18"/>
        </w:rPr>
        <w:t xml:space="preserve"> </w:t>
      </w:r>
      <w:r w:rsidRPr="006F1245">
        <w:rPr>
          <w:rFonts w:ascii="Consolas" w:hAnsi="Consolas" w:cs="Consolas"/>
          <w:color w:val="7F007F"/>
          <w:kern w:val="0"/>
          <w:sz w:val="18"/>
          <w:szCs w:val="18"/>
        </w:rPr>
        <w:t>title-</w:t>
      </w:r>
      <w:proofErr w:type="spellStart"/>
      <w:r w:rsidRPr="006F1245">
        <w:rPr>
          <w:rFonts w:ascii="Consolas" w:hAnsi="Consolas" w:cs="Consolas"/>
          <w:color w:val="7F007F"/>
          <w:kern w:val="0"/>
          <w:sz w:val="18"/>
          <w:szCs w:val="18"/>
        </w:rPr>
        <w:t>en_US</w:t>
      </w:r>
      <w:proofErr w:type="spellEnd"/>
      <w:r w:rsidRPr="006F1245">
        <w:rPr>
          <w:rFonts w:ascii="Consolas" w:hAnsi="Consolas" w:cs="Consolas"/>
          <w:color w:val="000000"/>
          <w:kern w:val="0"/>
          <w:sz w:val="18"/>
          <w:szCs w:val="18"/>
        </w:rPr>
        <w:t>=</w:t>
      </w:r>
      <w:r w:rsidRPr="006F1245">
        <w:rPr>
          <w:rFonts w:ascii="Consolas" w:hAnsi="Consolas" w:cs="Consolas"/>
          <w:i/>
          <w:iCs/>
          <w:color w:val="2A00FF"/>
          <w:kern w:val="0"/>
          <w:sz w:val="18"/>
          <w:szCs w:val="18"/>
        </w:rPr>
        <w:t>"Letter"</w:t>
      </w:r>
      <w:r w:rsidRPr="006F1245">
        <w:rPr>
          <w:rFonts w:ascii="Consolas" w:hAnsi="Consolas" w:cs="Consolas"/>
          <w:kern w:val="0"/>
          <w:sz w:val="18"/>
          <w:szCs w:val="18"/>
        </w:rPr>
        <w:t xml:space="preserve"> </w:t>
      </w:r>
      <w:r w:rsidRPr="006F1245">
        <w:rPr>
          <w:rFonts w:ascii="Consolas" w:hAnsi="Consolas" w:cs="Consolas"/>
          <w:color w:val="7F007F"/>
          <w:kern w:val="0"/>
          <w:sz w:val="18"/>
          <w:szCs w:val="18"/>
        </w:rPr>
        <w:t>title-</w:t>
      </w:r>
      <w:proofErr w:type="spellStart"/>
      <w:r w:rsidRPr="006F1245">
        <w:rPr>
          <w:rFonts w:ascii="Consolas" w:hAnsi="Consolas" w:cs="Consolas"/>
          <w:color w:val="7F007F"/>
          <w:kern w:val="0"/>
          <w:sz w:val="18"/>
          <w:szCs w:val="18"/>
        </w:rPr>
        <w:t>de_DE</w:t>
      </w:r>
      <w:proofErr w:type="spellEnd"/>
      <w:r w:rsidRPr="006F1245">
        <w:rPr>
          <w:rFonts w:ascii="Consolas" w:hAnsi="Consolas" w:cs="Consolas"/>
          <w:color w:val="000000"/>
          <w:kern w:val="0"/>
          <w:sz w:val="18"/>
          <w:szCs w:val="18"/>
        </w:rPr>
        <w:t>=</w:t>
      </w:r>
      <w:r w:rsidRPr="006F1245">
        <w:rPr>
          <w:rFonts w:ascii="Consolas" w:hAnsi="Consolas" w:cs="Consolas"/>
          <w:i/>
          <w:iCs/>
          <w:color w:val="2A00FF"/>
          <w:kern w:val="0"/>
          <w:sz w:val="18"/>
          <w:szCs w:val="18"/>
        </w:rPr>
        <w:t>"Brief"</w:t>
      </w:r>
      <w:r w:rsidRPr="006F1245">
        <w:rPr>
          <w:rFonts w:ascii="Consolas" w:hAnsi="Consolas" w:cs="Consolas"/>
          <w:color w:val="008080"/>
          <w:kern w:val="0"/>
          <w:sz w:val="18"/>
          <w:szCs w:val="18"/>
        </w:rPr>
        <w:t>&gt;</w:t>
      </w:r>
    </w:p>
    <w:p w14:paraId="0FA359F2" w14:textId="77777777" w:rsidR="00494B48" w:rsidRPr="00494B48" w:rsidRDefault="00494B48" w:rsidP="00494B48">
      <w:pPr>
        <w:autoSpaceDE w:val="0"/>
        <w:autoSpaceDN w:val="0"/>
        <w:adjustRightInd w:val="0"/>
        <w:rPr>
          <w:rFonts w:ascii="Consolas" w:hAnsi="Consolas" w:cs="Consolas"/>
          <w:kern w:val="0"/>
          <w:sz w:val="18"/>
          <w:szCs w:val="18"/>
          <w:lang w:val="en-US"/>
        </w:rPr>
      </w:pPr>
      <w:r w:rsidRPr="00494B48">
        <w:rPr>
          <w:rFonts w:ascii="Consolas" w:hAnsi="Consolas"/>
          <w:color w:val="008080"/>
          <w:sz w:val="18"/>
          <w:szCs w:val="18"/>
          <w:lang w:val="en-US"/>
        </w:rPr>
        <w:t>…</w:t>
      </w:r>
      <w:r w:rsidRPr="00494B48">
        <w:rPr>
          <w:rFonts w:ascii="Consolas" w:hAnsi="Consolas"/>
          <w:color w:val="008080"/>
          <w:sz w:val="18"/>
          <w:szCs w:val="18"/>
          <w:lang w:val="en-US"/>
        </w:rPr>
        <w:br/>
      </w:r>
      <w:r w:rsidRPr="00494B48">
        <w:rPr>
          <w:rFonts w:ascii="Consolas" w:hAnsi="Consolas" w:cs="Consolas"/>
          <w:color w:val="000000"/>
          <w:kern w:val="0"/>
          <w:sz w:val="18"/>
          <w:szCs w:val="18"/>
          <w:lang w:val="en-US"/>
        </w:rPr>
        <w:t xml:space="preserve">  </w:t>
      </w:r>
      <w:r w:rsidRPr="00494B48">
        <w:rPr>
          <w:rFonts w:ascii="Consolas" w:hAnsi="Consolas" w:cs="Consolas"/>
          <w:color w:val="008080"/>
          <w:kern w:val="0"/>
          <w:sz w:val="18"/>
          <w:szCs w:val="18"/>
          <w:lang w:val="en-US"/>
        </w:rPr>
        <w:t>&lt;</w:t>
      </w:r>
      <w:proofErr w:type="spellStart"/>
      <w:r w:rsidRPr="00494B48">
        <w:rPr>
          <w:rFonts w:ascii="Consolas" w:hAnsi="Consolas" w:cs="Consolas"/>
          <w:color w:val="3F7F7F"/>
          <w:kern w:val="0"/>
          <w:sz w:val="18"/>
          <w:szCs w:val="18"/>
          <w:lang w:val="en-US"/>
        </w:rPr>
        <w:t>ResponsiveLayoutRef</w:t>
      </w:r>
      <w:proofErr w:type="spellEnd"/>
      <w:r w:rsidRPr="00494B48">
        <w:rPr>
          <w:rFonts w:ascii="Consolas" w:hAnsi="Consolas" w:cs="Consolas"/>
          <w:kern w:val="0"/>
          <w:sz w:val="18"/>
          <w:szCs w:val="18"/>
          <w:lang w:val="en-US"/>
        </w:rPr>
        <w:t xml:space="preserve"> </w:t>
      </w:r>
      <w:r w:rsidRPr="00494B48">
        <w:rPr>
          <w:rFonts w:ascii="Consolas" w:hAnsi="Consolas" w:cs="Consolas"/>
          <w:color w:val="7F007F"/>
          <w:kern w:val="0"/>
          <w:sz w:val="18"/>
          <w:szCs w:val="18"/>
          <w:lang w:val="en-US"/>
        </w:rPr>
        <w:t>uri</w:t>
      </w:r>
      <w:r w:rsidRPr="00494B48">
        <w:rPr>
          <w:rFonts w:ascii="Consolas" w:hAnsi="Consolas" w:cs="Consolas"/>
          <w:color w:val="000000"/>
          <w:kern w:val="0"/>
          <w:sz w:val="18"/>
          <w:szCs w:val="18"/>
          <w:lang w:val="en-US"/>
        </w:rPr>
        <w:t>=</w:t>
      </w:r>
      <w:r w:rsidRPr="00494B48">
        <w:rPr>
          <w:rFonts w:ascii="Consolas" w:hAnsi="Consolas" w:cs="Consolas"/>
          <w:i/>
          <w:iCs/>
          <w:color w:val="2A00FF"/>
          <w:kern w:val="0"/>
          <w:sz w:val="18"/>
          <w:szCs w:val="18"/>
          <w:lang w:val="en-US"/>
        </w:rPr>
        <w:t>"Framework\Teildokumente\Brief\Brief.responsiveLayout"</w:t>
      </w:r>
      <w:r w:rsidRPr="00494B48">
        <w:rPr>
          <w:rFonts w:ascii="Consolas" w:hAnsi="Consolas" w:cs="Consolas"/>
          <w:color w:val="008080"/>
          <w:kern w:val="0"/>
          <w:sz w:val="18"/>
          <w:szCs w:val="18"/>
          <w:lang w:val="en-US"/>
        </w:rPr>
        <w:t>&gt;&lt;/</w:t>
      </w:r>
      <w:r w:rsidRPr="00494B48">
        <w:rPr>
          <w:rFonts w:ascii="Consolas" w:hAnsi="Consolas" w:cs="Consolas"/>
          <w:color w:val="3F7F7F"/>
          <w:kern w:val="0"/>
          <w:sz w:val="18"/>
          <w:szCs w:val="18"/>
          <w:lang w:val="en-US"/>
        </w:rPr>
        <w:t>ResponsiveLayoutRef</w:t>
      </w:r>
      <w:r w:rsidRPr="00494B48">
        <w:rPr>
          <w:rFonts w:ascii="Consolas" w:hAnsi="Consolas" w:cs="Consolas"/>
          <w:color w:val="008080"/>
          <w:kern w:val="0"/>
          <w:sz w:val="18"/>
          <w:szCs w:val="18"/>
          <w:lang w:val="en-US"/>
        </w:rPr>
        <w:t>&gt;</w:t>
      </w:r>
    </w:p>
    <w:p w14:paraId="08BE554F" w14:textId="77777777" w:rsidR="00494B48" w:rsidRPr="00494B48" w:rsidRDefault="00494B48" w:rsidP="00494B48">
      <w:pPr>
        <w:autoSpaceDE w:val="0"/>
        <w:autoSpaceDN w:val="0"/>
        <w:adjustRightInd w:val="0"/>
        <w:rPr>
          <w:rFonts w:ascii="Consolas" w:hAnsi="Consolas" w:cs="Consolas"/>
          <w:kern w:val="0"/>
          <w:sz w:val="18"/>
          <w:szCs w:val="18"/>
          <w:lang w:val="en-US"/>
        </w:rPr>
      </w:pPr>
      <w:r w:rsidRPr="00494B48">
        <w:rPr>
          <w:rFonts w:ascii="Consolas" w:hAnsi="Consolas" w:cs="Consolas"/>
          <w:color w:val="000000"/>
          <w:kern w:val="0"/>
          <w:sz w:val="18"/>
          <w:szCs w:val="18"/>
          <w:lang w:val="en-US"/>
        </w:rPr>
        <w:t xml:space="preserve">  </w:t>
      </w:r>
      <w:r w:rsidRPr="00494B48">
        <w:rPr>
          <w:rFonts w:ascii="Consolas" w:hAnsi="Consolas" w:cs="Consolas"/>
          <w:color w:val="008080"/>
          <w:kern w:val="0"/>
          <w:sz w:val="18"/>
          <w:szCs w:val="18"/>
          <w:lang w:val="en-US"/>
        </w:rPr>
        <w:t>&lt;</w:t>
      </w:r>
      <w:proofErr w:type="spellStart"/>
      <w:r w:rsidRPr="00494B48">
        <w:rPr>
          <w:rFonts w:ascii="Consolas" w:hAnsi="Consolas" w:cs="Consolas"/>
          <w:color w:val="3F7F7F"/>
          <w:kern w:val="0"/>
          <w:sz w:val="18"/>
          <w:szCs w:val="18"/>
          <w:lang w:val="en-US"/>
        </w:rPr>
        <w:t>PageLayouts</w:t>
      </w:r>
      <w:proofErr w:type="spellEnd"/>
      <w:r w:rsidRPr="00494B48">
        <w:rPr>
          <w:rFonts w:ascii="Consolas" w:hAnsi="Consolas" w:cs="Consolas"/>
          <w:kern w:val="0"/>
          <w:sz w:val="18"/>
          <w:szCs w:val="18"/>
          <w:lang w:val="en-US"/>
        </w:rPr>
        <w:t xml:space="preserve"> </w:t>
      </w:r>
      <w:r w:rsidRPr="00494B48">
        <w:rPr>
          <w:rFonts w:ascii="Consolas" w:hAnsi="Consolas" w:cs="Consolas"/>
          <w:color w:val="7F007F"/>
          <w:kern w:val="0"/>
          <w:sz w:val="18"/>
          <w:szCs w:val="18"/>
          <w:lang w:val="en-US"/>
        </w:rPr>
        <w:t>parentRef</w:t>
      </w:r>
      <w:r w:rsidRPr="00494B48">
        <w:rPr>
          <w:rFonts w:ascii="Consolas" w:hAnsi="Consolas" w:cs="Consolas"/>
          <w:color w:val="000000"/>
          <w:kern w:val="0"/>
          <w:sz w:val="18"/>
          <w:szCs w:val="18"/>
          <w:lang w:val="en-US"/>
        </w:rPr>
        <w:t>=</w:t>
      </w:r>
      <w:r w:rsidRPr="00494B48">
        <w:rPr>
          <w:rFonts w:ascii="Consolas" w:hAnsi="Consolas" w:cs="Consolas"/>
          <w:i/>
          <w:iCs/>
          <w:color w:val="2A00FF"/>
          <w:kern w:val="0"/>
          <w:sz w:val="18"/>
          <w:szCs w:val="18"/>
          <w:lang w:val="en-US"/>
        </w:rPr>
        <w:t>"Framework/Teildokumente/Brief/Brief.pageLayouts"</w:t>
      </w:r>
      <w:r w:rsidRPr="00494B48">
        <w:rPr>
          <w:rFonts w:ascii="Consolas" w:hAnsi="Consolas" w:cs="Consolas"/>
          <w:color w:val="008080"/>
          <w:kern w:val="0"/>
          <w:sz w:val="18"/>
          <w:szCs w:val="18"/>
          <w:lang w:val="en-US"/>
        </w:rPr>
        <w:t>&gt;&lt;/</w:t>
      </w:r>
      <w:r w:rsidRPr="00494B48">
        <w:rPr>
          <w:rFonts w:ascii="Consolas" w:hAnsi="Consolas" w:cs="Consolas"/>
          <w:color w:val="3F7F7F"/>
          <w:kern w:val="0"/>
          <w:sz w:val="18"/>
          <w:szCs w:val="18"/>
          <w:lang w:val="en-US"/>
        </w:rPr>
        <w:t>PageLayouts</w:t>
      </w:r>
      <w:r w:rsidRPr="00494B48">
        <w:rPr>
          <w:rFonts w:ascii="Consolas" w:hAnsi="Consolas" w:cs="Consolas"/>
          <w:color w:val="008080"/>
          <w:kern w:val="0"/>
          <w:sz w:val="18"/>
          <w:szCs w:val="18"/>
          <w:lang w:val="en-US"/>
        </w:rPr>
        <w:t>&gt;</w:t>
      </w:r>
    </w:p>
    <w:p w14:paraId="08DB7A9D" w14:textId="7E694FA1" w:rsidR="00494B48" w:rsidRPr="00494B48" w:rsidRDefault="00494B48" w:rsidP="00494B48">
      <w:pPr>
        <w:autoSpaceDE w:val="0"/>
        <w:autoSpaceDN w:val="0"/>
        <w:adjustRightInd w:val="0"/>
        <w:rPr>
          <w:rFonts w:ascii="Consolas" w:hAnsi="Consolas" w:cs="Consolas"/>
          <w:kern w:val="0"/>
          <w:sz w:val="18"/>
          <w:szCs w:val="18"/>
          <w:lang w:val="en-US"/>
        </w:rPr>
      </w:pPr>
      <w:r w:rsidRPr="00494B48">
        <w:rPr>
          <w:rFonts w:ascii="Consolas" w:hAnsi="Consolas" w:cs="Consolas"/>
          <w:color w:val="008080"/>
          <w:kern w:val="0"/>
          <w:sz w:val="18"/>
          <w:szCs w:val="18"/>
          <w:lang w:val="en-US"/>
        </w:rPr>
        <w:t>&lt;/</w:t>
      </w:r>
      <w:proofErr w:type="spellStart"/>
      <w:r w:rsidRPr="00494B48">
        <w:rPr>
          <w:rFonts w:ascii="Consolas" w:hAnsi="Consolas" w:cs="Consolas"/>
          <w:color w:val="3F7F7F"/>
          <w:kern w:val="0"/>
          <w:sz w:val="18"/>
          <w:szCs w:val="18"/>
          <w:lang w:val="en-US"/>
        </w:rPr>
        <w:t>SectionStyle</w:t>
      </w:r>
      <w:proofErr w:type="spellEnd"/>
      <w:r w:rsidRPr="00494B48">
        <w:rPr>
          <w:rFonts w:ascii="Consolas" w:hAnsi="Consolas" w:cs="Consolas"/>
          <w:color w:val="008080"/>
          <w:kern w:val="0"/>
          <w:sz w:val="18"/>
          <w:szCs w:val="18"/>
          <w:lang w:val="en-US"/>
        </w:rPr>
        <w:t>&gt;</w:t>
      </w:r>
      <w:r>
        <w:rPr>
          <w:rFonts w:ascii="Consolas" w:hAnsi="Consolas" w:cs="Consolas"/>
          <w:color w:val="008080"/>
          <w:kern w:val="0"/>
          <w:sz w:val="18"/>
          <w:szCs w:val="18"/>
          <w:lang w:val="en-US"/>
        </w:rPr>
        <w:br/>
      </w:r>
    </w:p>
    <w:p w14:paraId="05420094" w14:textId="77777777" w:rsidR="00494B48" w:rsidRPr="00494B48" w:rsidRDefault="00494B48" w:rsidP="00494B48">
      <w:pPr>
        <w:autoSpaceDE w:val="0"/>
        <w:autoSpaceDN w:val="0"/>
        <w:adjustRightInd w:val="0"/>
        <w:rPr>
          <w:rFonts w:ascii="Consolas" w:hAnsi="Consolas" w:cs="Consolas"/>
          <w:kern w:val="0"/>
          <w:sz w:val="18"/>
          <w:szCs w:val="18"/>
          <w:lang w:val="en-US"/>
        </w:rPr>
      </w:pPr>
      <w:r w:rsidRPr="00494B48">
        <w:rPr>
          <w:rFonts w:ascii="Consolas" w:hAnsi="Consolas" w:cs="Consolas"/>
          <w:color w:val="008080"/>
          <w:kern w:val="0"/>
          <w:sz w:val="18"/>
          <w:szCs w:val="18"/>
          <w:lang w:val="en-US"/>
        </w:rPr>
        <w:t>&lt;</w:t>
      </w:r>
      <w:proofErr w:type="spellStart"/>
      <w:r w:rsidRPr="00494B48">
        <w:rPr>
          <w:rFonts w:ascii="Consolas" w:hAnsi="Consolas" w:cs="Consolas"/>
          <w:color w:val="3F7F7F"/>
          <w:kern w:val="0"/>
          <w:sz w:val="18"/>
          <w:szCs w:val="18"/>
          <w:lang w:val="en-US"/>
        </w:rPr>
        <w:t>SectionStyle</w:t>
      </w:r>
      <w:proofErr w:type="spellEnd"/>
      <w:r w:rsidRPr="00494B48">
        <w:rPr>
          <w:rFonts w:ascii="Consolas" w:hAnsi="Consolas" w:cs="Consolas"/>
          <w:kern w:val="0"/>
          <w:sz w:val="18"/>
          <w:szCs w:val="18"/>
          <w:lang w:val="en-US"/>
        </w:rPr>
        <w:t xml:space="preserve"> </w:t>
      </w:r>
      <w:r w:rsidRPr="00494B48">
        <w:rPr>
          <w:rFonts w:ascii="Consolas" w:hAnsi="Consolas" w:cs="Consolas"/>
          <w:color w:val="7F007F"/>
          <w:kern w:val="0"/>
          <w:sz w:val="18"/>
          <w:szCs w:val="18"/>
          <w:lang w:val="en-US"/>
        </w:rPr>
        <w:t>name</w:t>
      </w:r>
      <w:r w:rsidRPr="00494B48">
        <w:rPr>
          <w:rFonts w:ascii="Consolas" w:hAnsi="Consolas" w:cs="Consolas"/>
          <w:color w:val="000000"/>
          <w:kern w:val="0"/>
          <w:sz w:val="18"/>
          <w:szCs w:val="18"/>
          <w:lang w:val="en-US"/>
        </w:rPr>
        <w:t>=</w:t>
      </w:r>
      <w:r w:rsidRPr="00494B48">
        <w:rPr>
          <w:rFonts w:ascii="Consolas" w:hAnsi="Consolas" w:cs="Consolas"/>
          <w:i/>
          <w:iCs/>
          <w:color w:val="2A00FF"/>
          <w:kern w:val="0"/>
          <w:sz w:val="18"/>
          <w:szCs w:val="18"/>
          <w:lang w:val="en-US"/>
        </w:rPr>
        <w:t>"</w:t>
      </w:r>
      <w:proofErr w:type="spellStart"/>
      <w:r w:rsidRPr="00494B48">
        <w:rPr>
          <w:rFonts w:ascii="Consolas" w:hAnsi="Consolas" w:cs="Consolas"/>
          <w:i/>
          <w:iCs/>
          <w:color w:val="2A00FF"/>
          <w:kern w:val="0"/>
          <w:sz w:val="18"/>
          <w:szCs w:val="18"/>
          <w:lang w:val="en-US"/>
        </w:rPr>
        <w:t>Infoblatt</w:t>
      </w:r>
      <w:proofErr w:type="spellEnd"/>
      <w:r w:rsidRPr="00494B48">
        <w:rPr>
          <w:rFonts w:ascii="Consolas" w:hAnsi="Consolas" w:cs="Consolas"/>
          <w:i/>
          <w:iCs/>
          <w:color w:val="2A00FF"/>
          <w:kern w:val="0"/>
          <w:sz w:val="18"/>
          <w:szCs w:val="18"/>
          <w:lang w:val="en-US"/>
        </w:rPr>
        <w:t>"</w:t>
      </w:r>
      <w:r w:rsidRPr="00494B48">
        <w:rPr>
          <w:rFonts w:ascii="Consolas" w:hAnsi="Consolas" w:cs="Consolas"/>
          <w:color w:val="008080"/>
          <w:kern w:val="0"/>
          <w:sz w:val="18"/>
          <w:szCs w:val="18"/>
          <w:lang w:val="en-US"/>
        </w:rPr>
        <w:t>&gt;</w:t>
      </w:r>
    </w:p>
    <w:p w14:paraId="501CE044" w14:textId="77777777" w:rsidR="00494B48" w:rsidRPr="00494B48" w:rsidRDefault="00494B48" w:rsidP="00494B48">
      <w:pPr>
        <w:autoSpaceDE w:val="0"/>
        <w:autoSpaceDN w:val="0"/>
        <w:adjustRightInd w:val="0"/>
        <w:rPr>
          <w:rFonts w:ascii="Consolas" w:hAnsi="Consolas" w:cs="Consolas"/>
          <w:kern w:val="0"/>
          <w:sz w:val="18"/>
          <w:szCs w:val="18"/>
          <w:lang w:val="en-US"/>
        </w:rPr>
      </w:pPr>
      <w:r w:rsidRPr="00494B48">
        <w:rPr>
          <w:rFonts w:ascii="Consolas" w:hAnsi="Consolas" w:cs="Consolas"/>
          <w:color w:val="000000"/>
          <w:kern w:val="0"/>
          <w:sz w:val="18"/>
          <w:szCs w:val="18"/>
          <w:lang w:val="en-US"/>
        </w:rPr>
        <w:t xml:space="preserve">  </w:t>
      </w:r>
      <w:r w:rsidRPr="00494B48">
        <w:rPr>
          <w:rFonts w:ascii="Consolas" w:hAnsi="Consolas" w:cs="Consolas"/>
          <w:color w:val="008080"/>
          <w:kern w:val="0"/>
          <w:sz w:val="18"/>
          <w:szCs w:val="18"/>
          <w:lang w:val="en-US"/>
        </w:rPr>
        <w:t>&lt;</w:t>
      </w:r>
      <w:proofErr w:type="spellStart"/>
      <w:r w:rsidRPr="00494B48">
        <w:rPr>
          <w:rFonts w:ascii="Consolas" w:hAnsi="Consolas" w:cs="Consolas"/>
          <w:color w:val="3F7F7F"/>
          <w:kern w:val="0"/>
          <w:sz w:val="18"/>
          <w:szCs w:val="18"/>
          <w:lang w:val="en-US"/>
        </w:rPr>
        <w:t>ResponsiveLayoutRef</w:t>
      </w:r>
      <w:proofErr w:type="spellEnd"/>
      <w:r w:rsidRPr="00494B48">
        <w:rPr>
          <w:rFonts w:ascii="Consolas" w:hAnsi="Consolas" w:cs="Consolas"/>
          <w:kern w:val="0"/>
          <w:sz w:val="18"/>
          <w:szCs w:val="18"/>
          <w:lang w:val="en-US"/>
        </w:rPr>
        <w:t xml:space="preserve"> </w:t>
      </w:r>
      <w:r w:rsidRPr="00494B48">
        <w:rPr>
          <w:rFonts w:ascii="Consolas" w:hAnsi="Consolas" w:cs="Consolas"/>
          <w:color w:val="7F007F"/>
          <w:kern w:val="0"/>
          <w:sz w:val="18"/>
          <w:szCs w:val="18"/>
          <w:lang w:val="en-US"/>
        </w:rPr>
        <w:t>uri</w:t>
      </w:r>
      <w:r w:rsidRPr="00494B48">
        <w:rPr>
          <w:rFonts w:ascii="Consolas" w:hAnsi="Consolas" w:cs="Consolas"/>
          <w:color w:val="000000"/>
          <w:kern w:val="0"/>
          <w:sz w:val="18"/>
          <w:szCs w:val="18"/>
          <w:lang w:val="en-US"/>
        </w:rPr>
        <w:t>=</w:t>
      </w:r>
      <w:r w:rsidRPr="00494B48">
        <w:rPr>
          <w:rFonts w:ascii="Consolas" w:hAnsi="Consolas" w:cs="Consolas"/>
          <w:i/>
          <w:iCs/>
          <w:color w:val="2A00FF"/>
          <w:kern w:val="0"/>
          <w:sz w:val="18"/>
          <w:szCs w:val="18"/>
          <w:lang w:val="en-US"/>
        </w:rPr>
        <w:t>"Framework\Teildokumente\Infoblatt\Infoblatt.responsiveLayout"</w:t>
      </w:r>
      <w:r w:rsidRPr="00494B48">
        <w:rPr>
          <w:rFonts w:ascii="Consolas" w:hAnsi="Consolas" w:cs="Consolas"/>
          <w:color w:val="008080"/>
          <w:kern w:val="0"/>
          <w:sz w:val="18"/>
          <w:szCs w:val="18"/>
          <w:lang w:val="en-US"/>
        </w:rPr>
        <w:t>&gt;&lt;/</w:t>
      </w:r>
      <w:r w:rsidRPr="00494B48">
        <w:rPr>
          <w:rFonts w:ascii="Consolas" w:hAnsi="Consolas" w:cs="Consolas"/>
          <w:color w:val="3F7F7F"/>
          <w:kern w:val="0"/>
          <w:sz w:val="18"/>
          <w:szCs w:val="18"/>
          <w:lang w:val="en-US"/>
        </w:rPr>
        <w:t>ResponsiveLayoutRef</w:t>
      </w:r>
      <w:r w:rsidRPr="00494B48">
        <w:rPr>
          <w:rFonts w:ascii="Consolas" w:hAnsi="Consolas" w:cs="Consolas"/>
          <w:color w:val="008080"/>
          <w:kern w:val="0"/>
          <w:sz w:val="18"/>
          <w:szCs w:val="18"/>
          <w:lang w:val="en-US"/>
        </w:rPr>
        <w:t>&gt;</w:t>
      </w:r>
    </w:p>
    <w:p w14:paraId="7ED47ADF" w14:textId="77777777" w:rsidR="00494B48" w:rsidRPr="00494B48" w:rsidRDefault="00494B48" w:rsidP="00494B48">
      <w:pPr>
        <w:autoSpaceDE w:val="0"/>
        <w:autoSpaceDN w:val="0"/>
        <w:adjustRightInd w:val="0"/>
        <w:rPr>
          <w:rFonts w:ascii="Consolas" w:hAnsi="Consolas" w:cs="Consolas"/>
          <w:kern w:val="0"/>
          <w:sz w:val="18"/>
          <w:szCs w:val="18"/>
          <w:lang w:val="en-US"/>
        </w:rPr>
      </w:pPr>
      <w:r w:rsidRPr="00494B48">
        <w:rPr>
          <w:rFonts w:ascii="Consolas" w:hAnsi="Consolas" w:cs="Consolas"/>
          <w:color w:val="000000"/>
          <w:kern w:val="0"/>
          <w:sz w:val="18"/>
          <w:szCs w:val="18"/>
          <w:lang w:val="en-US"/>
        </w:rPr>
        <w:t xml:space="preserve">  </w:t>
      </w:r>
      <w:r w:rsidRPr="00494B48">
        <w:rPr>
          <w:rFonts w:ascii="Consolas" w:hAnsi="Consolas" w:cs="Consolas"/>
          <w:color w:val="008080"/>
          <w:kern w:val="0"/>
          <w:sz w:val="18"/>
          <w:szCs w:val="18"/>
          <w:lang w:val="en-US"/>
        </w:rPr>
        <w:t>&lt;</w:t>
      </w:r>
      <w:proofErr w:type="spellStart"/>
      <w:r w:rsidRPr="00494B48">
        <w:rPr>
          <w:rFonts w:ascii="Consolas" w:hAnsi="Consolas" w:cs="Consolas"/>
          <w:color w:val="3F7F7F"/>
          <w:kern w:val="0"/>
          <w:sz w:val="18"/>
          <w:szCs w:val="18"/>
          <w:lang w:val="en-US"/>
        </w:rPr>
        <w:t>PageLayouts</w:t>
      </w:r>
      <w:proofErr w:type="spellEnd"/>
      <w:r w:rsidRPr="00494B48">
        <w:rPr>
          <w:rFonts w:ascii="Consolas" w:hAnsi="Consolas" w:cs="Consolas"/>
          <w:kern w:val="0"/>
          <w:sz w:val="18"/>
          <w:szCs w:val="18"/>
          <w:lang w:val="en-US"/>
        </w:rPr>
        <w:t xml:space="preserve"> </w:t>
      </w:r>
      <w:r w:rsidRPr="00494B48">
        <w:rPr>
          <w:rFonts w:ascii="Consolas" w:hAnsi="Consolas" w:cs="Consolas"/>
          <w:color w:val="7F007F"/>
          <w:kern w:val="0"/>
          <w:sz w:val="18"/>
          <w:szCs w:val="18"/>
          <w:lang w:val="en-US"/>
        </w:rPr>
        <w:t>parentRef</w:t>
      </w:r>
      <w:r w:rsidRPr="00494B48">
        <w:rPr>
          <w:rFonts w:ascii="Consolas" w:hAnsi="Consolas" w:cs="Consolas"/>
          <w:color w:val="000000"/>
          <w:kern w:val="0"/>
          <w:sz w:val="18"/>
          <w:szCs w:val="18"/>
          <w:lang w:val="en-US"/>
        </w:rPr>
        <w:t>=</w:t>
      </w:r>
      <w:r w:rsidRPr="00494B48">
        <w:rPr>
          <w:rFonts w:ascii="Consolas" w:hAnsi="Consolas" w:cs="Consolas"/>
          <w:i/>
          <w:iCs/>
          <w:color w:val="2A00FF"/>
          <w:kern w:val="0"/>
          <w:sz w:val="18"/>
          <w:szCs w:val="18"/>
          <w:lang w:val="en-US"/>
        </w:rPr>
        <w:t>"Framework/Teildokumente/Infoblatt/Infoblatt.pageLayouts"</w:t>
      </w:r>
      <w:r w:rsidRPr="00494B48">
        <w:rPr>
          <w:rFonts w:ascii="Consolas" w:hAnsi="Consolas" w:cs="Consolas"/>
          <w:color w:val="008080"/>
          <w:kern w:val="0"/>
          <w:sz w:val="18"/>
          <w:szCs w:val="18"/>
          <w:lang w:val="en-US"/>
        </w:rPr>
        <w:t>&gt;&lt;/</w:t>
      </w:r>
      <w:r w:rsidRPr="00494B48">
        <w:rPr>
          <w:rFonts w:ascii="Consolas" w:hAnsi="Consolas" w:cs="Consolas"/>
          <w:color w:val="3F7F7F"/>
          <w:kern w:val="0"/>
          <w:sz w:val="18"/>
          <w:szCs w:val="18"/>
          <w:lang w:val="en-US"/>
        </w:rPr>
        <w:t>PageLayouts</w:t>
      </w:r>
      <w:r w:rsidRPr="00494B48">
        <w:rPr>
          <w:rFonts w:ascii="Consolas" w:hAnsi="Consolas" w:cs="Consolas"/>
          <w:color w:val="008080"/>
          <w:kern w:val="0"/>
          <w:sz w:val="18"/>
          <w:szCs w:val="18"/>
          <w:lang w:val="en-US"/>
        </w:rPr>
        <w:t>&gt;</w:t>
      </w:r>
    </w:p>
    <w:p w14:paraId="387ACBFA" w14:textId="7A79982A" w:rsidR="00494B48" w:rsidRPr="00494B48" w:rsidRDefault="00494B48" w:rsidP="00494B48">
      <w:pPr>
        <w:autoSpaceDE w:val="0"/>
        <w:autoSpaceDN w:val="0"/>
        <w:adjustRightInd w:val="0"/>
        <w:rPr>
          <w:rFonts w:ascii="Consolas" w:hAnsi="Consolas" w:cs="Consolas"/>
          <w:kern w:val="0"/>
          <w:sz w:val="18"/>
          <w:szCs w:val="18"/>
          <w:lang w:val="en-US"/>
        </w:rPr>
      </w:pPr>
      <w:r w:rsidRPr="00494B48">
        <w:rPr>
          <w:rFonts w:ascii="Consolas" w:hAnsi="Consolas" w:cs="Consolas"/>
          <w:color w:val="008080"/>
          <w:kern w:val="0"/>
          <w:sz w:val="18"/>
          <w:szCs w:val="18"/>
          <w:lang w:val="en-US"/>
        </w:rPr>
        <w:t>&lt;/</w:t>
      </w:r>
      <w:proofErr w:type="spellStart"/>
      <w:r w:rsidRPr="00494B48">
        <w:rPr>
          <w:rFonts w:ascii="Consolas" w:hAnsi="Consolas" w:cs="Consolas"/>
          <w:color w:val="3F7F7F"/>
          <w:kern w:val="0"/>
          <w:sz w:val="18"/>
          <w:szCs w:val="18"/>
          <w:lang w:val="en-US"/>
        </w:rPr>
        <w:t>SectionStyle</w:t>
      </w:r>
      <w:proofErr w:type="spellEnd"/>
      <w:r w:rsidRPr="00494B48">
        <w:rPr>
          <w:rFonts w:ascii="Consolas" w:hAnsi="Consolas" w:cs="Consolas"/>
          <w:color w:val="008080"/>
          <w:kern w:val="0"/>
          <w:sz w:val="18"/>
          <w:szCs w:val="18"/>
          <w:lang w:val="en-US"/>
        </w:rPr>
        <w:t>&gt;</w:t>
      </w:r>
    </w:p>
    <w:p w14:paraId="59EFFF2D" w14:textId="54C3E6C9" w:rsidR="00494B48" w:rsidRPr="00494B48" w:rsidRDefault="00494B48" w:rsidP="00494B48">
      <w:pPr>
        <w:autoSpaceDE w:val="0"/>
        <w:autoSpaceDN w:val="0"/>
        <w:adjustRightInd w:val="0"/>
        <w:rPr>
          <w:rFonts w:ascii="Consolas" w:hAnsi="Consolas" w:cs="Consolas"/>
          <w:kern w:val="0"/>
          <w:sz w:val="18"/>
          <w:szCs w:val="18"/>
          <w:lang w:val="en-US"/>
        </w:rPr>
      </w:pPr>
      <w:r>
        <w:rPr>
          <w:rFonts w:ascii="Consolas" w:hAnsi="Consolas" w:cs="Consolas"/>
          <w:color w:val="000000"/>
          <w:kern w:val="0"/>
          <w:sz w:val="18"/>
          <w:szCs w:val="18"/>
          <w:lang w:val="en-US"/>
        </w:rPr>
        <w:br/>
      </w:r>
      <w:r w:rsidRPr="00494B48">
        <w:rPr>
          <w:rFonts w:ascii="Consolas" w:hAnsi="Consolas" w:cs="Consolas"/>
          <w:color w:val="008080"/>
          <w:kern w:val="0"/>
          <w:sz w:val="18"/>
          <w:szCs w:val="18"/>
          <w:lang w:val="en-US"/>
        </w:rPr>
        <w:t>&lt;</w:t>
      </w:r>
      <w:proofErr w:type="spellStart"/>
      <w:r w:rsidRPr="00494B48">
        <w:rPr>
          <w:rFonts w:ascii="Consolas" w:hAnsi="Consolas" w:cs="Consolas"/>
          <w:color w:val="3F7F7F"/>
          <w:kern w:val="0"/>
          <w:sz w:val="18"/>
          <w:szCs w:val="18"/>
          <w:lang w:val="en-US"/>
        </w:rPr>
        <w:t>SectionStyle</w:t>
      </w:r>
      <w:proofErr w:type="spellEnd"/>
      <w:r w:rsidRPr="00494B48">
        <w:rPr>
          <w:rFonts w:ascii="Consolas" w:hAnsi="Consolas" w:cs="Consolas"/>
          <w:kern w:val="0"/>
          <w:sz w:val="18"/>
          <w:szCs w:val="18"/>
          <w:lang w:val="en-US"/>
        </w:rPr>
        <w:t xml:space="preserve"> </w:t>
      </w:r>
      <w:r w:rsidRPr="00494B48">
        <w:rPr>
          <w:rFonts w:ascii="Consolas" w:hAnsi="Consolas" w:cs="Consolas"/>
          <w:color w:val="7F007F"/>
          <w:kern w:val="0"/>
          <w:sz w:val="18"/>
          <w:szCs w:val="18"/>
          <w:lang w:val="en-US"/>
        </w:rPr>
        <w:t>name</w:t>
      </w:r>
      <w:r w:rsidRPr="00494B48">
        <w:rPr>
          <w:rFonts w:ascii="Consolas" w:hAnsi="Consolas" w:cs="Consolas"/>
          <w:color w:val="000000"/>
          <w:kern w:val="0"/>
          <w:sz w:val="18"/>
          <w:szCs w:val="18"/>
          <w:lang w:val="en-US"/>
        </w:rPr>
        <w:t>=</w:t>
      </w:r>
      <w:r w:rsidRPr="00494B48">
        <w:rPr>
          <w:rFonts w:ascii="Consolas" w:hAnsi="Consolas" w:cs="Consolas"/>
          <w:i/>
          <w:iCs/>
          <w:color w:val="2A00FF"/>
          <w:kern w:val="0"/>
          <w:sz w:val="18"/>
          <w:szCs w:val="18"/>
          <w:lang w:val="en-US"/>
        </w:rPr>
        <w:t>"AGB"</w:t>
      </w:r>
      <w:r w:rsidRPr="00494B48">
        <w:rPr>
          <w:rFonts w:ascii="Consolas" w:hAnsi="Consolas" w:cs="Consolas"/>
          <w:color w:val="008080"/>
          <w:kern w:val="0"/>
          <w:sz w:val="18"/>
          <w:szCs w:val="18"/>
          <w:lang w:val="en-US"/>
        </w:rPr>
        <w:t>&gt;</w:t>
      </w:r>
    </w:p>
    <w:p w14:paraId="671D3484" w14:textId="77777777" w:rsidR="00494B48" w:rsidRPr="00494B48" w:rsidRDefault="00494B48" w:rsidP="00494B48">
      <w:pPr>
        <w:autoSpaceDE w:val="0"/>
        <w:autoSpaceDN w:val="0"/>
        <w:adjustRightInd w:val="0"/>
        <w:rPr>
          <w:rFonts w:ascii="Consolas" w:hAnsi="Consolas" w:cs="Consolas"/>
          <w:kern w:val="0"/>
          <w:sz w:val="18"/>
          <w:szCs w:val="18"/>
          <w:lang w:val="en-US"/>
        </w:rPr>
      </w:pPr>
      <w:r w:rsidRPr="00494B48">
        <w:rPr>
          <w:rFonts w:ascii="Consolas" w:hAnsi="Consolas" w:cs="Consolas"/>
          <w:color w:val="000000"/>
          <w:kern w:val="0"/>
          <w:sz w:val="18"/>
          <w:szCs w:val="18"/>
          <w:lang w:val="en-US"/>
        </w:rPr>
        <w:t xml:space="preserve">  </w:t>
      </w:r>
      <w:r w:rsidRPr="00494B48">
        <w:rPr>
          <w:rFonts w:ascii="Consolas" w:hAnsi="Consolas" w:cs="Consolas"/>
          <w:color w:val="008080"/>
          <w:kern w:val="0"/>
          <w:sz w:val="18"/>
          <w:szCs w:val="18"/>
          <w:lang w:val="en-US"/>
        </w:rPr>
        <w:t>&lt;</w:t>
      </w:r>
      <w:proofErr w:type="spellStart"/>
      <w:r w:rsidRPr="00494B48">
        <w:rPr>
          <w:rFonts w:ascii="Consolas" w:hAnsi="Consolas" w:cs="Consolas"/>
          <w:color w:val="3F7F7F"/>
          <w:kern w:val="0"/>
          <w:sz w:val="18"/>
          <w:szCs w:val="18"/>
          <w:lang w:val="en-US"/>
        </w:rPr>
        <w:t>ResponsiveLayoutRef</w:t>
      </w:r>
      <w:proofErr w:type="spellEnd"/>
      <w:r w:rsidRPr="00494B48">
        <w:rPr>
          <w:rFonts w:ascii="Consolas" w:hAnsi="Consolas" w:cs="Consolas"/>
          <w:kern w:val="0"/>
          <w:sz w:val="18"/>
          <w:szCs w:val="18"/>
          <w:lang w:val="en-US"/>
        </w:rPr>
        <w:t xml:space="preserve"> </w:t>
      </w:r>
      <w:r w:rsidRPr="00494B48">
        <w:rPr>
          <w:rFonts w:ascii="Consolas" w:hAnsi="Consolas" w:cs="Consolas"/>
          <w:color w:val="7F007F"/>
          <w:kern w:val="0"/>
          <w:sz w:val="18"/>
          <w:szCs w:val="18"/>
          <w:lang w:val="en-US"/>
        </w:rPr>
        <w:t>uri</w:t>
      </w:r>
      <w:r w:rsidRPr="00494B48">
        <w:rPr>
          <w:rFonts w:ascii="Consolas" w:hAnsi="Consolas" w:cs="Consolas"/>
          <w:color w:val="000000"/>
          <w:kern w:val="0"/>
          <w:sz w:val="18"/>
          <w:szCs w:val="18"/>
          <w:lang w:val="en-US"/>
        </w:rPr>
        <w:t>=</w:t>
      </w:r>
      <w:r w:rsidRPr="00494B48">
        <w:rPr>
          <w:rFonts w:ascii="Consolas" w:hAnsi="Consolas" w:cs="Consolas"/>
          <w:i/>
          <w:iCs/>
          <w:color w:val="2A00FF"/>
          <w:kern w:val="0"/>
          <w:sz w:val="18"/>
          <w:szCs w:val="18"/>
          <w:lang w:val="en-US"/>
        </w:rPr>
        <w:t>"Framework\Teildokumente\AGB\AGB.responsiveLayout"</w:t>
      </w:r>
      <w:r w:rsidRPr="00494B48">
        <w:rPr>
          <w:rFonts w:ascii="Consolas" w:hAnsi="Consolas" w:cs="Consolas"/>
          <w:color w:val="008080"/>
          <w:kern w:val="0"/>
          <w:sz w:val="18"/>
          <w:szCs w:val="18"/>
          <w:lang w:val="en-US"/>
        </w:rPr>
        <w:t>&gt;&lt;/</w:t>
      </w:r>
      <w:r w:rsidRPr="00494B48">
        <w:rPr>
          <w:rFonts w:ascii="Consolas" w:hAnsi="Consolas" w:cs="Consolas"/>
          <w:color w:val="3F7F7F"/>
          <w:kern w:val="0"/>
          <w:sz w:val="18"/>
          <w:szCs w:val="18"/>
          <w:lang w:val="en-US"/>
        </w:rPr>
        <w:t>ResponsiveLayoutRef</w:t>
      </w:r>
      <w:r w:rsidRPr="00494B48">
        <w:rPr>
          <w:rFonts w:ascii="Consolas" w:hAnsi="Consolas" w:cs="Consolas"/>
          <w:color w:val="008080"/>
          <w:kern w:val="0"/>
          <w:sz w:val="18"/>
          <w:szCs w:val="18"/>
          <w:lang w:val="en-US"/>
        </w:rPr>
        <w:t>&gt;</w:t>
      </w:r>
    </w:p>
    <w:p w14:paraId="66749D9E" w14:textId="77777777" w:rsidR="00494B48" w:rsidRPr="00494B48" w:rsidRDefault="00494B48" w:rsidP="00494B48">
      <w:pPr>
        <w:autoSpaceDE w:val="0"/>
        <w:autoSpaceDN w:val="0"/>
        <w:adjustRightInd w:val="0"/>
        <w:rPr>
          <w:rFonts w:ascii="Consolas" w:hAnsi="Consolas" w:cs="Consolas"/>
          <w:kern w:val="0"/>
          <w:sz w:val="18"/>
          <w:szCs w:val="18"/>
          <w:lang w:val="en-US"/>
        </w:rPr>
      </w:pPr>
      <w:r w:rsidRPr="00494B48">
        <w:rPr>
          <w:rFonts w:ascii="Consolas" w:hAnsi="Consolas" w:cs="Consolas"/>
          <w:color w:val="000000"/>
          <w:kern w:val="0"/>
          <w:sz w:val="18"/>
          <w:szCs w:val="18"/>
          <w:lang w:val="en-US"/>
        </w:rPr>
        <w:t xml:space="preserve">  </w:t>
      </w:r>
      <w:r w:rsidRPr="00494B48">
        <w:rPr>
          <w:rFonts w:ascii="Consolas" w:hAnsi="Consolas" w:cs="Consolas"/>
          <w:color w:val="008080"/>
          <w:kern w:val="0"/>
          <w:sz w:val="18"/>
          <w:szCs w:val="18"/>
          <w:lang w:val="en-US"/>
        </w:rPr>
        <w:t>&lt;</w:t>
      </w:r>
      <w:proofErr w:type="spellStart"/>
      <w:r w:rsidRPr="00494B48">
        <w:rPr>
          <w:rFonts w:ascii="Consolas" w:hAnsi="Consolas" w:cs="Consolas"/>
          <w:color w:val="3F7F7F"/>
          <w:kern w:val="0"/>
          <w:sz w:val="18"/>
          <w:szCs w:val="18"/>
          <w:lang w:val="en-US"/>
        </w:rPr>
        <w:t>PageLayouts</w:t>
      </w:r>
      <w:proofErr w:type="spellEnd"/>
      <w:r w:rsidRPr="00494B48">
        <w:rPr>
          <w:rFonts w:ascii="Consolas" w:hAnsi="Consolas" w:cs="Consolas"/>
          <w:kern w:val="0"/>
          <w:sz w:val="18"/>
          <w:szCs w:val="18"/>
          <w:lang w:val="en-US"/>
        </w:rPr>
        <w:t xml:space="preserve"> </w:t>
      </w:r>
      <w:r w:rsidRPr="00494B48">
        <w:rPr>
          <w:rFonts w:ascii="Consolas" w:hAnsi="Consolas" w:cs="Consolas"/>
          <w:color w:val="7F007F"/>
          <w:kern w:val="0"/>
          <w:sz w:val="18"/>
          <w:szCs w:val="18"/>
          <w:lang w:val="en-US"/>
        </w:rPr>
        <w:t>parentRef</w:t>
      </w:r>
      <w:r w:rsidRPr="00494B48">
        <w:rPr>
          <w:rFonts w:ascii="Consolas" w:hAnsi="Consolas" w:cs="Consolas"/>
          <w:color w:val="000000"/>
          <w:kern w:val="0"/>
          <w:sz w:val="18"/>
          <w:szCs w:val="18"/>
          <w:lang w:val="en-US"/>
        </w:rPr>
        <w:t>=</w:t>
      </w:r>
      <w:r w:rsidRPr="00494B48">
        <w:rPr>
          <w:rFonts w:ascii="Consolas" w:hAnsi="Consolas" w:cs="Consolas"/>
          <w:i/>
          <w:iCs/>
          <w:color w:val="2A00FF"/>
          <w:kern w:val="0"/>
          <w:sz w:val="18"/>
          <w:szCs w:val="18"/>
          <w:lang w:val="en-US"/>
        </w:rPr>
        <w:t>"Framework/Teildokumente/AGB/AGB.pageLayouts"</w:t>
      </w:r>
      <w:r w:rsidRPr="00494B48">
        <w:rPr>
          <w:rFonts w:ascii="Consolas" w:hAnsi="Consolas" w:cs="Consolas"/>
          <w:color w:val="008080"/>
          <w:kern w:val="0"/>
          <w:sz w:val="18"/>
          <w:szCs w:val="18"/>
          <w:lang w:val="en-US"/>
        </w:rPr>
        <w:t>&gt;&lt;/</w:t>
      </w:r>
      <w:r w:rsidRPr="00494B48">
        <w:rPr>
          <w:rFonts w:ascii="Consolas" w:hAnsi="Consolas" w:cs="Consolas"/>
          <w:color w:val="3F7F7F"/>
          <w:kern w:val="0"/>
          <w:sz w:val="18"/>
          <w:szCs w:val="18"/>
          <w:lang w:val="en-US"/>
        </w:rPr>
        <w:t>PageLayouts</w:t>
      </w:r>
      <w:r w:rsidRPr="00494B48">
        <w:rPr>
          <w:rFonts w:ascii="Consolas" w:hAnsi="Consolas" w:cs="Consolas"/>
          <w:color w:val="008080"/>
          <w:kern w:val="0"/>
          <w:sz w:val="18"/>
          <w:szCs w:val="18"/>
          <w:lang w:val="en-US"/>
        </w:rPr>
        <w:t>&gt;</w:t>
      </w:r>
    </w:p>
    <w:p w14:paraId="22CFA54B" w14:textId="4CC24AFF" w:rsidR="00494B48" w:rsidRPr="00494B48" w:rsidRDefault="00494B48" w:rsidP="00494B48">
      <w:pPr>
        <w:autoSpaceDE w:val="0"/>
        <w:autoSpaceDN w:val="0"/>
        <w:adjustRightInd w:val="0"/>
        <w:rPr>
          <w:rFonts w:ascii="Consolas" w:hAnsi="Consolas" w:cs="Consolas"/>
          <w:kern w:val="0"/>
          <w:sz w:val="18"/>
          <w:szCs w:val="18"/>
          <w:lang w:val="en-US"/>
        </w:rPr>
      </w:pPr>
      <w:r w:rsidRPr="00494B48">
        <w:rPr>
          <w:rFonts w:ascii="Consolas" w:hAnsi="Consolas" w:cs="Consolas"/>
          <w:color w:val="008080"/>
          <w:kern w:val="0"/>
          <w:sz w:val="18"/>
          <w:szCs w:val="18"/>
          <w:lang w:val="en-US"/>
        </w:rPr>
        <w:t>&lt;/</w:t>
      </w:r>
      <w:proofErr w:type="spellStart"/>
      <w:r w:rsidRPr="00494B48">
        <w:rPr>
          <w:rFonts w:ascii="Consolas" w:hAnsi="Consolas" w:cs="Consolas"/>
          <w:color w:val="3F7F7F"/>
          <w:kern w:val="0"/>
          <w:sz w:val="18"/>
          <w:szCs w:val="18"/>
          <w:lang w:val="en-US"/>
        </w:rPr>
        <w:t>SectionStyle</w:t>
      </w:r>
      <w:proofErr w:type="spellEnd"/>
      <w:r w:rsidRPr="00494B48">
        <w:rPr>
          <w:rFonts w:ascii="Consolas" w:hAnsi="Consolas" w:cs="Consolas"/>
          <w:color w:val="008080"/>
          <w:kern w:val="0"/>
          <w:sz w:val="18"/>
          <w:szCs w:val="18"/>
          <w:lang w:val="en-US"/>
        </w:rPr>
        <w:t>&gt;</w:t>
      </w:r>
    </w:p>
    <w:p w14:paraId="1305017F" w14:textId="2CC99768" w:rsidR="00494B48" w:rsidRPr="00494B48" w:rsidRDefault="00494B48" w:rsidP="00494B48">
      <w:pPr>
        <w:autoSpaceDE w:val="0"/>
        <w:autoSpaceDN w:val="0"/>
        <w:adjustRightInd w:val="0"/>
        <w:rPr>
          <w:rFonts w:ascii="Consolas" w:hAnsi="Consolas" w:cs="Consolas"/>
          <w:kern w:val="0"/>
          <w:sz w:val="18"/>
          <w:szCs w:val="18"/>
          <w:lang w:val="en-US"/>
        </w:rPr>
      </w:pPr>
      <w:r>
        <w:rPr>
          <w:rFonts w:ascii="Consolas" w:hAnsi="Consolas" w:cs="Consolas"/>
          <w:color w:val="000000"/>
          <w:kern w:val="0"/>
          <w:sz w:val="18"/>
          <w:szCs w:val="18"/>
          <w:lang w:val="en-US"/>
        </w:rPr>
        <w:br/>
      </w:r>
      <w:r w:rsidRPr="00494B48">
        <w:rPr>
          <w:rFonts w:ascii="Consolas" w:hAnsi="Consolas" w:cs="Consolas"/>
          <w:color w:val="008080"/>
          <w:kern w:val="0"/>
          <w:sz w:val="18"/>
          <w:szCs w:val="18"/>
          <w:lang w:val="en-US"/>
        </w:rPr>
        <w:t>&lt;</w:t>
      </w:r>
      <w:proofErr w:type="spellStart"/>
      <w:r w:rsidRPr="00494B48">
        <w:rPr>
          <w:rFonts w:ascii="Consolas" w:hAnsi="Consolas" w:cs="Consolas"/>
          <w:color w:val="3F7F7F"/>
          <w:kern w:val="0"/>
          <w:sz w:val="18"/>
          <w:szCs w:val="18"/>
          <w:lang w:val="en-US"/>
        </w:rPr>
        <w:t>SectionStyle</w:t>
      </w:r>
      <w:proofErr w:type="spellEnd"/>
      <w:r w:rsidRPr="00494B48">
        <w:rPr>
          <w:rFonts w:ascii="Consolas" w:hAnsi="Consolas" w:cs="Consolas"/>
          <w:kern w:val="0"/>
          <w:sz w:val="18"/>
          <w:szCs w:val="18"/>
          <w:lang w:val="en-US"/>
        </w:rPr>
        <w:t xml:space="preserve"> </w:t>
      </w:r>
      <w:r w:rsidRPr="00494B48">
        <w:rPr>
          <w:rFonts w:ascii="Consolas" w:hAnsi="Consolas" w:cs="Consolas"/>
          <w:color w:val="7F007F"/>
          <w:kern w:val="0"/>
          <w:sz w:val="18"/>
          <w:szCs w:val="18"/>
          <w:lang w:val="en-US"/>
        </w:rPr>
        <w:t>name</w:t>
      </w:r>
      <w:r w:rsidRPr="00494B48">
        <w:rPr>
          <w:rFonts w:ascii="Consolas" w:hAnsi="Consolas" w:cs="Consolas"/>
          <w:color w:val="000000"/>
          <w:kern w:val="0"/>
          <w:sz w:val="18"/>
          <w:szCs w:val="18"/>
          <w:lang w:val="en-US"/>
        </w:rPr>
        <w:t>=</w:t>
      </w:r>
      <w:r w:rsidRPr="00494B48">
        <w:rPr>
          <w:rFonts w:ascii="Consolas" w:hAnsi="Consolas" w:cs="Consolas"/>
          <w:i/>
          <w:iCs/>
          <w:color w:val="2A00FF"/>
          <w:kern w:val="0"/>
          <w:sz w:val="18"/>
          <w:szCs w:val="18"/>
          <w:lang w:val="en-US"/>
        </w:rPr>
        <w:t>"</w:t>
      </w:r>
      <w:proofErr w:type="spellStart"/>
      <w:r w:rsidRPr="00494B48">
        <w:rPr>
          <w:rFonts w:ascii="Consolas" w:hAnsi="Consolas" w:cs="Consolas"/>
          <w:i/>
          <w:iCs/>
          <w:color w:val="2A00FF"/>
          <w:kern w:val="0"/>
          <w:sz w:val="18"/>
          <w:szCs w:val="18"/>
          <w:lang w:val="en-US"/>
        </w:rPr>
        <w:t>Rueckantwort</w:t>
      </w:r>
      <w:proofErr w:type="spellEnd"/>
      <w:r w:rsidRPr="00494B48">
        <w:rPr>
          <w:rFonts w:ascii="Consolas" w:hAnsi="Consolas" w:cs="Consolas"/>
          <w:i/>
          <w:iCs/>
          <w:color w:val="2A00FF"/>
          <w:kern w:val="0"/>
          <w:sz w:val="18"/>
          <w:szCs w:val="18"/>
          <w:lang w:val="en-US"/>
        </w:rPr>
        <w:t>"</w:t>
      </w:r>
      <w:r w:rsidRPr="00494B48">
        <w:rPr>
          <w:rFonts w:ascii="Consolas" w:hAnsi="Consolas" w:cs="Consolas"/>
          <w:color w:val="008080"/>
          <w:kern w:val="0"/>
          <w:sz w:val="18"/>
          <w:szCs w:val="18"/>
          <w:lang w:val="en-US"/>
        </w:rPr>
        <w:t>&gt;</w:t>
      </w:r>
    </w:p>
    <w:p w14:paraId="70440D94" w14:textId="6AEAB5AD" w:rsidR="00494B48" w:rsidRPr="006F1245" w:rsidRDefault="0042078F" w:rsidP="00494B48">
      <w:pPr>
        <w:autoSpaceDE w:val="0"/>
        <w:autoSpaceDN w:val="0"/>
        <w:adjustRightInd w:val="0"/>
        <w:rPr>
          <w:rFonts w:ascii="Consolas" w:hAnsi="Consolas" w:cs="Consolas"/>
          <w:kern w:val="0"/>
          <w:sz w:val="18"/>
          <w:szCs w:val="18"/>
          <w:lang w:val="en-US"/>
        </w:rPr>
      </w:pPr>
      <w:r w:rsidRPr="006F1245">
        <w:rPr>
          <w:rFonts w:ascii="Consolas" w:hAnsi="Consolas" w:cs="Consolas"/>
          <w:color w:val="000000"/>
          <w:kern w:val="0"/>
          <w:sz w:val="18"/>
          <w:szCs w:val="18"/>
          <w:lang w:val="en-US"/>
        </w:rPr>
        <w:t>…</w:t>
      </w:r>
      <w:r w:rsidRPr="006F1245">
        <w:rPr>
          <w:rFonts w:ascii="Consolas" w:hAnsi="Consolas" w:cs="Consolas"/>
          <w:color w:val="000000"/>
          <w:kern w:val="0"/>
          <w:sz w:val="18"/>
          <w:szCs w:val="18"/>
          <w:lang w:val="en-US"/>
        </w:rPr>
        <w:br/>
      </w:r>
      <w:r w:rsidR="00494B48" w:rsidRPr="006F1245">
        <w:rPr>
          <w:rFonts w:ascii="Consolas" w:hAnsi="Consolas" w:cs="Consolas"/>
          <w:color w:val="000000"/>
          <w:kern w:val="0"/>
          <w:sz w:val="18"/>
          <w:szCs w:val="18"/>
          <w:lang w:val="en-US"/>
        </w:rPr>
        <w:t xml:space="preserve">  </w:t>
      </w:r>
      <w:r w:rsidR="00494B48" w:rsidRPr="006F1245">
        <w:rPr>
          <w:rFonts w:ascii="Consolas" w:hAnsi="Consolas" w:cs="Consolas"/>
          <w:color w:val="008080"/>
          <w:kern w:val="0"/>
          <w:sz w:val="18"/>
          <w:szCs w:val="18"/>
          <w:lang w:val="en-US"/>
        </w:rPr>
        <w:t>&lt;</w:t>
      </w:r>
      <w:proofErr w:type="spellStart"/>
      <w:r w:rsidR="00494B48" w:rsidRPr="006F1245">
        <w:rPr>
          <w:rFonts w:ascii="Consolas" w:hAnsi="Consolas" w:cs="Consolas"/>
          <w:color w:val="3F7F7F"/>
          <w:kern w:val="0"/>
          <w:sz w:val="18"/>
          <w:szCs w:val="18"/>
          <w:lang w:val="en-US"/>
        </w:rPr>
        <w:t>PageLayouts</w:t>
      </w:r>
      <w:proofErr w:type="spellEnd"/>
      <w:r w:rsidR="00494B48" w:rsidRPr="006F1245">
        <w:rPr>
          <w:rFonts w:ascii="Consolas" w:hAnsi="Consolas" w:cs="Consolas"/>
          <w:kern w:val="0"/>
          <w:sz w:val="18"/>
          <w:szCs w:val="18"/>
          <w:lang w:val="en-US"/>
        </w:rPr>
        <w:t xml:space="preserve"> </w:t>
      </w:r>
      <w:r w:rsidR="00494B48" w:rsidRPr="006F1245">
        <w:rPr>
          <w:rFonts w:ascii="Consolas" w:hAnsi="Consolas" w:cs="Consolas"/>
          <w:color w:val="7F007F"/>
          <w:kern w:val="0"/>
          <w:sz w:val="18"/>
          <w:szCs w:val="18"/>
          <w:lang w:val="en-US"/>
        </w:rPr>
        <w:t>parentRef</w:t>
      </w:r>
      <w:r w:rsidR="00494B48" w:rsidRPr="006F1245">
        <w:rPr>
          <w:rFonts w:ascii="Consolas" w:hAnsi="Consolas" w:cs="Consolas"/>
          <w:color w:val="000000"/>
          <w:kern w:val="0"/>
          <w:sz w:val="18"/>
          <w:szCs w:val="18"/>
          <w:lang w:val="en-US"/>
        </w:rPr>
        <w:t>=</w:t>
      </w:r>
      <w:r w:rsidR="00494B48" w:rsidRPr="006F1245">
        <w:rPr>
          <w:rFonts w:ascii="Consolas" w:hAnsi="Consolas" w:cs="Consolas"/>
          <w:i/>
          <w:iCs/>
          <w:color w:val="2A00FF"/>
          <w:kern w:val="0"/>
          <w:sz w:val="18"/>
          <w:szCs w:val="18"/>
          <w:lang w:val="en-US"/>
        </w:rPr>
        <w:t>"Framework/Teildokumente/Rueckantwort/Rueckantwort.pageLayouts"</w:t>
      </w:r>
      <w:r w:rsidR="00494B48" w:rsidRPr="006F1245">
        <w:rPr>
          <w:rFonts w:ascii="Consolas" w:hAnsi="Consolas" w:cs="Consolas"/>
          <w:color w:val="008080"/>
          <w:kern w:val="0"/>
          <w:sz w:val="18"/>
          <w:szCs w:val="18"/>
          <w:lang w:val="en-US"/>
        </w:rPr>
        <w:t>&gt;&lt;/</w:t>
      </w:r>
      <w:r w:rsidR="00494B48" w:rsidRPr="006F1245">
        <w:rPr>
          <w:rFonts w:ascii="Consolas" w:hAnsi="Consolas" w:cs="Consolas"/>
          <w:color w:val="3F7F7F"/>
          <w:kern w:val="0"/>
          <w:sz w:val="18"/>
          <w:szCs w:val="18"/>
          <w:lang w:val="en-US"/>
        </w:rPr>
        <w:t>PageLayouts</w:t>
      </w:r>
      <w:r w:rsidR="00494B48" w:rsidRPr="006F1245">
        <w:rPr>
          <w:rFonts w:ascii="Consolas" w:hAnsi="Consolas" w:cs="Consolas"/>
          <w:color w:val="008080"/>
          <w:kern w:val="0"/>
          <w:sz w:val="18"/>
          <w:szCs w:val="18"/>
          <w:lang w:val="en-US"/>
        </w:rPr>
        <w:t>&gt;</w:t>
      </w:r>
    </w:p>
    <w:p w14:paraId="7DC9E551" w14:textId="4948A00A" w:rsidR="00494B48" w:rsidRPr="00494B48" w:rsidRDefault="00494B48" w:rsidP="00494B48">
      <w:pPr>
        <w:autoSpaceDE w:val="0"/>
        <w:autoSpaceDN w:val="0"/>
        <w:adjustRightInd w:val="0"/>
        <w:rPr>
          <w:rFonts w:ascii="Consolas" w:hAnsi="Consolas" w:cs="Consolas"/>
          <w:kern w:val="0"/>
          <w:sz w:val="18"/>
          <w:szCs w:val="18"/>
          <w:lang w:val="en-US"/>
        </w:rPr>
      </w:pPr>
      <w:r w:rsidRPr="00494B48">
        <w:rPr>
          <w:rFonts w:ascii="Consolas" w:hAnsi="Consolas" w:cs="Consolas"/>
          <w:color w:val="008080"/>
          <w:kern w:val="0"/>
          <w:sz w:val="18"/>
          <w:szCs w:val="18"/>
          <w:lang w:val="en-US"/>
        </w:rPr>
        <w:t>&lt;/</w:t>
      </w:r>
      <w:proofErr w:type="spellStart"/>
      <w:r w:rsidRPr="00494B48">
        <w:rPr>
          <w:rFonts w:ascii="Consolas" w:hAnsi="Consolas" w:cs="Consolas"/>
          <w:color w:val="3F7F7F"/>
          <w:kern w:val="0"/>
          <w:sz w:val="18"/>
          <w:szCs w:val="18"/>
          <w:lang w:val="en-US"/>
        </w:rPr>
        <w:t>SectionStyle</w:t>
      </w:r>
      <w:proofErr w:type="spellEnd"/>
      <w:r w:rsidRPr="00494B48">
        <w:rPr>
          <w:rFonts w:ascii="Consolas" w:hAnsi="Consolas" w:cs="Consolas"/>
          <w:color w:val="008080"/>
          <w:kern w:val="0"/>
          <w:sz w:val="18"/>
          <w:szCs w:val="18"/>
          <w:lang w:val="en-US"/>
        </w:rPr>
        <w:t>&gt;</w:t>
      </w:r>
    </w:p>
    <w:p w14:paraId="456F4CB0" w14:textId="17A87488" w:rsidR="00494B48" w:rsidRPr="00494B48" w:rsidRDefault="0042078F" w:rsidP="00494B48">
      <w:pPr>
        <w:autoSpaceDE w:val="0"/>
        <w:autoSpaceDN w:val="0"/>
        <w:adjustRightInd w:val="0"/>
        <w:rPr>
          <w:rFonts w:ascii="Consolas" w:hAnsi="Consolas" w:cs="Consolas"/>
          <w:kern w:val="0"/>
          <w:sz w:val="18"/>
          <w:szCs w:val="18"/>
          <w:lang w:val="en-US"/>
        </w:rPr>
      </w:pPr>
      <w:r>
        <w:rPr>
          <w:rFonts w:ascii="Consolas" w:hAnsi="Consolas" w:cs="Consolas"/>
          <w:color w:val="000000"/>
          <w:kern w:val="0"/>
          <w:sz w:val="18"/>
          <w:szCs w:val="18"/>
          <w:lang w:val="en-US"/>
        </w:rPr>
        <w:br/>
      </w:r>
      <w:r w:rsidR="00494B48" w:rsidRPr="00494B48">
        <w:rPr>
          <w:rFonts w:ascii="Consolas" w:hAnsi="Consolas" w:cs="Consolas"/>
          <w:color w:val="008080"/>
          <w:kern w:val="0"/>
          <w:sz w:val="18"/>
          <w:szCs w:val="18"/>
          <w:lang w:val="en-US"/>
        </w:rPr>
        <w:t>&lt;</w:t>
      </w:r>
      <w:proofErr w:type="spellStart"/>
      <w:r w:rsidR="00494B48" w:rsidRPr="00494B48">
        <w:rPr>
          <w:rFonts w:ascii="Consolas" w:hAnsi="Consolas" w:cs="Consolas"/>
          <w:color w:val="3F7F7F"/>
          <w:kern w:val="0"/>
          <w:sz w:val="18"/>
          <w:szCs w:val="18"/>
          <w:lang w:val="en-US"/>
        </w:rPr>
        <w:t>SectionStyle</w:t>
      </w:r>
      <w:proofErr w:type="spellEnd"/>
      <w:r w:rsidR="00494B48" w:rsidRPr="00494B48">
        <w:rPr>
          <w:rFonts w:ascii="Consolas" w:hAnsi="Consolas" w:cs="Consolas"/>
          <w:kern w:val="0"/>
          <w:sz w:val="18"/>
          <w:szCs w:val="18"/>
          <w:lang w:val="en-US"/>
        </w:rPr>
        <w:t xml:space="preserve"> </w:t>
      </w:r>
      <w:r w:rsidR="00494B48" w:rsidRPr="00494B48">
        <w:rPr>
          <w:rFonts w:ascii="Consolas" w:hAnsi="Consolas" w:cs="Consolas"/>
          <w:color w:val="7F007F"/>
          <w:kern w:val="0"/>
          <w:sz w:val="18"/>
          <w:szCs w:val="18"/>
          <w:lang w:val="en-US"/>
        </w:rPr>
        <w:t>name</w:t>
      </w:r>
      <w:r w:rsidR="00494B48" w:rsidRPr="00494B48">
        <w:rPr>
          <w:rFonts w:ascii="Consolas" w:hAnsi="Consolas" w:cs="Consolas"/>
          <w:color w:val="000000"/>
          <w:kern w:val="0"/>
          <w:sz w:val="18"/>
          <w:szCs w:val="18"/>
          <w:lang w:val="en-US"/>
        </w:rPr>
        <w:t>=</w:t>
      </w:r>
      <w:r w:rsidR="00494B48" w:rsidRPr="00494B48">
        <w:rPr>
          <w:rFonts w:ascii="Consolas" w:hAnsi="Consolas" w:cs="Consolas"/>
          <w:i/>
          <w:iCs/>
          <w:color w:val="2A00FF"/>
          <w:kern w:val="0"/>
          <w:sz w:val="18"/>
          <w:szCs w:val="18"/>
          <w:lang w:val="en-US"/>
        </w:rPr>
        <w:t>"Blank"</w:t>
      </w:r>
      <w:r w:rsidR="00494B48" w:rsidRPr="00494B48">
        <w:rPr>
          <w:rFonts w:ascii="Consolas" w:hAnsi="Consolas" w:cs="Consolas"/>
          <w:color w:val="008080"/>
          <w:kern w:val="0"/>
          <w:sz w:val="18"/>
          <w:szCs w:val="18"/>
          <w:lang w:val="en-US"/>
        </w:rPr>
        <w:t>&gt;</w:t>
      </w:r>
    </w:p>
    <w:p w14:paraId="59DDC3F1" w14:textId="77777777" w:rsidR="00494B48" w:rsidRPr="00494B48" w:rsidRDefault="00494B48" w:rsidP="00494B48">
      <w:pPr>
        <w:autoSpaceDE w:val="0"/>
        <w:autoSpaceDN w:val="0"/>
        <w:adjustRightInd w:val="0"/>
        <w:rPr>
          <w:rFonts w:ascii="Consolas" w:hAnsi="Consolas" w:cs="Consolas"/>
          <w:kern w:val="0"/>
          <w:sz w:val="18"/>
          <w:szCs w:val="18"/>
          <w:lang w:val="en-US"/>
        </w:rPr>
      </w:pPr>
      <w:r w:rsidRPr="00494B48">
        <w:rPr>
          <w:rFonts w:ascii="Consolas" w:hAnsi="Consolas" w:cs="Consolas"/>
          <w:color w:val="000000"/>
          <w:kern w:val="0"/>
          <w:sz w:val="18"/>
          <w:szCs w:val="18"/>
          <w:lang w:val="en-US"/>
        </w:rPr>
        <w:t xml:space="preserve">  </w:t>
      </w:r>
      <w:r w:rsidRPr="00494B48">
        <w:rPr>
          <w:rFonts w:ascii="Consolas" w:hAnsi="Consolas" w:cs="Consolas"/>
          <w:color w:val="008080"/>
          <w:kern w:val="0"/>
          <w:sz w:val="18"/>
          <w:szCs w:val="18"/>
          <w:lang w:val="en-US"/>
        </w:rPr>
        <w:t>&lt;</w:t>
      </w:r>
      <w:proofErr w:type="spellStart"/>
      <w:r w:rsidRPr="00494B48">
        <w:rPr>
          <w:rFonts w:ascii="Consolas" w:hAnsi="Consolas" w:cs="Consolas"/>
          <w:color w:val="3F7F7F"/>
          <w:kern w:val="0"/>
          <w:sz w:val="18"/>
          <w:szCs w:val="18"/>
          <w:lang w:val="en-US"/>
        </w:rPr>
        <w:t>PageLayouts</w:t>
      </w:r>
      <w:proofErr w:type="spellEnd"/>
      <w:r w:rsidRPr="00494B48">
        <w:rPr>
          <w:rFonts w:ascii="Consolas" w:hAnsi="Consolas" w:cs="Consolas"/>
          <w:kern w:val="0"/>
          <w:sz w:val="18"/>
          <w:szCs w:val="18"/>
          <w:lang w:val="en-US"/>
        </w:rPr>
        <w:t xml:space="preserve"> </w:t>
      </w:r>
      <w:r w:rsidRPr="00494B48">
        <w:rPr>
          <w:rFonts w:ascii="Consolas" w:hAnsi="Consolas" w:cs="Consolas"/>
          <w:color w:val="7F007F"/>
          <w:kern w:val="0"/>
          <w:sz w:val="18"/>
          <w:szCs w:val="18"/>
          <w:lang w:val="en-US"/>
        </w:rPr>
        <w:t>parentRef</w:t>
      </w:r>
      <w:r w:rsidRPr="00494B48">
        <w:rPr>
          <w:rFonts w:ascii="Consolas" w:hAnsi="Consolas" w:cs="Consolas"/>
          <w:color w:val="000000"/>
          <w:kern w:val="0"/>
          <w:sz w:val="18"/>
          <w:szCs w:val="18"/>
          <w:lang w:val="en-US"/>
        </w:rPr>
        <w:t>=</w:t>
      </w:r>
      <w:r w:rsidRPr="00494B48">
        <w:rPr>
          <w:rFonts w:ascii="Consolas" w:hAnsi="Consolas" w:cs="Consolas"/>
          <w:i/>
          <w:iCs/>
          <w:color w:val="2A00FF"/>
          <w:kern w:val="0"/>
          <w:sz w:val="18"/>
          <w:szCs w:val="18"/>
          <w:lang w:val="en-US"/>
        </w:rPr>
        <w:t>"Framework/Teildokumente/Blank/Blank.pageLayouts"</w:t>
      </w:r>
      <w:r w:rsidRPr="00494B48">
        <w:rPr>
          <w:rFonts w:ascii="Consolas" w:hAnsi="Consolas" w:cs="Consolas"/>
          <w:color w:val="008080"/>
          <w:kern w:val="0"/>
          <w:sz w:val="18"/>
          <w:szCs w:val="18"/>
          <w:lang w:val="en-US"/>
        </w:rPr>
        <w:t>&gt;&lt;/</w:t>
      </w:r>
      <w:r w:rsidRPr="00494B48">
        <w:rPr>
          <w:rFonts w:ascii="Consolas" w:hAnsi="Consolas" w:cs="Consolas"/>
          <w:color w:val="3F7F7F"/>
          <w:kern w:val="0"/>
          <w:sz w:val="18"/>
          <w:szCs w:val="18"/>
          <w:lang w:val="en-US"/>
        </w:rPr>
        <w:t>PageLayouts</w:t>
      </w:r>
      <w:r w:rsidRPr="00494B48">
        <w:rPr>
          <w:rFonts w:ascii="Consolas" w:hAnsi="Consolas" w:cs="Consolas"/>
          <w:color w:val="008080"/>
          <w:kern w:val="0"/>
          <w:sz w:val="18"/>
          <w:szCs w:val="18"/>
          <w:lang w:val="en-US"/>
        </w:rPr>
        <w:t>&gt;</w:t>
      </w:r>
    </w:p>
    <w:p w14:paraId="2BB2E3BF" w14:textId="348B33F1" w:rsidR="00494B48" w:rsidRPr="006F1245" w:rsidRDefault="00494B48" w:rsidP="00494B48">
      <w:pPr>
        <w:autoSpaceDE w:val="0"/>
        <w:autoSpaceDN w:val="0"/>
        <w:adjustRightInd w:val="0"/>
        <w:rPr>
          <w:rFonts w:ascii="Consolas" w:hAnsi="Consolas" w:cs="Consolas"/>
          <w:kern w:val="0"/>
          <w:sz w:val="18"/>
          <w:szCs w:val="18"/>
        </w:rPr>
      </w:pPr>
      <w:r w:rsidRPr="006F1245">
        <w:rPr>
          <w:rFonts w:ascii="Consolas" w:hAnsi="Consolas" w:cs="Consolas"/>
          <w:color w:val="008080"/>
          <w:kern w:val="0"/>
          <w:sz w:val="18"/>
          <w:szCs w:val="18"/>
        </w:rPr>
        <w:t>&lt;/</w:t>
      </w:r>
      <w:proofErr w:type="spellStart"/>
      <w:r w:rsidRPr="006F1245">
        <w:rPr>
          <w:rFonts w:ascii="Consolas" w:hAnsi="Consolas" w:cs="Consolas"/>
          <w:color w:val="3F7F7F"/>
          <w:kern w:val="0"/>
          <w:sz w:val="18"/>
          <w:szCs w:val="18"/>
        </w:rPr>
        <w:t>SectionStyle</w:t>
      </w:r>
      <w:proofErr w:type="spellEnd"/>
      <w:r w:rsidRPr="006F1245">
        <w:rPr>
          <w:rFonts w:ascii="Consolas" w:hAnsi="Consolas" w:cs="Consolas"/>
          <w:color w:val="008080"/>
          <w:kern w:val="0"/>
          <w:sz w:val="18"/>
          <w:szCs w:val="18"/>
        </w:rPr>
        <w:t>&gt;</w:t>
      </w:r>
    </w:p>
    <w:p w14:paraId="05DDF4AD" w14:textId="14269CB1" w:rsidR="00C7416F" w:rsidRPr="006F1245" w:rsidRDefault="00C7416F">
      <w:pPr>
        <w:rPr>
          <w:rFonts w:cs="Open Sans"/>
          <w:color w:val="auto"/>
        </w:rPr>
      </w:pPr>
    </w:p>
    <w:p w14:paraId="7F930F7E" w14:textId="57D83DE3" w:rsidR="007E2805" w:rsidRDefault="007E2805" w:rsidP="007E2805">
      <w:pPr>
        <w:pStyle w:val="Text"/>
      </w:pPr>
      <w:r>
        <w:t xml:space="preserve">Seitenlayout </w:t>
      </w:r>
      <w:r w:rsidR="00470011">
        <w:t>für</w:t>
      </w:r>
      <w:r>
        <w:t xml:space="preserve"> Anlage</w:t>
      </w:r>
      <w:r w:rsidR="00470011">
        <w:t>n</w:t>
      </w:r>
    </w:p>
    <w:p w14:paraId="602CB0F2" w14:textId="77777777" w:rsidR="0042078F" w:rsidRPr="00494B48" w:rsidRDefault="0042078F" w:rsidP="0042078F">
      <w:pPr>
        <w:autoSpaceDE w:val="0"/>
        <w:autoSpaceDN w:val="0"/>
        <w:adjustRightInd w:val="0"/>
        <w:rPr>
          <w:rFonts w:ascii="Consolas" w:hAnsi="Consolas" w:cs="Consolas"/>
          <w:kern w:val="0"/>
          <w:sz w:val="18"/>
          <w:szCs w:val="18"/>
        </w:rPr>
      </w:pPr>
      <w:r w:rsidRPr="00494B48">
        <w:rPr>
          <w:rFonts w:ascii="Consolas" w:hAnsi="Consolas" w:cs="Consolas"/>
          <w:color w:val="008080"/>
          <w:kern w:val="0"/>
          <w:sz w:val="18"/>
          <w:szCs w:val="18"/>
        </w:rPr>
        <w:t>&lt;</w:t>
      </w:r>
      <w:proofErr w:type="spellStart"/>
      <w:r w:rsidRPr="00494B48">
        <w:rPr>
          <w:rFonts w:ascii="Consolas" w:hAnsi="Consolas" w:cs="Consolas"/>
          <w:color w:val="3F7F7F"/>
          <w:kern w:val="0"/>
          <w:sz w:val="18"/>
          <w:szCs w:val="18"/>
        </w:rPr>
        <w:t>AttachmentSectionStyle</w:t>
      </w:r>
      <w:proofErr w:type="spellEnd"/>
      <w:r w:rsidRPr="00494B48">
        <w:rPr>
          <w:rFonts w:ascii="Consolas" w:hAnsi="Consolas" w:cs="Consolas"/>
          <w:kern w:val="0"/>
          <w:sz w:val="18"/>
          <w:szCs w:val="18"/>
        </w:rPr>
        <w:t xml:space="preserve"> </w:t>
      </w:r>
      <w:proofErr w:type="spellStart"/>
      <w:r w:rsidRPr="00494B48">
        <w:rPr>
          <w:rFonts w:ascii="Consolas" w:hAnsi="Consolas" w:cs="Consolas"/>
          <w:color w:val="7F007F"/>
          <w:kern w:val="0"/>
          <w:sz w:val="18"/>
          <w:szCs w:val="18"/>
        </w:rPr>
        <w:t>name</w:t>
      </w:r>
      <w:proofErr w:type="spellEnd"/>
      <w:r w:rsidRPr="00494B48">
        <w:rPr>
          <w:rFonts w:ascii="Consolas" w:hAnsi="Consolas" w:cs="Consolas"/>
          <w:color w:val="000000"/>
          <w:kern w:val="0"/>
          <w:sz w:val="18"/>
          <w:szCs w:val="18"/>
        </w:rPr>
        <w:t>=</w:t>
      </w:r>
      <w:r w:rsidRPr="00494B48">
        <w:rPr>
          <w:rFonts w:ascii="Consolas" w:hAnsi="Consolas" w:cs="Consolas"/>
          <w:i/>
          <w:iCs/>
          <w:color w:val="2A00FF"/>
          <w:kern w:val="0"/>
          <w:sz w:val="18"/>
          <w:szCs w:val="18"/>
        </w:rPr>
        <w:t>"Anlage"</w:t>
      </w:r>
      <w:r w:rsidRPr="00494B48">
        <w:rPr>
          <w:rFonts w:ascii="Consolas" w:hAnsi="Consolas" w:cs="Consolas"/>
          <w:color w:val="008080"/>
          <w:kern w:val="0"/>
          <w:sz w:val="18"/>
          <w:szCs w:val="18"/>
        </w:rPr>
        <w:t>&gt;</w:t>
      </w:r>
    </w:p>
    <w:p w14:paraId="2D8D0F7A" w14:textId="77777777" w:rsidR="0042078F" w:rsidRPr="00494B48" w:rsidRDefault="0042078F" w:rsidP="0042078F">
      <w:pPr>
        <w:autoSpaceDE w:val="0"/>
        <w:autoSpaceDN w:val="0"/>
        <w:adjustRightInd w:val="0"/>
        <w:rPr>
          <w:rFonts w:ascii="Consolas" w:hAnsi="Consolas" w:cs="Consolas"/>
          <w:kern w:val="0"/>
          <w:sz w:val="18"/>
          <w:szCs w:val="18"/>
        </w:rPr>
      </w:pPr>
      <w:r w:rsidRPr="00494B48">
        <w:rPr>
          <w:rFonts w:ascii="Consolas" w:hAnsi="Consolas" w:cs="Consolas"/>
          <w:color w:val="000000"/>
          <w:kern w:val="0"/>
          <w:sz w:val="18"/>
          <w:szCs w:val="18"/>
        </w:rPr>
        <w:t xml:space="preserve">  </w:t>
      </w:r>
      <w:r w:rsidRPr="00494B48">
        <w:rPr>
          <w:rFonts w:ascii="Consolas" w:hAnsi="Consolas" w:cs="Consolas"/>
          <w:color w:val="008080"/>
          <w:kern w:val="0"/>
          <w:sz w:val="18"/>
          <w:szCs w:val="18"/>
        </w:rPr>
        <w:t>&lt;</w:t>
      </w:r>
      <w:proofErr w:type="spellStart"/>
      <w:r w:rsidRPr="00494B48">
        <w:rPr>
          <w:rFonts w:ascii="Consolas" w:hAnsi="Consolas" w:cs="Consolas"/>
          <w:color w:val="3F7F7F"/>
          <w:kern w:val="0"/>
          <w:sz w:val="18"/>
          <w:szCs w:val="18"/>
        </w:rPr>
        <w:t>PageLayouts</w:t>
      </w:r>
      <w:proofErr w:type="spellEnd"/>
      <w:r w:rsidRPr="00494B48">
        <w:rPr>
          <w:rFonts w:ascii="Consolas" w:hAnsi="Consolas" w:cs="Consolas"/>
          <w:kern w:val="0"/>
          <w:sz w:val="18"/>
          <w:szCs w:val="18"/>
        </w:rPr>
        <w:t xml:space="preserve"> </w:t>
      </w:r>
      <w:r w:rsidRPr="00494B48">
        <w:rPr>
          <w:rFonts w:ascii="Consolas" w:hAnsi="Consolas" w:cs="Consolas"/>
          <w:color w:val="7F007F"/>
          <w:kern w:val="0"/>
          <w:sz w:val="18"/>
          <w:szCs w:val="18"/>
        </w:rPr>
        <w:t>parentRef</w:t>
      </w:r>
      <w:r w:rsidRPr="00494B48">
        <w:rPr>
          <w:rFonts w:ascii="Consolas" w:hAnsi="Consolas" w:cs="Consolas"/>
          <w:color w:val="000000"/>
          <w:kern w:val="0"/>
          <w:sz w:val="18"/>
          <w:szCs w:val="18"/>
        </w:rPr>
        <w:t>=</w:t>
      </w:r>
      <w:r w:rsidRPr="00494B48">
        <w:rPr>
          <w:rFonts w:ascii="Consolas" w:hAnsi="Consolas" w:cs="Consolas"/>
          <w:i/>
          <w:iCs/>
          <w:color w:val="2A00FF"/>
          <w:kern w:val="0"/>
          <w:sz w:val="18"/>
          <w:szCs w:val="18"/>
        </w:rPr>
        <w:t>"Framework/Teildokumente/Anlage/Anlage.pageLayouts"</w:t>
      </w:r>
      <w:r w:rsidRPr="00494B48">
        <w:rPr>
          <w:rFonts w:ascii="Consolas" w:hAnsi="Consolas" w:cs="Consolas"/>
          <w:color w:val="008080"/>
          <w:kern w:val="0"/>
          <w:sz w:val="18"/>
          <w:szCs w:val="18"/>
        </w:rPr>
        <w:t>&gt;&lt;/</w:t>
      </w:r>
      <w:r w:rsidRPr="00494B48">
        <w:rPr>
          <w:rFonts w:ascii="Consolas" w:hAnsi="Consolas" w:cs="Consolas"/>
          <w:color w:val="3F7F7F"/>
          <w:kern w:val="0"/>
          <w:sz w:val="18"/>
          <w:szCs w:val="18"/>
        </w:rPr>
        <w:t>PageLayouts</w:t>
      </w:r>
      <w:r w:rsidRPr="00494B48">
        <w:rPr>
          <w:rFonts w:ascii="Consolas" w:hAnsi="Consolas" w:cs="Consolas"/>
          <w:color w:val="008080"/>
          <w:kern w:val="0"/>
          <w:sz w:val="18"/>
          <w:szCs w:val="18"/>
        </w:rPr>
        <w:t>&gt;</w:t>
      </w:r>
    </w:p>
    <w:p w14:paraId="5A1889C0" w14:textId="77777777" w:rsidR="0042078F" w:rsidRDefault="0042078F" w:rsidP="0042078F">
      <w:pPr>
        <w:autoSpaceDE w:val="0"/>
        <w:autoSpaceDN w:val="0"/>
        <w:adjustRightInd w:val="0"/>
        <w:rPr>
          <w:rFonts w:ascii="Consolas" w:hAnsi="Consolas" w:cs="Consolas"/>
          <w:color w:val="008080"/>
          <w:kern w:val="0"/>
          <w:sz w:val="18"/>
          <w:szCs w:val="18"/>
        </w:rPr>
      </w:pPr>
      <w:r w:rsidRPr="00494B48">
        <w:rPr>
          <w:rFonts w:ascii="Consolas" w:hAnsi="Consolas" w:cs="Consolas"/>
          <w:color w:val="000000"/>
          <w:kern w:val="0"/>
          <w:sz w:val="18"/>
          <w:szCs w:val="18"/>
        </w:rPr>
        <w:t xml:space="preserve"> </w:t>
      </w:r>
      <w:r w:rsidRPr="00494B48">
        <w:rPr>
          <w:rFonts w:ascii="Consolas" w:hAnsi="Consolas" w:cs="Consolas"/>
          <w:color w:val="008080"/>
          <w:kern w:val="0"/>
          <w:sz w:val="18"/>
          <w:szCs w:val="18"/>
        </w:rPr>
        <w:t>&lt;/</w:t>
      </w:r>
      <w:proofErr w:type="spellStart"/>
      <w:r w:rsidRPr="00494B48">
        <w:rPr>
          <w:rFonts w:ascii="Consolas" w:hAnsi="Consolas" w:cs="Consolas"/>
          <w:color w:val="3F7F7F"/>
          <w:kern w:val="0"/>
          <w:sz w:val="18"/>
          <w:szCs w:val="18"/>
        </w:rPr>
        <w:t>AttachmentSectionStyle</w:t>
      </w:r>
      <w:proofErr w:type="spellEnd"/>
      <w:r w:rsidRPr="00494B48">
        <w:rPr>
          <w:rFonts w:ascii="Consolas" w:hAnsi="Consolas" w:cs="Consolas"/>
          <w:color w:val="008080"/>
          <w:kern w:val="0"/>
          <w:sz w:val="18"/>
          <w:szCs w:val="18"/>
        </w:rPr>
        <w:t>&gt;</w:t>
      </w:r>
    </w:p>
    <w:p w14:paraId="39E873A5" w14:textId="77777777" w:rsidR="0042078F" w:rsidRPr="0042078F" w:rsidRDefault="0042078F" w:rsidP="0042078F">
      <w:pPr>
        <w:rPr>
          <w:rFonts w:cs="Open Sans"/>
          <w:color w:val="008080"/>
          <w:kern w:val="0"/>
          <w:sz w:val="18"/>
          <w:szCs w:val="18"/>
        </w:rPr>
      </w:pPr>
    </w:p>
    <w:p w14:paraId="58890422" w14:textId="7A696F86" w:rsidR="007E2805" w:rsidRDefault="0017309A" w:rsidP="0042078F">
      <w:pPr>
        <w:pStyle w:val="Text"/>
      </w:pPr>
      <w:r>
        <w:t>Definition eines Absatz-</w:t>
      </w:r>
      <w:r w:rsidR="00A620CD">
        <w:t xml:space="preserve">Stils, wenn kein Stil </w:t>
      </w:r>
      <w:r w:rsidR="0042057F">
        <w:t>angegeben wird</w:t>
      </w:r>
    </w:p>
    <w:p w14:paraId="786AB3C5" w14:textId="77777777" w:rsidR="002236D6" w:rsidRPr="00271EF8" w:rsidRDefault="002236D6" w:rsidP="002236D6">
      <w:pPr>
        <w:autoSpaceDE w:val="0"/>
        <w:autoSpaceDN w:val="0"/>
        <w:adjustRightInd w:val="0"/>
        <w:rPr>
          <w:rFonts w:ascii="Consolas" w:hAnsi="Consolas" w:cs="Consolas"/>
          <w:kern w:val="0"/>
          <w:sz w:val="18"/>
          <w:szCs w:val="18"/>
          <w:lang w:val="en-GB"/>
        </w:rPr>
      </w:pPr>
      <w:r w:rsidRPr="00271EF8">
        <w:rPr>
          <w:rFonts w:ascii="Consolas" w:hAnsi="Consolas" w:cs="Consolas"/>
          <w:color w:val="008080"/>
          <w:kern w:val="0"/>
          <w:sz w:val="18"/>
          <w:szCs w:val="18"/>
          <w:lang w:val="en-GB"/>
        </w:rPr>
        <w:t>&lt;</w:t>
      </w:r>
      <w:proofErr w:type="spellStart"/>
      <w:r w:rsidRPr="00271EF8">
        <w:rPr>
          <w:rFonts w:ascii="Consolas" w:hAnsi="Consolas" w:cs="Consolas"/>
          <w:color w:val="3F7F7F"/>
          <w:kern w:val="0"/>
          <w:sz w:val="18"/>
          <w:szCs w:val="18"/>
          <w:lang w:val="en-GB"/>
        </w:rPr>
        <w:t>ParStyle</w:t>
      </w:r>
      <w:proofErr w:type="spellEnd"/>
      <w:r w:rsidRPr="00271EF8">
        <w:rPr>
          <w:rFonts w:ascii="Consolas" w:hAnsi="Consolas" w:cs="Consolas"/>
          <w:color w:val="008080"/>
          <w:kern w:val="0"/>
          <w:sz w:val="18"/>
          <w:szCs w:val="18"/>
          <w:lang w:val="en-GB"/>
        </w:rPr>
        <w:t>&gt;</w:t>
      </w:r>
    </w:p>
    <w:p w14:paraId="307F8068" w14:textId="77777777" w:rsidR="002236D6" w:rsidRPr="00271EF8" w:rsidRDefault="002236D6" w:rsidP="002236D6">
      <w:pPr>
        <w:autoSpaceDE w:val="0"/>
        <w:autoSpaceDN w:val="0"/>
        <w:adjustRightInd w:val="0"/>
        <w:rPr>
          <w:rFonts w:ascii="Consolas" w:hAnsi="Consolas" w:cs="Consolas"/>
          <w:kern w:val="0"/>
          <w:sz w:val="18"/>
          <w:szCs w:val="18"/>
          <w:lang w:val="en-GB"/>
        </w:rPr>
      </w:pPr>
      <w:r w:rsidRPr="00271EF8">
        <w:rPr>
          <w:rFonts w:ascii="Consolas" w:hAnsi="Consolas" w:cs="Consolas"/>
          <w:color w:val="000000"/>
          <w:kern w:val="0"/>
          <w:sz w:val="18"/>
          <w:szCs w:val="18"/>
          <w:lang w:val="en-GB"/>
        </w:rPr>
        <w:t xml:space="preserve">  </w:t>
      </w:r>
      <w:r w:rsidRPr="00271EF8">
        <w:rPr>
          <w:rFonts w:ascii="Consolas" w:hAnsi="Consolas" w:cs="Consolas"/>
          <w:color w:val="008080"/>
          <w:kern w:val="0"/>
          <w:sz w:val="18"/>
          <w:szCs w:val="18"/>
          <w:lang w:val="en-GB"/>
        </w:rPr>
        <w:t>&lt;</w:t>
      </w:r>
      <w:proofErr w:type="spellStart"/>
      <w:r w:rsidRPr="00271EF8">
        <w:rPr>
          <w:rFonts w:ascii="Consolas" w:hAnsi="Consolas" w:cs="Consolas"/>
          <w:color w:val="3F7F7F"/>
          <w:kern w:val="0"/>
          <w:sz w:val="18"/>
          <w:szCs w:val="18"/>
          <w:lang w:val="en-GB"/>
        </w:rPr>
        <w:t>SpanStyle</w:t>
      </w:r>
      <w:proofErr w:type="spellEnd"/>
      <w:r w:rsidRPr="00271EF8">
        <w:rPr>
          <w:rFonts w:ascii="Consolas" w:hAnsi="Consolas" w:cs="Consolas"/>
          <w:color w:val="008080"/>
          <w:kern w:val="0"/>
          <w:sz w:val="18"/>
          <w:szCs w:val="18"/>
          <w:lang w:val="en-GB"/>
        </w:rPr>
        <w:t>&gt;</w:t>
      </w:r>
    </w:p>
    <w:p w14:paraId="266DE8BB" w14:textId="77777777" w:rsidR="002236D6" w:rsidRPr="00271EF8" w:rsidRDefault="002236D6" w:rsidP="002236D6">
      <w:pPr>
        <w:autoSpaceDE w:val="0"/>
        <w:autoSpaceDN w:val="0"/>
        <w:adjustRightInd w:val="0"/>
        <w:rPr>
          <w:rFonts w:ascii="Consolas" w:hAnsi="Consolas" w:cs="Consolas"/>
          <w:kern w:val="0"/>
          <w:sz w:val="18"/>
          <w:szCs w:val="18"/>
          <w:lang w:val="en-GB"/>
        </w:rPr>
      </w:pPr>
      <w:r w:rsidRPr="00271EF8">
        <w:rPr>
          <w:rFonts w:ascii="Consolas" w:hAnsi="Consolas" w:cs="Consolas"/>
          <w:color w:val="000000"/>
          <w:kern w:val="0"/>
          <w:sz w:val="18"/>
          <w:szCs w:val="18"/>
          <w:lang w:val="en-GB"/>
        </w:rPr>
        <w:t xml:space="preserve">   </w:t>
      </w:r>
      <w:r w:rsidRPr="00271EF8">
        <w:rPr>
          <w:rFonts w:ascii="Consolas" w:hAnsi="Consolas" w:cs="Consolas"/>
          <w:color w:val="008080"/>
          <w:kern w:val="0"/>
          <w:sz w:val="18"/>
          <w:szCs w:val="18"/>
          <w:lang w:val="en-GB"/>
        </w:rPr>
        <w:t>&lt;</w:t>
      </w:r>
      <w:proofErr w:type="spellStart"/>
      <w:r w:rsidRPr="00271EF8">
        <w:rPr>
          <w:rFonts w:ascii="Consolas" w:hAnsi="Consolas" w:cs="Consolas"/>
          <w:color w:val="3F7F7F"/>
          <w:kern w:val="0"/>
          <w:sz w:val="18"/>
          <w:szCs w:val="18"/>
          <w:lang w:val="en-GB"/>
        </w:rPr>
        <w:t>FontSize</w:t>
      </w:r>
      <w:proofErr w:type="spellEnd"/>
      <w:r w:rsidRPr="00271EF8">
        <w:rPr>
          <w:rFonts w:ascii="Consolas" w:hAnsi="Consolas" w:cs="Consolas"/>
          <w:color w:val="008080"/>
          <w:kern w:val="0"/>
          <w:sz w:val="18"/>
          <w:szCs w:val="18"/>
          <w:lang w:val="en-GB"/>
        </w:rPr>
        <w:t>&gt;</w:t>
      </w:r>
      <w:r w:rsidRPr="00271EF8">
        <w:rPr>
          <w:rFonts w:ascii="Consolas" w:hAnsi="Consolas" w:cs="Consolas"/>
          <w:color w:val="000000"/>
          <w:kern w:val="0"/>
          <w:sz w:val="18"/>
          <w:szCs w:val="18"/>
          <w:lang w:val="en-GB"/>
        </w:rPr>
        <w:t>11000.0mpt</w:t>
      </w:r>
      <w:r w:rsidRPr="00271EF8">
        <w:rPr>
          <w:rFonts w:ascii="Consolas" w:hAnsi="Consolas" w:cs="Consolas"/>
          <w:color w:val="008080"/>
          <w:kern w:val="0"/>
          <w:sz w:val="18"/>
          <w:szCs w:val="18"/>
          <w:lang w:val="en-GB"/>
        </w:rPr>
        <w:t>&lt;/</w:t>
      </w:r>
      <w:proofErr w:type="spellStart"/>
      <w:r w:rsidRPr="00271EF8">
        <w:rPr>
          <w:rFonts w:ascii="Consolas" w:hAnsi="Consolas" w:cs="Consolas"/>
          <w:color w:val="3F7F7F"/>
          <w:kern w:val="0"/>
          <w:sz w:val="18"/>
          <w:szCs w:val="18"/>
          <w:lang w:val="en-GB"/>
        </w:rPr>
        <w:t>FontSize</w:t>
      </w:r>
      <w:proofErr w:type="spellEnd"/>
      <w:r w:rsidRPr="00271EF8">
        <w:rPr>
          <w:rFonts w:ascii="Consolas" w:hAnsi="Consolas" w:cs="Consolas"/>
          <w:color w:val="008080"/>
          <w:kern w:val="0"/>
          <w:sz w:val="18"/>
          <w:szCs w:val="18"/>
          <w:lang w:val="en-GB"/>
        </w:rPr>
        <w:t>&gt;</w:t>
      </w:r>
    </w:p>
    <w:p w14:paraId="61860454" w14:textId="77777777" w:rsidR="002236D6" w:rsidRPr="00271EF8" w:rsidRDefault="002236D6" w:rsidP="002236D6">
      <w:pPr>
        <w:autoSpaceDE w:val="0"/>
        <w:autoSpaceDN w:val="0"/>
        <w:adjustRightInd w:val="0"/>
        <w:rPr>
          <w:rFonts w:ascii="Consolas" w:hAnsi="Consolas" w:cs="Consolas"/>
          <w:kern w:val="0"/>
          <w:sz w:val="18"/>
          <w:szCs w:val="18"/>
          <w:lang w:val="en-GB"/>
        </w:rPr>
      </w:pPr>
      <w:r w:rsidRPr="00271EF8">
        <w:rPr>
          <w:rFonts w:ascii="Consolas" w:hAnsi="Consolas" w:cs="Consolas"/>
          <w:color w:val="000000"/>
          <w:kern w:val="0"/>
          <w:sz w:val="18"/>
          <w:szCs w:val="18"/>
          <w:lang w:val="en-GB"/>
        </w:rPr>
        <w:t xml:space="preserve">   </w:t>
      </w:r>
      <w:r w:rsidRPr="00271EF8">
        <w:rPr>
          <w:rFonts w:ascii="Consolas" w:hAnsi="Consolas" w:cs="Consolas"/>
          <w:color w:val="008080"/>
          <w:kern w:val="0"/>
          <w:sz w:val="18"/>
          <w:szCs w:val="18"/>
          <w:lang w:val="en-GB"/>
        </w:rPr>
        <w:t>&lt;</w:t>
      </w:r>
      <w:proofErr w:type="spellStart"/>
      <w:r w:rsidRPr="00271EF8">
        <w:rPr>
          <w:rFonts w:ascii="Consolas" w:hAnsi="Consolas" w:cs="Consolas"/>
          <w:color w:val="3F7F7F"/>
          <w:kern w:val="0"/>
          <w:sz w:val="18"/>
          <w:szCs w:val="18"/>
          <w:lang w:val="en-GB"/>
        </w:rPr>
        <w:t>FontFamily</w:t>
      </w:r>
      <w:proofErr w:type="spellEnd"/>
      <w:r w:rsidRPr="00271EF8">
        <w:rPr>
          <w:rFonts w:ascii="Consolas" w:hAnsi="Consolas" w:cs="Consolas"/>
          <w:color w:val="008080"/>
          <w:kern w:val="0"/>
          <w:sz w:val="18"/>
          <w:szCs w:val="18"/>
          <w:lang w:val="en-GB"/>
        </w:rPr>
        <w:t>&gt;</w:t>
      </w:r>
      <w:r w:rsidRPr="00271EF8">
        <w:rPr>
          <w:rFonts w:ascii="Consolas" w:hAnsi="Consolas" w:cs="Consolas"/>
          <w:color w:val="000000"/>
          <w:kern w:val="0"/>
          <w:sz w:val="18"/>
          <w:szCs w:val="18"/>
          <w:u w:val="single"/>
          <w:lang w:val="en-GB"/>
        </w:rPr>
        <w:t>S</w:t>
      </w:r>
      <w:r w:rsidRPr="00271EF8">
        <w:rPr>
          <w:rFonts w:ascii="Consolas" w:hAnsi="Consolas" w:cs="Consolas"/>
          <w:color w:val="000000"/>
          <w:kern w:val="0"/>
          <w:sz w:val="18"/>
          <w:szCs w:val="18"/>
          <w:lang w:val="en-GB"/>
        </w:rPr>
        <w:t>TANDARD</w:t>
      </w:r>
      <w:r w:rsidRPr="00271EF8">
        <w:rPr>
          <w:rFonts w:ascii="Consolas" w:hAnsi="Consolas" w:cs="Consolas"/>
          <w:color w:val="008080"/>
          <w:kern w:val="0"/>
          <w:sz w:val="18"/>
          <w:szCs w:val="18"/>
          <w:lang w:val="en-GB"/>
        </w:rPr>
        <w:t>&lt;/</w:t>
      </w:r>
      <w:proofErr w:type="spellStart"/>
      <w:r w:rsidRPr="00271EF8">
        <w:rPr>
          <w:rFonts w:ascii="Consolas" w:hAnsi="Consolas" w:cs="Consolas"/>
          <w:color w:val="3F7F7F"/>
          <w:kern w:val="0"/>
          <w:sz w:val="18"/>
          <w:szCs w:val="18"/>
          <w:lang w:val="en-GB"/>
        </w:rPr>
        <w:t>FontFamily</w:t>
      </w:r>
      <w:proofErr w:type="spellEnd"/>
      <w:r w:rsidRPr="00271EF8">
        <w:rPr>
          <w:rFonts w:ascii="Consolas" w:hAnsi="Consolas" w:cs="Consolas"/>
          <w:color w:val="008080"/>
          <w:kern w:val="0"/>
          <w:sz w:val="18"/>
          <w:szCs w:val="18"/>
          <w:lang w:val="en-GB"/>
        </w:rPr>
        <w:t>&gt;</w:t>
      </w:r>
    </w:p>
    <w:p w14:paraId="6D6105C5" w14:textId="77777777" w:rsidR="002236D6" w:rsidRPr="00271EF8" w:rsidRDefault="002236D6" w:rsidP="002236D6">
      <w:pPr>
        <w:autoSpaceDE w:val="0"/>
        <w:autoSpaceDN w:val="0"/>
        <w:adjustRightInd w:val="0"/>
        <w:rPr>
          <w:rFonts w:ascii="Consolas" w:hAnsi="Consolas" w:cs="Consolas"/>
          <w:kern w:val="0"/>
          <w:sz w:val="18"/>
          <w:szCs w:val="18"/>
          <w:lang w:val="en-GB"/>
        </w:rPr>
      </w:pPr>
      <w:r w:rsidRPr="00271EF8">
        <w:rPr>
          <w:rFonts w:ascii="Consolas" w:hAnsi="Consolas" w:cs="Consolas"/>
          <w:color w:val="000000"/>
          <w:kern w:val="0"/>
          <w:sz w:val="18"/>
          <w:szCs w:val="18"/>
          <w:lang w:val="en-GB"/>
        </w:rPr>
        <w:t xml:space="preserve">  </w:t>
      </w:r>
      <w:r w:rsidRPr="00271EF8">
        <w:rPr>
          <w:rFonts w:ascii="Consolas" w:hAnsi="Consolas" w:cs="Consolas"/>
          <w:color w:val="008080"/>
          <w:kern w:val="0"/>
          <w:sz w:val="18"/>
          <w:szCs w:val="18"/>
          <w:lang w:val="en-GB"/>
        </w:rPr>
        <w:t>&lt;/</w:t>
      </w:r>
      <w:proofErr w:type="spellStart"/>
      <w:r w:rsidRPr="00271EF8">
        <w:rPr>
          <w:rFonts w:ascii="Consolas" w:hAnsi="Consolas" w:cs="Consolas"/>
          <w:color w:val="3F7F7F"/>
          <w:kern w:val="0"/>
          <w:sz w:val="18"/>
          <w:szCs w:val="18"/>
          <w:lang w:val="en-GB"/>
        </w:rPr>
        <w:t>SpanStyle</w:t>
      </w:r>
      <w:proofErr w:type="spellEnd"/>
      <w:r w:rsidRPr="00271EF8">
        <w:rPr>
          <w:rFonts w:ascii="Consolas" w:hAnsi="Consolas" w:cs="Consolas"/>
          <w:color w:val="008080"/>
          <w:kern w:val="0"/>
          <w:sz w:val="18"/>
          <w:szCs w:val="18"/>
          <w:lang w:val="en-GB"/>
        </w:rPr>
        <w:t>&gt;</w:t>
      </w:r>
    </w:p>
    <w:p w14:paraId="3E274F0D" w14:textId="77777777" w:rsidR="002236D6" w:rsidRPr="00271EF8" w:rsidRDefault="002236D6" w:rsidP="002236D6">
      <w:pPr>
        <w:autoSpaceDE w:val="0"/>
        <w:autoSpaceDN w:val="0"/>
        <w:adjustRightInd w:val="0"/>
        <w:rPr>
          <w:rFonts w:ascii="Consolas" w:hAnsi="Consolas" w:cs="Consolas"/>
          <w:kern w:val="0"/>
          <w:sz w:val="18"/>
          <w:szCs w:val="18"/>
          <w:lang w:val="en-GB"/>
        </w:rPr>
      </w:pPr>
      <w:r w:rsidRPr="00271EF8">
        <w:rPr>
          <w:rFonts w:ascii="Consolas" w:hAnsi="Consolas" w:cs="Consolas"/>
          <w:color w:val="000000"/>
          <w:kern w:val="0"/>
          <w:sz w:val="18"/>
          <w:szCs w:val="18"/>
          <w:lang w:val="en-GB"/>
        </w:rPr>
        <w:t xml:space="preserve">  </w:t>
      </w:r>
      <w:r w:rsidRPr="00271EF8">
        <w:rPr>
          <w:rFonts w:ascii="Consolas" w:hAnsi="Consolas" w:cs="Consolas"/>
          <w:color w:val="008080"/>
          <w:kern w:val="0"/>
          <w:sz w:val="18"/>
          <w:szCs w:val="18"/>
          <w:lang w:val="en-GB"/>
        </w:rPr>
        <w:t>&lt;</w:t>
      </w:r>
      <w:proofErr w:type="spellStart"/>
      <w:r w:rsidRPr="00271EF8">
        <w:rPr>
          <w:rFonts w:ascii="Consolas" w:hAnsi="Consolas" w:cs="Consolas"/>
          <w:color w:val="3F7F7F"/>
          <w:kern w:val="0"/>
          <w:sz w:val="18"/>
          <w:szCs w:val="18"/>
          <w:lang w:val="en-GB"/>
        </w:rPr>
        <w:t>RightIndent</w:t>
      </w:r>
      <w:proofErr w:type="spellEnd"/>
      <w:r w:rsidRPr="00271EF8">
        <w:rPr>
          <w:rFonts w:ascii="Consolas" w:hAnsi="Consolas" w:cs="Consolas"/>
          <w:color w:val="008080"/>
          <w:kern w:val="0"/>
          <w:sz w:val="18"/>
          <w:szCs w:val="18"/>
          <w:lang w:val="en-GB"/>
        </w:rPr>
        <w:t>&gt;</w:t>
      </w:r>
      <w:r w:rsidRPr="00271EF8">
        <w:rPr>
          <w:rFonts w:ascii="Consolas" w:hAnsi="Consolas" w:cs="Consolas"/>
          <w:color w:val="000000"/>
          <w:kern w:val="0"/>
          <w:sz w:val="18"/>
          <w:szCs w:val="18"/>
          <w:lang w:val="en-GB"/>
        </w:rPr>
        <w:t>0.0cm</w:t>
      </w:r>
      <w:r w:rsidRPr="00271EF8">
        <w:rPr>
          <w:rFonts w:ascii="Consolas" w:hAnsi="Consolas" w:cs="Consolas"/>
          <w:color w:val="008080"/>
          <w:kern w:val="0"/>
          <w:sz w:val="18"/>
          <w:szCs w:val="18"/>
          <w:lang w:val="en-GB"/>
        </w:rPr>
        <w:t>&lt;/</w:t>
      </w:r>
      <w:proofErr w:type="spellStart"/>
      <w:r w:rsidRPr="00271EF8">
        <w:rPr>
          <w:rFonts w:ascii="Consolas" w:hAnsi="Consolas" w:cs="Consolas"/>
          <w:color w:val="3F7F7F"/>
          <w:kern w:val="0"/>
          <w:sz w:val="18"/>
          <w:szCs w:val="18"/>
          <w:lang w:val="en-GB"/>
        </w:rPr>
        <w:t>RightIndent</w:t>
      </w:r>
      <w:proofErr w:type="spellEnd"/>
      <w:r w:rsidRPr="00271EF8">
        <w:rPr>
          <w:rFonts w:ascii="Consolas" w:hAnsi="Consolas" w:cs="Consolas"/>
          <w:color w:val="008080"/>
          <w:kern w:val="0"/>
          <w:sz w:val="18"/>
          <w:szCs w:val="18"/>
          <w:lang w:val="en-GB"/>
        </w:rPr>
        <w:t>&gt;</w:t>
      </w:r>
    </w:p>
    <w:p w14:paraId="05108290" w14:textId="77777777" w:rsidR="002236D6" w:rsidRPr="00271EF8" w:rsidRDefault="002236D6" w:rsidP="002236D6">
      <w:pPr>
        <w:autoSpaceDE w:val="0"/>
        <w:autoSpaceDN w:val="0"/>
        <w:adjustRightInd w:val="0"/>
        <w:rPr>
          <w:rFonts w:ascii="Consolas" w:hAnsi="Consolas" w:cs="Consolas"/>
          <w:kern w:val="0"/>
          <w:sz w:val="18"/>
          <w:szCs w:val="18"/>
          <w:lang w:val="en-GB"/>
        </w:rPr>
      </w:pPr>
      <w:r w:rsidRPr="00271EF8">
        <w:rPr>
          <w:rFonts w:ascii="Consolas" w:hAnsi="Consolas" w:cs="Consolas"/>
          <w:color w:val="000000"/>
          <w:kern w:val="0"/>
          <w:sz w:val="18"/>
          <w:szCs w:val="18"/>
          <w:lang w:val="en-GB"/>
        </w:rPr>
        <w:t xml:space="preserve">  </w:t>
      </w:r>
      <w:r w:rsidRPr="00271EF8">
        <w:rPr>
          <w:rFonts w:ascii="Consolas" w:hAnsi="Consolas" w:cs="Consolas"/>
          <w:color w:val="008080"/>
          <w:kern w:val="0"/>
          <w:sz w:val="18"/>
          <w:szCs w:val="18"/>
          <w:lang w:val="en-GB"/>
        </w:rPr>
        <w:t>&lt;</w:t>
      </w:r>
      <w:r w:rsidRPr="00271EF8">
        <w:rPr>
          <w:rFonts w:ascii="Consolas" w:hAnsi="Consolas" w:cs="Consolas"/>
          <w:color w:val="3F7F7F"/>
          <w:kern w:val="0"/>
          <w:sz w:val="18"/>
          <w:szCs w:val="18"/>
          <w:lang w:val="en-GB"/>
        </w:rPr>
        <w:t>Align</w:t>
      </w:r>
      <w:r w:rsidRPr="00271EF8">
        <w:rPr>
          <w:rFonts w:ascii="Consolas" w:hAnsi="Consolas" w:cs="Consolas"/>
          <w:color w:val="008080"/>
          <w:kern w:val="0"/>
          <w:sz w:val="18"/>
          <w:szCs w:val="18"/>
          <w:lang w:val="en-GB"/>
        </w:rPr>
        <w:t>&gt;</w:t>
      </w:r>
      <w:r w:rsidRPr="00271EF8">
        <w:rPr>
          <w:rFonts w:ascii="Consolas" w:hAnsi="Consolas" w:cs="Consolas"/>
          <w:color w:val="000000"/>
          <w:kern w:val="0"/>
          <w:sz w:val="18"/>
          <w:szCs w:val="18"/>
          <w:lang w:val="en-GB"/>
        </w:rPr>
        <w:t>left</w:t>
      </w:r>
      <w:r w:rsidRPr="00271EF8">
        <w:rPr>
          <w:rFonts w:ascii="Consolas" w:hAnsi="Consolas" w:cs="Consolas"/>
          <w:color w:val="008080"/>
          <w:kern w:val="0"/>
          <w:sz w:val="18"/>
          <w:szCs w:val="18"/>
          <w:lang w:val="en-GB"/>
        </w:rPr>
        <w:t>&lt;/</w:t>
      </w:r>
      <w:r w:rsidRPr="00271EF8">
        <w:rPr>
          <w:rFonts w:ascii="Consolas" w:hAnsi="Consolas" w:cs="Consolas"/>
          <w:color w:val="3F7F7F"/>
          <w:kern w:val="0"/>
          <w:sz w:val="18"/>
          <w:szCs w:val="18"/>
          <w:lang w:val="en-GB"/>
        </w:rPr>
        <w:t>Align</w:t>
      </w:r>
      <w:r w:rsidRPr="00271EF8">
        <w:rPr>
          <w:rFonts w:ascii="Consolas" w:hAnsi="Consolas" w:cs="Consolas"/>
          <w:color w:val="008080"/>
          <w:kern w:val="0"/>
          <w:sz w:val="18"/>
          <w:szCs w:val="18"/>
          <w:lang w:val="en-GB"/>
        </w:rPr>
        <w:t>&gt;</w:t>
      </w:r>
    </w:p>
    <w:p w14:paraId="656D83CF" w14:textId="77777777" w:rsidR="002236D6" w:rsidRPr="00271EF8" w:rsidRDefault="002236D6" w:rsidP="002236D6">
      <w:pPr>
        <w:autoSpaceDE w:val="0"/>
        <w:autoSpaceDN w:val="0"/>
        <w:adjustRightInd w:val="0"/>
        <w:rPr>
          <w:rFonts w:ascii="Consolas" w:hAnsi="Consolas" w:cs="Consolas"/>
          <w:kern w:val="0"/>
          <w:sz w:val="18"/>
          <w:szCs w:val="18"/>
          <w:lang w:val="en-GB"/>
        </w:rPr>
      </w:pPr>
      <w:r w:rsidRPr="00271EF8">
        <w:rPr>
          <w:rFonts w:ascii="Consolas" w:hAnsi="Consolas" w:cs="Consolas"/>
          <w:color w:val="000000"/>
          <w:kern w:val="0"/>
          <w:sz w:val="18"/>
          <w:szCs w:val="18"/>
          <w:lang w:val="en-GB"/>
        </w:rPr>
        <w:t xml:space="preserve">  </w:t>
      </w:r>
      <w:r w:rsidRPr="00271EF8">
        <w:rPr>
          <w:rFonts w:ascii="Consolas" w:hAnsi="Consolas" w:cs="Consolas"/>
          <w:color w:val="008080"/>
          <w:kern w:val="0"/>
          <w:sz w:val="18"/>
          <w:szCs w:val="18"/>
          <w:lang w:val="en-GB"/>
        </w:rPr>
        <w:t>&lt;</w:t>
      </w:r>
      <w:proofErr w:type="spellStart"/>
      <w:r w:rsidRPr="00271EF8">
        <w:rPr>
          <w:rFonts w:ascii="Consolas" w:hAnsi="Consolas" w:cs="Consolas"/>
          <w:color w:val="3F7F7F"/>
          <w:kern w:val="0"/>
          <w:sz w:val="18"/>
          <w:szCs w:val="18"/>
          <w:lang w:val="en-GB"/>
        </w:rPr>
        <w:t>LeftIndent</w:t>
      </w:r>
      <w:proofErr w:type="spellEnd"/>
      <w:r w:rsidRPr="00271EF8">
        <w:rPr>
          <w:rFonts w:ascii="Consolas" w:hAnsi="Consolas" w:cs="Consolas"/>
          <w:color w:val="008080"/>
          <w:kern w:val="0"/>
          <w:sz w:val="18"/>
          <w:szCs w:val="18"/>
          <w:lang w:val="en-GB"/>
        </w:rPr>
        <w:t>&gt;</w:t>
      </w:r>
      <w:r w:rsidRPr="00271EF8">
        <w:rPr>
          <w:rFonts w:ascii="Consolas" w:hAnsi="Consolas" w:cs="Consolas"/>
          <w:color w:val="000000"/>
          <w:kern w:val="0"/>
          <w:sz w:val="18"/>
          <w:szCs w:val="18"/>
          <w:lang w:val="en-GB"/>
        </w:rPr>
        <w:t>0.0cm</w:t>
      </w:r>
      <w:r w:rsidRPr="00271EF8">
        <w:rPr>
          <w:rFonts w:ascii="Consolas" w:hAnsi="Consolas" w:cs="Consolas"/>
          <w:color w:val="008080"/>
          <w:kern w:val="0"/>
          <w:sz w:val="18"/>
          <w:szCs w:val="18"/>
          <w:lang w:val="en-GB"/>
        </w:rPr>
        <w:t>&lt;/</w:t>
      </w:r>
      <w:proofErr w:type="spellStart"/>
      <w:r w:rsidRPr="00271EF8">
        <w:rPr>
          <w:rFonts w:ascii="Consolas" w:hAnsi="Consolas" w:cs="Consolas"/>
          <w:color w:val="3F7F7F"/>
          <w:kern w:val="0"/>
          <w:sz w:val="18"/>
          <w:szCs w:val="18"/>
          <w:lang w:val="en-GB"/>
        </w:rPr>
        <w:t>LeftIndent</w:t>
      </w:r>
      <w:proofErr w:type="spellEnd"/>
      <w:r w:rsidRPr="00271EF8">
        <w:rPr>
          <w:rFonts w:ascii="Consolas" w:hAnsi="Consolas" w:cs="Consolas"/>
          <w:color w:val="008080"/>
          <w:kern w:val="0"/>
          <w:sz w:val="18"/>
          <w:szCs w:val="18"/>
          <w:lang w:val="en-GB"/>
        </w:rPr>
        <w:t>&gt;</w:t>
      </w:r>
    </w:p>
    <w:p w14:paraId="35669090" w14:textId="44721114" w:rsidR="002236D6" w:rsidRDefault="002236D6" w:rsidP="002236D6">
      <w:pPr>
        <w:autoSpaceDE w:val="0"/>
        <w:autoSpaceDN w:val="0"/>
        <w:adjustRightInd w:val="0"/>
        <w:rPr>
          <w:rFonts w:ascii="Consolas" w:hAnsi="Consolas" w:cs="Consolas"/>
          <w:color w:val="008080"/>
          <w:kern w:val="0"/>
          <w:sz w:val="18"/>
          <w:szCs w:val="18"/>
        </w:rPr>
      </w:pPr>
      <w:r w:rsidRPr="002236D6">
        <w:rPr>
          <w:rFonts w:ascii="Consolas" w:hAnsi="Consolas" w:cs="Consolas"/>
          <w:color w:val="008080"/>
          <w:kern w:val="0"/>
          <w:sz w:val="18"/>
          <w:szCs w:val="18"/>
        </w:rPr>
        <w:t>&lt;/</w:t>
      </w:r>
      <w:proofErr w:type="spellStart"/>
      <w:r w:rsidRPr="002236D6">
        <w:rPr>
          <w:rFonts w:ascii="Consolas" w:hAnsi="Consolas" w:cs="Consolas"/>
          <w:color w:val="3F7F7F"/>
          <w:kern w:val="0"/>
          <w:sz w:val="18"/>
          <w:szCs w:val="18"/>
        </w:rPr>
        <w:t>ParStyle</w:t>
      </w:r>
      <w:proofErr w:type="spellEnd"/>
      <w:r w:rsidRPr="002236D6">
        <w:rPr>
          <w:rFonts w:ascii="Consolas" w:hAnsi="Consolas" w:cs="Consolas"/>
          <w:color w:val="008080"/>
          <w:kern w:val="0"/>
          <w:sz w:val="18"/>
          <w:szCs w:val="18"/>
        </w:rPr>
        <w:t>&gt;</w:t>
      </w:r>
    </w:p>
    <w:p w14:paraId="20A065E7" w14:textId="77777777" w:rsidR="002236D6" w:rsidRPr="002236D6" w:rsidRDefault="002236D6" w:rsidP="002236D6">
      <w:pPr>
        <w:autoSpaceDE w:val="0"/>
        <w:autoSpaceDN w:val="0"/>
        <w:adjustRightInd w:val="0"/>
        <w:rPr>
          <w:rFonts w:ascii="Consolas" w:hAnsi="Consolas" w:cs="Consolas"/>
          <w:kern w:val="0"/>
          <w:sz w:val="18"/>
          <w:szCs w:val="18"/>
        </w:rPr>
      </w:pPr>
    </w:p>
    <w:p w14:paraId="1641B73B" w14:textId="5D0CB7F6" w:rsidR="0013011C" w:rsidRDefault="004D60D1" w:rsidP="000916E2">
      <w:pPr>
        <w:pStyle w:val="Text"/>
      </w:pPr>
      <w:r>
        <w:t>Im Framework genutzte Stile beginnen grundsätzlich mit FW_</w:t>
      </w:r>
      <w:r w:rsidR="008C12CF">
        <w:t xml:space="preserve"> und sind im TONIC-Editor verborgen</w:t>
      </w:r>
      <w:r w:rsidR="00135B11">
        <w:t xml:space="preserve"> (</w:t>
      </w:r>
      <w:proofErr w:type="spellStart"/>
      <w:r w:rsidR="00135B11">
        <w:t>hideInEditor</w:t>
      </w:r>
      <w:proofErr w:type="spellEnd"/>
      <w:r w:rsidR="00135B11">
        <w:t>=“</w:t>
      </w:r>
      <w:proofErr w:type="spellStart"/>
      <w:r w:rsidR="00135B11">
        <w:t>true</w:t>
      </w:r>
      <w:proofErr w:type="spellEnd"/>
      <w:r w:rsidR="00135B11">
        <w:t>“).</w:t>
      </w:r>
      <w:r w:rsidR="005D3529">
        <w:t xml:space="preserve"> Diese </w:t>
      </w:r>
      <w:r w:rsidR="0055672F">
        <w:t>sollten nicht für die Vorlagenentwicklung genutzt werden, da sie sich ändern können.</w:t>
      </w:r>
    </w:p>
    <w:p w14:paraId="35378304" w14:textId="77777777" w:rsidR="00006C1F" w:rsidRDefault="00006C1F">
      <w:pPr>
        <w:rPr>
          <w:rFonts w:cs="Open Sans"/>
          <w:color w:val="auto"/>
        </w:rPr>
      </w:pPr>
      <w:bookmarkStart w:id="138" w:name="_Hlk53579341"/>
      <w:r>
        <w:br w:type="page"/>
      </w:r>
    </w:p>
    <w:p w14:paraId="12EDE488" w14:textId="3BC2A4C2" w:rsidR="002F05E2" w:rsidRDefault="002F05E2" w:rsidP="000916E2">
      <w:pPr>
        <w:pStyle w:val="Text"/>
      </w:pPr>
      <w:r>
        <w:lastRenderedPageBreak/>
        <w:t>Beispiel</w:t>
      </w:r>
      <w:r w:rsidR="00F3578A">
        <w:t xml:space="preserve"> für </w:t>
      </w:r>
      <w:r>
        <w:t>de</w:t>
      </w:r>
      <w:r w:rsidR="00F3578A">
        <w:t>n</w:t>
      </w:r>
      <w:r>
        <w:t xml:space="preserve"> Stil </w:t>
      </w:r>
      <w:proofErr w:type="spellStart"/>
      <w:r>
        <w:t>FW_</w:t>
      </w:r>
      <w:r w:rsidR="00567B83">
        <w:t>Default</w:t>
      </w:r>
      <w:proofErr w:type="spellEnd"/>
      <w:r w:rsidR="00FD60CD">
        <w:t>:</w:t>
      </w:r>
    </w:p>
    <w:p w14:paraId="3417C809" w14:textId="7736C062" w:rsidR="002F05E2" w:rsidRPr="00271EF8" w:rsidRDefault="002F05E2" w:rsidP="002F05E2">
      <w:pPr>
        <w:autoSpaceDE w:val="0"/>
        <w:autoSpaceDN w:val="0"/>
        <w:adjustRightInd w:val="0"/>
        <w:rPr>
          <w:rFonts w:ascii="Consolas" w:hAnsi="Consolas" w:cs="Consolas"/>
          <w:kern w:val="0"/>
          <w:sz w:val="18"/>
          <w:szCs w:val="18"/>
          <w:lang w:val="en-GB"/>
        </w:rPr>
      </w:pPr>
      <w:r w:rsidRPr="00271EF8">
        <w:rPr>
          <w:rFonts w:ascii="Consolas" w:hAnsi="Consolas" w:cs="Consolas"/>
          <w:color w:val="008080"/>
          <w:kern w:val="0"/>
          <w:sz w:val="18"/>
          <w:szCs w:val="18"/>
          <w:lang w:val="en-GB"/>
        </w:rPr>
        <w:t>&lt;</w:t>
      </w:r>
      <w:proofErr w:type="spellStart"/>
      <w:r w:rsidRPr="00271EF8">
        <w:rPr>
          <w:rFonts w:ascii="Consolas" w:hAnsi="Consolas" w:cs="Consolas"/>
          <w:color w:val="3F7F7F"/>
          <w:kern w:val="0"/>
          <w:sz w:val="18"/>
          <w:szCs w:val="18"/>
          <w:lang w:val="en-GB"/>
        </w:rPr>
        <w:t>ParStyle</w:t>
      </w:r>
      <w:proofErr w:type="spellEnd"/>
      <w:r w:rsidRPr="00271EF8">
        <w:rPr>
          <w:rFonts w:ascii="Consolas" w:hAnsi="Consolas" w:cs="Consolas"/>
          <w:kern w:val="0"/>
          <w:sz w:val="18"/>
          <w:szCs w:val="18"/>
          <w:lang w:val="en-GB"/>
        </w:rPr>
        <w:t xml:space="preserve"> </w:t>
      </w:r>
      <w:r w:rsidRPr="00271EF8">
        <w:rPr>
          <w:rFonts w:ascii="Consolas" w:hAnsi="Consolas" w:cs="Consolas"/>
          <w:color w:val="7F007F"/>
          <w:kern w:val="0"/>
          <w:sz w:val="18"/>
          <w:szCs w:val="18"/>
          <w:lang w:val="en-GB"/>
        </w:rPr>
        <w:t>name</w:t>
      </w:r>
      <w:r w:rsidRPr="00271EF8">
        <w:rPr>
          <w:rFonts w:ascii="Consolas" w:hAnsi="Consolas" w:cs="Consolas"/>
          <w:color w:val="000000"/>
          <w:kern w:val="0"/>
          <w:sz w:val="18"/>
          <w:szCs w:val="18"/>
          <w:lang w:val="en-GB"/>
        </w:rPr>
        <w:t>=</w:t>
      </w:r>
      <w:r w:rsidRPr="00271EF8">
        <w:rPr>
          <w:rFonts w:ascii="Consolas" w:hAnsi="Consolas" w:cs="Consolas"/>
          <w:i/>
          <w:iCs/>
          <w:color w:val="2A00FF"/>
          <w:kern w:val="0"/>
          <w:sz w:val="18"/>
          <w:szCs w:val="18"/>
          <w:lang w:val="en-GB"/>
        </w:rPr>
        <w:t>"</w:t>
      </w:r>
      <w:proofErr w:type="spellStart"/>
      <w:r w:rsidRPr="00271EF8">
        <w:rPr>
          <w:rFonts w:ascii="Consolas" w:hAnsi="Consolas" w:cs="Consolas"/>
          <w:i/>
          <w:iCs/>
          <w:color w:val="2A00FF"/>
          <w:kern w:val="0"/>
          <w:sz w:val="18"/>
          <w:szCs w:val="18"/>
          <w:lang w:val="en-GB"/>
        </w:rPr>
        <w:t>FW_</w:t>
      </w:r>
      <w:r w:rsidR="00C7416F">
        <w:rPr>
          <w:rFonts w:ascii="Consolas" w:hAnsi="Consolas" w:cs="Consolas"/>
          <w:i/>
          <w:iCs/>
          <w:color w:val="2A00FF"/>
          <w:kern w:val="0"/>
          <w:sz w:val="18"/>
          <w:szCs w:val="18"/>
          <w:lang w:val="en-GB"/>
        </w:rPr>
        <w:t>Default</w:t>
      </w:r>
      <w:proofErr w:type="spellEnd"/>
      <w:r w:rsidRPr="00271EF8">
        <w:rPr>
          <w:rFonts w:ascii="Consolas" w:hAnsi="Consolas" w:cs="Consolas"/>
          <w:i/>
          <w:iCs/>
          <w:color w:val="2A00FF"/>
          <w:kern w:val="0"/>
          <w:sz w:val="18"/>
          <w:szCs w:val="18"/>
          <w:lang w:val="en-GB"/>
        </w:rPr>
        <w:t>"</w:t>
      </w:r>
      <w:r w:rsidRPr="00271EF8">
        <w:rPr>
          <w:rFonts w:ascii="Consolas" w:hAnsi="Consolas" w:cs="Consolas"/>
          <w:kern w:val="0"/>
          <w:sz w:val="18"/>
          <w:szCs w:val="18"/>
          <w:lang w:val="en-GB"/>
        </w:rPr>
        <w:t xml:space="preserve"> </w:t>
      </w:r>
      <w:proofErr w:type="spellStart"/>
      <w:r w:rsidRPr="00271EF8">
        <w:rPr>
          <w:rFonts w:ascii="Consolas" w:hAnsi="Consolas" w:cs="Consolas"/>
          <w:color w:val="7F007F"/>
          <w:kern w:val="0"/>
          <w:sz w:val="18"/>
          <w:szCs w:val="18"/>
          <w:lang w:val="en-GB"/>
        </w:rPr>
        <w:t>hideInEditor</w:t>
      </w:r>
      <w:proofErr w:type="spellEnd"/>
      <w:r w:rsidRPr="00271EF8">
        <w:rPr>
          <w:rFonts w:ascii="Consolas" w:hAnsi="Consolas" w:cs="Consolas"/>
          <w:color w:val="000000"/>
          <w:kern w:val="0"/>
          <w:sz w:val="18"/>
          <w:szCs w:val="18"/>
          <w:lang w:val="en-GB"/>
        </w:rPr>
        <w:t>=</w:t>
      </w:r>
      <w:r w:rsidRPr="00271EF8">
        <w:rPr>
          <w:rFonts w:ascii="Consolas" w:hAnsi="Consolas" w:cs="Consolas"/>
          <w:i/>
          <w:iCs/>
          <w:color w:val="2A00FF"/>
          <w:kern w:val="0"/>
          <w:sz w:val="18"/>
          <w:szCs w:val="18"/>
          <w:lang w:val="en-GB"/>
        </w:rPr>
        <w:t>"true"</w:t>
      </w:r>
      <w:r w:rsidRPr="00271EF8">
        <w:rPr>
          <w:rFonts w:ascii="Consolas" w:hAnsi="Consolas" w:cs="Consolas"/>
          <w:color w:val="008080"/>
          <w:kern w:val="0"/>
          <w:sz w:val="18"/>
          <w:szCs w:val="18"/>
          <w:lang w:val="en-GB"/>
        </w:rPr>
        <w:t>&gt;</w:t>
      </w:r>
    </w:p>
    <w:p w14:paraId="0F61CA8D" w14:textId="77777777" w:rsidR="002F05E2" w:rsidRPr="00271EF8" w:rsidRDefault="002F05E2" w:rsidP="002F05E2">
      <w:pPr>
        <w:autoSpaceDE w:val="0"/>
        <w:autoSpaceDN w:val="0"/>
        <w:adjustRightInd w:val="0"/>
        <w:rPr>
          <w:rFonts w:ascii="Consolas" w:hAnsi="Consolas" w:cs="Consolas"/>
          <w:kern w:val="0"/>
          <w:sz w:val="18"/>
          <w:szCs w:val="18"/>
          <w:lang w:val="en-GB"/>
        </w:rPr>
      </w:pPr>
      <w:r w:rsidRPr="00271EF8">
        <w:rPr>
          <w:rFonts w:ascii="Consolas" w:hAnsi="Consolas" w:cs="Consolas"/>
          <w:color w:val="000000"/>
          <w:kern w:val="0"/>
          <w:sz w:val="18"/>
          <w:szCs w:val="18"/>
          <w:lang w:val="en-GB"/>
        </w:rPr>
        <w:t xml:space="preserve">  </w:t>
      </w:r>
      <w:r w:rsidRPr="00271EF8">
        <w:rPr>
          <w:rFonts w:ascii="Consolas" w:hAnsi="Consolas" w:cs="Consolas"/>
          <w:color w:val="008080"/>
          <w:kern w:val="0"/>
          <w:sz w:val="18"/>
          <w:szCs w:val="18"/>
          <w:lang w:val="en-GB"/>
        </w:rPr>
        <w:t>&lt;</w:t>
      </w:r>
      <w:proofErr w:type="spellStart"/>
      <w:r w:rsidRPr="00271EF8">
        <w:rPr>
          <w:rFonts w:ascii="Consolas" w:hAnsi="Consolas" w:cs="Consolas"/>
          <w:color w:val="3F7F7F"/>
          <w:kern w:val="0"/>
          <w:sz w:val="18"/>
          <w:szCs w:val="18"/>
          <w:lang w:val="en-GB"/>
        </w:rPr>
        <w:t>SpanStyle</w:t>
      </w:r>
      <w:proofErr w:type="spellEnd"/>
      <w:r w:rsidRPr="00271EF8">
        <w:rPr>
          <w:rFonts w:ascii="Consolas" w:hAnsi="Consolas" w:cs="Consolas"/>
          <w:color w:val="008080"/>
          <w:kern w:val="0"/>
          <w:sz w:val="18"/>
          <w:szCs w:val="18"/>
          <w:lang w:val="en-GB"/>
        </w:rPr>
        <w:t>&gt;</w:t>
      </w:r>
    </w:p>
    <w:p w14:paraId="35A44F6D" w14:textId="77777777" w:rsidR="002F05E2" w:rsidRPr="00271EF8" w:rsidRDefault="002F05E2" w:rsidP="002F05E2">
      <w:pPr>
        <w:autoSpaceDE w:val="0"/>
        <w:autoSpaceDN w:val="0"/>
        <w:adjustRightInd w:val="0"/>
        <w:rPr>
          <w:rFonts w:ascii="Consolas" w:hAnsi="Consolas" w:cs="Consolas"/>
          <w:kern w:val="0"/>
          <w:sz w:val="18"/>
          <w:szCs w:val="18"/>
          <w:lang w:val="en-GB"/>
        </w:rPr>
      </w:pPr>
      <w:r w:rsidRPr="00271EF8">
        <w:rPr>
          <w:rFonts w:ascii="Consolas" w:hAnsi="Consolas" w:cs="Consolas"/>
          <w:color w:val="000000"/>
          <w:kern w:val="0"/>
          <w:sz w:val="18"/>
          <w:szCs w:val="18"/>
          <w:lang w:val="en-GB"/>
        </w:rPr>
        <w:t xml:space="preserve">   </w:t>
      </w:r>
      <w:r w:rsidRPr="00271EF8">
        <w:rPr>
          <w:rFonts w:ascii="Consolas" w:hAnsi="Consolas" w:cs="Consolas"/>
          <w:color w:val="008080"/>
          <w:kern w:val="0"/>
          <w:sz w:val="18"/>
          <w:szCs w:val="18"/>
          <w:lang w:val="en-GB"/>
        </w:rPr>
        <w:t>&lt;</w:t>
      </w:r>
      <w:proofErr w:type="spellStart"/>
      <w:r w:rsidRPr="00271EF8">
        <w:rPr>
          <w:rFonts w:ascii="Consolas" w:hAnsi="Consolas" w:cs="Consolas"/>
          <w:color w:val="3F7F7F"/>
          <w:kern w:val="0"/>
          <w:sz w:val="18"/>
          <w:szCs w:val="18"/>
          <w:lang w:val="en-GB"/>
        </w:rPr>
        <w:t>FontSize</w:t>
      </w:r>
      <w:proofErr w:type="spellEnd"/>
      <w:r w:rsidRPr="00271EF8">
        <w:rPr>
          <w:rFonts w:ascii="Consolas" w:hAnsi="Consolas" w:cs="Consolas"/>
          <w:color w:val="008080"/>
          <w:kern w:val="0"/>
          <w:sz w:val="18"/>
          <w:szCs w:val="18"/>
          <w:lang w:val="en-GB"/>
        </w:rPr>
        <w:t>&gt;</w:t>
      </w:r>
      <w:r w:rsidRPr="00271EF8">
        <w:rPr>
          <w:rFonts w:ascii="Consolas" w:hAnsi="Consolas" w:cs="Consolas"/>
          <w:color w:val="000000"/>
          <w:kern w:val="0"/>
          <w:sz w:val="18"/>
          <w:szCs w:val="18"/>
          <w:lang w:val="en-GB"/>
        </w:rPr>
        <w:t>11000.0mpt</w:t>
      </w:r>
      <w:r w:rsidRPr="00271EF8">
        <w:rPr>
          <w:rFonts w:ascii="Consolas" w:hAnsi="Consolas" w:cs="Consolas"/>
          <w:color w:val="008080"/>
          <w:kern w:val="0"/>
          <w:sz w:val="18"/>
          <w:szCs w:val="18"/>
          <w:lang w:val="en-GB"/>
        </w:rPr>
        <w:t>&lt;/</w:t>
      </w:r>
      <w:proofErr w:type="spellStart"/>
      <w:r w:rsidRPr="00271EF8">
        <w:rPr>
          <w:rFonts w:ascii="Consolas" w:hAnsi="Consolas" w:cs="Consolas"/>
          <w:color w:val="3F7F7F"/>
          <w:kern w:val="0"/>
          <w:sz w:val="18"/>
          <w:szCs w:val="18"/>
          <w:lang w:val="en-GB"/>
        </w:rPr>
        <w:t>FontSize</w:t>
      </w:r>
      <w:proofErr w:type="spellEnd"/>
      <w:r w:rsidRPr="00271EF8">
        <w:rPr>
          <w:rFonts w:ascii="Consolas" w:hAnsi="Consolas" w:cs="Consolas"/>
          <w:color w:val="008080"/>
          <w:kern w:val="0"/>
          <w:sz w:val="18"/>
          <w:szCs w:val="18"/>
          <w:lang w:val="en-GB"/>
        </w:rPr>
        <w:t>&gt;</w:t>
      </w:r>
    </w:p>
    <w:p w14:paraId="7B87D805" w14:textId="77777777" w:rsidR="002F05E2" w:rsidRPr="00271EF8" w:rsidRDefault="002F05E2" w:rsidP="002F05E2">
      <w:pPr>
        <w:autoSpaceDE w:val="0"/>
        <w:autoSpaceDN w:val="0"/>
        <w:adjustRightInd w:val="0"/>
        <w:rPr>
          <w:rFonts w:ascii="Consolas" w:hAnsi="Consolas" w:cs="Consolas"/>
          <w:kern w:val="0"/>
          <w:sz w:val="18"/>
          <w:szCs w:val="18"/>
          <w:lang w:val="en-GB"/>
        </w:rPr>
      </w:pPr>
      <w:r w:rsidRPr="00271EF8">
        <w:rPr>
          <w:rFonts w:ascii="Consolas" w:hAnsi="Consolas" w:cs="Consolas"/>
          <w:color w:val="000000"/>
          <w:kern w:val="0"/>
          <w:sz w:val="18"/>
          <w:szCs w:val="18"/>
          <w:lang w:val="en-GB"/>
        </w:rPr>
        <w:t xml:space="preserve">   </w:t>
      </w:r>
      <w:r w:rsidRPr="00271EF8">
        <w:rPr>
          <w:rFonts w:ascii="Consolas" w:hAnsi="Consolas" w:cs="Consolas"/>
          <w:color w:val="008080"/>
          <w:kern w:val="0"/>
          <w:sz w:val="18"/>
          <w:szCs w:val="18"/>
          <w:lang w:val="en-GB"/>
        </w:rPr>
        <w:t>&lt;</w:t>
      </w:r>
      <w:proofErr w:type="spellStart"/>
      <w:r w:rsidRPr="00271EF8">
        <w:rPr>
          <w:rFonts w:ascii="Consolas" w:hAnsi="Consolas" w:cs="Consolas"/>
          <w:color w:val="3F7F7F"/>
          <w:kern w:val="0"/>
          <w:sz w:val="18"/>
          <w:szCs w:val="18"/>
          <w:lang w:val="en-GB"/>
        </w:rPr>
        <w:t>FontFamily</w:t>
      </w:r>
      <w:proofErr w:type="spellEnd"/>
      <w:r w:rsidRPr="00271EF8">
        <w:rPr>
          <w:rFonts w:ascii="Consolas" w:hAnsi="Consolas" w:cs="Consolas"/>
          <w:color w:val="008080"/>
          <w:kern w:val="0"/>
          <w:sz w:val="18"/>
          <w:szCs w:val="18"/>
          <w:lang w:val="en-GB"/>
        </w:rPr>
        <w:t>&gt;</w:t>
      </w:r>
      <w:r w:rsidRPr="00271EF8">
        <w:rPr>
          <w:rFonts w:ascii="Consolas" w:hAnsi="Consolas" w:cs="Consolas"/>
          <w:color w:val="000000"/>
          <w:kern w:val="0"/>
          <w:sz w:val="18"/>
          <w:szCs w:val="18"/>
          <w:u w:val="single"/>
          <w:lang w:val="en-GB"/>
        </w:rPr>
        <w:t>S</w:t>
      </w:r>
      <w:r w:rsidRPr="00271EF8">
        <w:rPr>
          <w:rFonts w:ascii="Consolas" w:hAnsi="Consolas" w:cs="Consolas"/>
          <w:color w:val="000000"/>
          <w:kern w:val="0"/>
          <w:sz w:val="18"/>
          <w:szCs w:val="18"/>
          <w:lang w:val="en-GB"/>
        </w:rPr>
        <w:t>TANDARD</w:t>
      </w:r>
      <w:r w:rsidRPr="00271EF8">
        <w:rPr>
          <w:rFonts w:ascii="Consolas" w:hAnsi="Consolas" w:cs="Consolas"/>
          <w:color w:val="008080"/>
          <w:kern w:val="0"/>
          <w:sz w:val="18"/>
          <w:szCs w:val="18"/>
          <w:lang w:val="en-GB"/>
        </w:rPr>
        <w:t>&lt;/</w:t>
      </w:r>
      <w:proofErr w:type="spellStart"/>
      <w:r w:rsidRPr="00271EF8">
        <w:rPr>
          <w:rFonts w:ascii="Consolas" w:hAnsi="Consolas" w:cs="Consolas"/>
          <w:color w:val="3F7F7F"/>
          <w:kern w:val="0"/>
          <w:sz w:val="18"/>
          <w:szCs w:val="18"/>
          <w:lang w:val="en-GB"/>
        </w:rPr>
        <w:t>FontFamily</w:t>
      </w:r>
      <w:proofErr w:type="spellEnd"/>
      <w:r w:rsidRPr="00271EF8">
        <w:rPr>
          <w:rFonts w:ascii="Consolas" w:hAnsi="Consolas" w:cs="Consolas"/>
          <w:color w:val="008080"/>
          <w:kern w:val="0"/>
          <w:sz w:val="18"/>
          <w:szCs w:val="18"/>
          <w:lang w:val="en-GB"/>
        </w:rPr>
        <w:t>&gt;</w:t>
      </w:r>
    </w:p>
    <w:p w14:paraId="25772656" w14:textId="77777777" w:rsidR="002F05E2" w:rsidRPr="00271EF8" w:rsidRDefault="002F05E2" w:rsidP="002F05E2">
      <w:pPr>
        <w:autoSpaceDE w:val="0"/>
        <w:autoSpaceDN w:val="0"/>
        <w:adjustRightInd w:val="0"/>
        <w:rPr>
          <w:rFonts w:ascii="Consolas" w:hAnsi="Consolas" w:cs="Consolas"/>
          <w:kern w:val="0"/>
          <w:sz w:val="18"/>
          <w:szCs w:val="18"/>
          <w:lang w:val="en-GB"/>
        </w:rPr>
      </w:pPr>
      <w:r w:rsidRPr="00271EF8">
        <w:rPr>
          <w:rFonts w:ascii="Consolas" w:hAnsi="Consolas" w:cs="Consolas"/>
          <w:color w:val="000000"/>
          <w:kern w:val="0"/>
          <w:sz w:val="18"/>
          <w:szCs w:val="18"/>
          <w:lang w:val="en-GB"/>
        </w:rPr>
        <w:t xml:space="preserve">  </w:t>
      </w:r>
      <w:r w:rsidRPr="00271EF8">
        <w:rPr>
          <w:rFonts w:ascii="Consolas" w:hAnsi="Consolas" w:cs="Consolas"/>
          <w:color w:val="008080"/>
          <w:kern w:val="0"/>
          <w:sz w:val="18"/>
          <w:szCs w:val="18"/>
          <w:lang w:val="en-GB"/>
        </w:rPr>
        <w:t>&lt;/</w:t>
      </w:r>
      <w:proofErr w:type="spellStart"/>
      <w:r w:rsidRPr="00271EF8">
        <w:rPr>
          <w:rFonts w:ascii="Consolas" w:hAnsi="Consolas" w:cs="Consolas"/>
          <w:color w:val="3F7F7F"/>
          <w:kern w:val="0"/>
          <w:sz w:val="18"/>
          <w:szCs w:val="18"/>
          <w:lang w:val="en-GB"/>
        </w:rPr>
        <w:t>SpanStyle</w:t>
      </w:r>
      <w:proofErr w:type="spellEnd"/>
      <w:r w:rsidRPr="00271EF8">
        <w:rPr>
          <w:rFonts w:ascii="Consolas" w:hAnsi="Consolas" w:cs="Consolas"/>
          <w:color w:val="008080"/>
          <w:kern w:val="0"/>
          <w:sz w:val="18"/>
          <w:szCs w:val="18"/>
          <w:lang w:val="en-GB"/>
        </w:rPr>
        <w:t>&gt;</w:t>
      </w:r>
    </w:p>
    <w:p w14:paraId="67068815" w14:textId="77777777" w:rsidR="002F05E2" w:rsidRPr="00271EF8" w:rsidRDefault="002F05E2" w:rsidP="002F05E2">
      <w:pPr>
        <w:autoSpaceDE w:val="0"/>
        <w:autoSpaceDN w:val="0"/>
        <w:adjustRightInd w:val="0"/>
        <w:rPr>
          <w:rFonts w:ascii="Consolas" w:hAnsi="Consolas" w:cs="Consolas"/>
          <w:kern w:val="0"/>
          <w:sz w:val="18"/>
          <w:szCs w:val="18"/>
          <w:lang w:val="en-GB"/>
        </w:rPr>
      </w:pPr>
      <w:r w:rsidRPr="00271EF8">
        <w:rPr>
          <w:rFonts w:ascii="Consolas" w:hAnsi="Consolas" w:cs="Consolas"/>
          <w:color w:val="000000"/>
          <w:kern w:val="0"/>
          <w:sz w:val="18"/>
          <w:szCs w:val="18"/>
          <w:lang w:val="en-GB"/>
        </w:rPr>
        <w:t xml:space="preserve">  </w:t>
      </w:r>
      <w:r w:rsidRPr="00271EF8">
        <w:rPr>
          <w:rFonts w:ascii="Consolas" w:hAnsi="Consolas" w:cs="Consolas"/>
          <w:color w:val="008080"/>
          <w:kern w:val="0"/>
          <w:sz w:val="18"/>
          <w:szCs w:val="18"/>
          <w:lang w:val="en-GB"/>
        </w:rPr>
        <w:t>&lt;</w:t>
      </w:r>
      <w:proofErr w:type="spellStart"/>
      <w:r w:rsidRPr="00271EF8">
        <w:rPr>
          <w:rFonts w:ascii="Consolas" w:hAnsi="Consolas" w:cs="Consolas"/>
          <w:color w:val="3F7F7F"/>
          <w:kern w:val="0"/>
          <w:sz w:val="18"/>
          <w:szCs w:val="18"/>
          <w:lang w:val="en-GB"/>
        </w:rPr>
        <w:t>LineSpacing</w:t>
      </w:r>
      <w:proofErr w:type="spellEnd"/>
      <w:r w:rsidRPr="00271EF8">
        <w:rPr>
          <w:rFonts w:ascii="Consolas" w:hAnsi="Consolas" w:cs="Consolas"/>
          <w:kern w:val="0"/>
          <w:sz w:val="18"/>
          <w:szCs w:val="18"/>
          <w:lang w:val="en-GB"/>
        </w:rPr>
        <w:t xml:space="preserve"> </w:t>
      </w:r>
      <w:r w:rsidRPr="00271EF8">
        <w:rPr>
          <w:rFonts w:ascii="Consolas" w:hAnsi="Consolas" w:cs="Consolas"/>
          <w:color w:val="7F007F"/>
          <w:kern w:val="0"/>
          <w:sz w:val="18"/>
          <w:szCs w:val="18"/>
          <w:lang w:val="en-GB"/>
        </w:rPr>
        <w:t>type</w:t>
      </w:r>
      <w:r w:rsidRPr="00271EF8">
        <w:rPr>
          <w:rFonts w:ascii="Consolas" w:hAnsi="Consolas" w:cs="Consolas"/>
          <w:color w:val="000000"/>
          <w:kern w:val="0"/>
          <w:sz w:val="18"/>
          <w:szCs w:val="18"/>
          <w:lang w:val="en-GB"/>
        </w:rPr>
        <w:t>=</w:t>
      </w:r>
      <w:r w:rsidRPr="00271EF8">
        <w:rPr>
          <w:rFonts w:ascii="Consolas" w:hAnsi="Consolas" w:cs="Consolas"/>
          <w:i/>
          <w:iCs/>
          <w:color w:val="2A00FF"/>
          <w:kern w:val="0"/>
          <w:sz w:val="18"/>
          <w:szCs w:val="18"/>
          <w:lang w:val="en-GB"/>
        </w:rPr>
        <w:t>"fixed"</w:t>
      </w:r>
      <w:r w:rsidRPr="00271EF8">
        <w:rPr>
          <w:rFonts w:ascii="Consolas" w:hAnsi="Consolas" w:cs="Consolas"/>
          <w:kern w:val="0"/>
          <w:sz w:val="18"/>
          <w:szCs w:val="18"/>
          <w:lang w:val="en-GB"/>
        </w:rPr>
        <w:t xml:space="preserve"> </w:t>
      </w:r>
      <w:r w:rsidRPr="00271EF8">
        <w:rPr>
          <w:rFonts w:ascii="Consolas" w:hAnsi="Consolas" w:cs="Consolas"/>
          <w:color w:val="7F007F"/>
          <w:kern w:val="0"/>
          <w:sz w:val="18"/>
          <w:szCs w:val="18"/>
          <w:lang w:val="en-GB"/>
        </w:rPr>
        <w:t>value</w:t>
      </w:r>
      <w:r w:rsidRPr="00271EF8">
        <w:rPr>
          <w:rFonts w:ascii="Consolas" w:hAnsi="Consolas" w:cs="Consolas"/>
          <w:color w:val="000000"/>
          <w:kern w:val="0"/>
          <w:sz w:val="18"/>
          <w:szCs w:val="18"/>
          <w:lang w:val="en-GB"/>
        </w:rPr>
        <w:t>=</w:t>
      </w:r>
      <w:r w:rsidRPr="00271EF8">
        <w:rPr>
          <w:rFonts w:ascii="Consolas" w:hAnsi="Consolas" w:cs="Consolas"/>
          <w:i/>
          <w:iCs/>
          <w:color w:val="2A00FF"/>
          <w:kern w:val="0"/>
          <w:sz w:val="18"/>
          <w:szCs w:val="18"/>
          <w:lang w:val="en-GB"/>
        </w:rPr>
        <w:t>"12.5pt"</w:t>
      </w:r>
      <w:r w:rsidRPr="00271EF8">
        <w:rPr>
          <w:rFonts w:ascii="Consolas" w:hAnsi="Consolas" w:cs="Consolas"/>
          <w:color w:val="008080"/>
          <w:kern w:val="0"/>
          <w:sz w:val="18"/>
          <w:szCs w:val="18"/>
          <w:lang w:val="en-GB"/>
        </w:rPr>
        <w:t>&gt;&lt;/</w:t>
      </w:r>
      <w:proofErr w:type="spellStart"/>
      <w:r w:rsidRPr="00271EF8">
        <w:rPr>
          <w:rFonts w:ascii="Consolas" w:hAnsi="Consolas" w:cs="Consolas"/>
          <w:color w:val="3F7F7F"/>
          <w:kern w:val="0"/>
          <w:sz w:val="18"/>
          <w:szCs w:val="18"/>
          <w:lang w:val="en-GB"/>
        </w:rPr>
        <w:t>LineSpacing</w:t>
      </w:r>
      <w:proofErr w:type="spellEnd"/>
      <w:r w:rsidRPr="00271EF8">
        <w:rPr>
          <w:rFonts w:ascii="Consolas" w:hAnsi="Consolas" w:cs="Consolas"/>
          <w:color w:val="008080"/>
          <w:kern w:val="0"/>
          <w:sz w:val="18"/>
          <w:szCs w:val="18"/>
          <w:lang w:val="en-GB"/>
        </w:rPr>
        <w:t>&gt;</w:t>
      </w:r>
    </w:p>
    <w:p w14:paraId="009F7B7A" w14:textId="77777777" w:rsidR="002F05E2" w:rsidRPr="00271EF8" w:rsidRDefault="002F05E2" w:rsidP="002F05E2">
      <w:pPr>
        <w:autoSpaceDE w:val="0"/>
        <w:autoSpaceDN w:val="0"/>
        <w:adjustRightInd w:val="0"/>
        <w:rPr>
          <w:rFonts w:ascii="Consolas" w:hAnsi="Consolas" w:cs="Consolas"/>
          <w:kern w:val="0"/>
          <w:sz w:val="18"/>
          <w:szCs w:val="18"/>
          <w:lang w:val="en-GB"/>
        </w:rPr>
      </w:pPr>
      <w:r w:rsidRPr="00271EF8">
        <w:rPr>
          <w:rFonts w:ascii="Consolas" w:hAnsi="Consolas" w:cs="Consolas"/>
          <w:color w:val="000000"/>
          <w:kern w:val="0"/>
          <w:sz w:val="18"/>
          <w:szCs w:val="18"/>
          <w:lang w:val="en-GB"/>
        </w:rPr>
        <w:t xml:space="preserve">  </w:t>
      </w:r>
      <w:r w:rsidRPr="00271EF8">
        <w:rPr>
          <w:rFonts w:ascii="Consolas" w:hAnsi="Consolas" w:cs="Consolas"/>
          <w:color w:val="008080"/>
          <w:kern w:val="0"/>
          <w:sz w:val="18"/>
          <w:szCs w:val="18"/>
          <w:lang w:val="en-GB"/>
        </w:rPr>
        <w:t>&lt;</w:t>
      </w:r>
      <w:proofErr w:type="spellStart"/>
      <w:r w:rsidRPr="00271EF8">
        <w:rPr>
          <w:rFonts w:ascii="Consolas" w:hAnsi="Consolas" w:cs="Consolas"/>
          <w:color w:val="3F7F7F"/>
          <w:kern w:val="0"/>
          <w:sz w:val="18"/>
          <w:szCs w:val="18"/>
          <w:lang w:val="en-GB"/>
        </w:rPr>
        <w:t>RightIndent</w:t>
      </w:r>
      <w:proofErr w:type="spellEnd"/>
      <w:r w:rsidRPr="00271EF8">
        <w:rPr>
          <w:rFonts w:ascii="Consolas" w:hAnsi="Consolas" w:cs="Consolas"/>
          <w:color w:val="008080"/>
          <w:kern w:val="0"/>
          <w:sz w:val="18"/>
          <w:szCs w:val="18"/>
          <w:lang w:val="en-GB"/>
        </w:rPr>
        <w:t>&gt;</w:t>
      </w:r>
      <w:r w:rsidRPr="00271EF8">
        <w:rPr>
          <w:rFonts w:ascii="Consolas" w:hAnsi="Consolas" w:cs="Consolas"/>
          <w:color w:val="000000"/>
          <w:kern w:val="0"/>
          <w:sz w:val="18"/>
          <w:szCs w:val="18"/>
          <w:lang w:val="en-GB"/>
        </w:rPr>
        <w:t>0.0mpt</w:t>
      </w:r>
      <w:r w:rsidRPr="00271EF8">
        <w:rPr>
          <w:rFonts w:ascii="Consolas" w:hAnsi="Consolas" w:cs="Consolas"/>
          <w:color w:val="008080"/>
          <w:kern w:val="0"/>
          <w:sz w:val="18"/>
          <w:szCs w:val="18"/>
          <w:lang w:val="en-GB"/>
        </w:rPr>
        <w:t>&lt;/</w:t>
      </w:r>
      <w:proofErr w:type="spellStart"/>
      <w:r w:rsidRPr="00271EF8">
        <w:rPr>
          <w:rFonts w:ascii="Consolas" w:hAnsi="Consolas" w:cs="Consolas"/>
          <w:color w:val="3F7F7F"/>
          <w:kern w:val="0"/>
          <w:sz w:val="18"/>
          <w:szCs w:val="18"/>
          <w:lang w:val="en-GB"/>
        </w:rPr>
        <w:t>RightIndent</w:t>
      </w:r>
      <w:proofErr w:type="spellEnd"/>
      <w:r w:rsidRPr="00271EF8">
        <w:rPr>
          <w:rFonts w:ascii="Consolas" w:hAnsi="Consolas" w:cs="Consolas"/>
          <w:color w:val="008080"/>
          <w:kern w:val="0"/>
          <w:sz w:val="18"/>
          <w:szCs w:val="18"/>
          <w:lang w:val="en-GB"/>
        </w:rPr>
        <w:t>&gt;</w:t>
      </w:r>
    </w:p>
    <w:p w14:paraId="0150B5BD" w14:textId="77777777" w:rsidR="002F05E2" w:rsidRPr="00271EF8" w:rsidRDefault="002F05E2" w:rsidP="002F05E2">
      <w:pPr>
        <w:autoSpaceDE w:val="0"/>
        <w:autoSpaceDN w:val="0"/>
        <w:adjustRightInd w:val="0"/>
        <w:rPr>
          <w:rFonts w:ascii="Consolas" w:hAnsi="Consolas" w:cs="Consolas"/>
          <w:kern w:val="0"/>
          <w:sz w:val="18"/>
          <w:szCs w:val="18"/>
          <w:lang w:val="en-GB"/>
        </w:rPr>
      </w:pPr>
      <w:r w:rsidRPr="00271EF8">
        <w:rPr>
          <w:rFonts w:ascii="Consolas" w:hAnsi="Consolas" w:cs="Consolas"/>
          <w:color w:val="000000"/>
          <w:kern w:val="0"/>
          <w:sz w:val="18"/>
          <w:szCs w:val="18"/>
          <w:lang w:val="en-GB"/>
        </w:rPr>
        <w:t xml:space="preserve">  </w:t>
      </w:r>
      <w:r w:rsidRPr="00271EF8">
        <w:rPr>
          <w:rFonts w:ascii="Consolas" w:hAnsi="Consolas" w:cs="Consolas"/>
          <w:color w:val="008080"/>
          <w:kern w:val="0"/>
          <w:sz w:val="18"/>
          <w:szCs w:val="18"/>
          <w:lang w:val="en-GB"/>
        </w:rPr>
        <w:t>&lt;</w:t>
      </w:r>
      <w:r w:rsidRPr="00271EF8">
        <w:rPr>
          <w:rFonts w:ascii="Consolas" w:hAnsi="Consolas" w:cs="Consolas"/>
          <w:color w:val="3F7F7F"/>
          <w:kern w:val="0"/>
          <w:sz w:val="18"/>
          <w:szCs w:val="18"/>
          <w:lang w:val="en-GB"/>
        </w:rPr>
        <w:t>Align</w:t>
      </w:r>
      <w:r w:rsidRPr="00271EF8">
        <w:rPr>
          <w:rFonts w:ascii="Consolas" w:hAnsi="Consolas" w:cs="Consolas"/>
          <w:color w:val="008080"/>
          <w:kern w:val="0"/>
          <w:sz w:val="18"/>
          <w:szCs w:val="18"/>
          <w:lang w:val="en-GB"/>
        </w:rPr>
        <w:t>&gt;</w:t>
      </w:r>
      <w:r w:rsidRPr="00271EF8">
        <w:rPr>
          <w:rFonts w:ascii="Consolas" w:hAnsi="Consolas" w:cs="Consolas"/>
          <w:color w:val="000000"/>
          <w:kern w:val="0"/>
          <w:sz w:val="18"/>
          <w:szCs w:val="18"/>
          <w:lang w:val="en-GB"/>
        </w:rPr>
        <w:t>left</w:t>
      </w:r>
      <w:r w:rsidRPr="00271EF8">
        <w:rPr>
          <w:rFonts w:ascii="Consolas" w:hAnsi="Consolas" w:cs="Consolas"/>
          <w:color w:val="008080"/>
          <w:kern w:val="0"/>
          <w:sz w:val="18"/>
          <w:szCs w:val="18"/>
          <w:lang w:val="en-GB"/>
        </w:rPr>
        <w:t>&lt;/</w:t>
      </w:r>
      <w:r w:rsidRPr="00271EF8">
        <w:rPr>
          <w:rFonts w:ascii="Consolas" w:hAnsi="Consolas" w:cs="Consolas"/>
          <w:color w:val="3F7F7F"/>
          <w:kern w:val="0"/>
          <w:sz w:val="18"/>
          <w:szCs w:val="18"/>
          <w:lang w:val="en-GB"/>
        </w:rPr>
        <w:t>Align</w:t>
      </w:r>
      <w:r w:rsidRPr="00271EF8">
        <w:rPr>
          <w:rFonts w:ascii="Consolas" w:hAnsi="Consolas" w:cs="Consolas"/>
          <w:color w:val="008080"/>
          <w:kern w:val="0"/>
          <w:sz w:val="18"/>
          <w:szCs w:val="18"/>
          <w:lang w:val="en-GB"/>
        </w:rPr>
        <w:t>&gt;</w:t>
      </w:r>
    </w:p>
    <w:p w14:paraId="1058D2E7" w14:textId="77777777" w:rsidR="002F05E2" w:rsidRPr="002F05E2" w:rsidRDefault="002F05E2" w:rsidP="002F05E2">
      <w:pPr>
        <w:autoSpaceDE w:val="0"/>
        <w:autoSpaceDN w:val="0"/>
        <w:adjustRightInd w:val="0"/>
        <w:rPr>
          <w:rFonts w:ascii="Consolas" w:hAnsi="Consolas" w:cs="Consolas"/>
          <w:kern w:val="0"/>
          <w:sz w:val="18"/>
          <w:szCs w:val="18"/>
        </w:rPr>
      </w:pPr>
      <w:r w:rsidRPr="00271EF8">
        <w:rPr>
          <w:rFonts w:ascii="Consolas" w:hAnsi="Consolas" w:cs="Consolas"/>
          <w:color w:val="000000"/>
          <w:kern w:val="0"/>
          <w:sz w:val="18"/>
          <w:szCs w:val="18"/>
          <w:lang w:val="en-GB"/>
        </w:rPr>
        <w:t xml:space="preserve">  </w:t>
      </w:r>
      <w:r w:rsidRPr="002F05E2">
        <w:rPr>
          <w:rFonts w:ascii="Consolas" w:hAnsi="Consolas" w:cs="Consolas"/>
          <w:color w:val="008080"/>
          <w:kern w:val="0"/>
          <w:sz w:val="18"/>
          <w:szCs w:val="18"/>
        </w:rPr>
        <w:t>&lt;</w:t>
      </w:r>
      <w:proofErr w:type="spellStart"/>
      <w:r w:rsidRPr="002F05E2">
        <w:rPr>
          <w:rFonts w:ascii="Consolas" w:hAnsi="Consolas" w:cs="Consolas"/>
          <w:color w:val="3F7F7F"/>
          <w:kern w:val="0"/>
          <w:sz w:val="18"/>
          <w:szCs w:val="18"/>
        </w:rPr>
        <w:t>LeftIndent</w:t>
      </w:r>
      <w:proofErr w:type="spellEnd"/>
      <w:r w:rsidRPr="002F05E2">
        <w:rPr>
          <w:rFonts w:ascii="Consolas" w:hAnsi="Consolas" w:cs="Consolas"/>
          <w:color w:val="008080"/>
          <w:kern w:val="0"/>
          <w:sz w:val="18"/>
          <w:szCs w:val="18"/>
        </w:rPr>
        <w:t>&gt;</w:t>
      </w:r>
      <w:r w:rsidRPr="002F05E2">
        <w:rPr>
          <w:rFonts w:ascii="Consolas" w:hAnsi="Consolas" w:cs="Consolas"/>
          <w:color w:val="000000"/>
          <w:kern w:val="0"/>
          <w:sz w:val="18"/>
          <w:szCs w:val="18"/>
        </w:rPr>
        <w:t>0.0mpt</w:t>
      </w:r>
      <w:r w:rsidRPr="002F05E2">
        <w:rPr>
          <w:rFonts w:ascii="Consolas" w:hAnsi="Consolas" w:cs="Consolas"/>
          <w:color w:val="008080"/>
          <w:kern w:val="0"/>
          <w:sz w:val="18"/>
          <w:szCs w:val="18"/>
        </w:rPr>
        <w:t>&lt;/</w:t>
      </w:r>
      <w:proofErr w:type="spellStart"/>
      <w:r w:rsidRPr="002F05E2">
        <w:rPr>
          <w:rFonts w:ascii="Consolas" w:hAnsi="Consolas" w:cs="Consolas"/>
          <w:color w:val="3F7F7F"/>
          <w:kern w:val="0"/>
          <w:sz w:val="18"/>
          <w:szCs w:val="18"/>
        </w:rPr>
        <w:t>LeftIndent</w:t>
      </w:r>
      <w:proofErr w:type="spellEnd"/>
      <w:r w:rsidRPr="002F05E2">
        <w:rPr>
          <w:rFonts w:ascii="Consolas" w:hAnsi="Consolas" w:cs="Consolas"/>
          <w:color w:val="008080"/>
          <w:kern w:val="0"/>
          <w:sz w:val="18"/>
          <w:szCs w:val="18"/>
        </w:rPr>
        <w:t>&gt;</w:t>
      </w:r>
    </w:p>
    <w:p w14:paraId="3A9FB295" w14:textId="5758E085" w:rsidR="002F05E2" w:rsidRDefault="002F05E2" w:rsidP="002F05E2">
      <w:pPr>
        <w:autoSpaceDE w:val="0"/>
        <w:autoSpaceDN w:val="0"/>
        <w:adjustRightInd w:val="0"/>
        <w:rPr>
          <w:rFonts w:ascii="Consolas" w:hAnsi="Consolas" w:cs="Consolas"/>
          <w:color w:val="008080"/>
          <w:kern w:val="0"/>
          <w:sz w:val="18"/>
          <w:szCs w:val="18"/>
        </w:rPr>
      </w:pPr>
      <w:r w:rsidRPr="002F05E2">
        <w:rPr>
          <w:rFonts w:ascii="Consolas" w:hAnsi="Consolas" w:cs="Consolas"/>
          <w:color w:val="000000"/>
          <w:kern w:val="0"/>
          <w:sz w:val="18"/>
          <w:szCs w:val="18"/>
        </w:rPr>
        <w:t xml:space="preserve"> </w:t>
      </w:r>
      <w:r w:rsidRPr="002F05E2">
        <w:rPr>
          <w:rFonts w:ascii="Consolas" w:hAnsi="Consolas" w:cs="Consolas"/>
          <w:color w:val="008080"/>
          <w:kern w:val="0"/>
          <w:sz w:val="18"/>
          <w:szCs w:val="18"/>
        </w:rPr>
        <w:t>&lt;/</w:t>
      </w:r>
      <w:proofErr w:type="spellStart"/>
      <w:r w:rsidRPr="002F05E2">
        <w:rPr>
          <w:rFonts w:ascii="Consolas" w:hAnsi="Consolas" w:cs="Consolas"/>
          <w:color w:val="3F7F7F"/>
          <w:kern w:val="0"/>
          <w:sz w:val="18"/>
          <w:szCs w:val="18"/>
        </w:rPr>
        <w:t>ParStyle</w:t>
      </w:r>
      <w:proofErr w:type="spellEnd"/>
      <w:r w:rsidRPr="002F05E2">
        <w:rPr>
          <w:rFonts w:ascii="Consolas" w:hAnsi="Consolas" w:cs="Consolas"/>
          <w:color w:val="008080"/>
          <w:kern w:val="0"/>
          <w:sz w:val="18"/>
          <w:szCs w:val="18"/>
        </w:rPr>
        <w:t>&gt;</w:t>
      </w:r>
    </w:p>
    <w:bookmarkEnd w:id="138"/>
    <w:p w14:paraId="07AA34BF" w14:textId="77777777" w:rsidR="00104386" w:rsidRPr="002F05E2" w:rsidRDefault="00104386" w:rsidP="002F05E2">
      <w:pPr>
        <w:autoSpaceDE w:val="0"/>
        <w:autoSpaceDN w:val="0"/>
        <w:adjustRightInd w:val="0"/>
        <w:rPr>
          <w:rFonts w:ascii="Consolas" w:hAnsi="Consolas" w:cs="Consolas"/>
          <w:kern w:val="0"/>
          <w:sz w:val="18"/>
          <w:szCs w:val="18"/>
        </w:rPr>
      </w:pPr>
    </w:p>
    <w:p w14:paraId="4425EF0C" w14:textId="1EC52AE3" w:rsidR="00C4482B" w:rsidRDefault="006E2B03" w:rsidP="000916E2">
      <w:pPr>
        <w:pStyle w:val="Text"/>
      </w:pPr>
      <w:r>
        <w:t>Stile, die für die Vorlagenerstellung genutzt werden</w:t>
      </w:r>
      <w:r w:rsidR="00B93FBA">
        <w:t>, können mit beliebigen Namen versehen werden.</w:t>
      </w:r>
    </w:p>
    <w:p w14:paraId="7D5DEB0D" w14:textId="77777777" w:rsidR="000811FA" w:rsidRDefault="000811FA" w:rsidP="00B8490F">
      <w:pPr>
        <w:pStyle w:val="berschrift1"/>
      </w:pPr>
      <w:bookmarkStart w:id="139" w:name="_Toc121136837"/>
      <w:r>
        <w:t>Beispielvorlagen</w:t>
      </w:r>
      <w:bookmarkEnd w:id="139"/>
    </w:p>
    <w:p w14:paraId="152FF654" w14:textId="5FBDB1C5" w:rsidR="00B87726" w:rsidRPr="00D366C6" w:rsidRDefault="00B87726" w:rsidP="00D366C6">
      <w:pPr>
        <w:pStyle w:val="Text"/>
      </w:pPr>
    </w:p>
    <w:tbl>
      <w:tblPr>
        <w:tblStyle w:val="Tabellenraster"/>
        <w:tblW w:w="0" w:type="auto"/>
        <w:tblLook w:val="04A0" w:firstRow="1" w:lastRow="0" w:firstColumn="1" w:lastColumn="0" w:noHBand="0" w:noVBand="1"/>
      </w:tblPr>
      <w:tblGrid>
        <w:gridCol w:w="4832"/>
        <w:gridCol w:w="4231"/>
      </w:tblGrid>
      <w:tr w:rsidR="003471D4" w14:paraId="504C6345" w14:textId="77777777" w:rsidTr="003471D4">
        <w:tc>
          <w:tcPr>
            <w:tcW w:w="4126" w:type="dxa"/>
          </w:tcPr>
          <w:p w14:paraId="6443ABBB" w14:textId="0E3A86A2" w:rsidR="0053055A" w:rsidRDefault="00142344" w:rsidP="006C4CBD">
            <w:pPr>
              <w:pStyle w:val="Text"/>
            </w:pPr>
            <w:r>
              <w:t>Vorlage</w:t>
            </w:r>
          </w:p>
        </w:tc>
        <w:tc>
          <w:tcPr>
            <w:tcW w:w="4937" w:type="dxa"/>
          </w:tcPr>
          <w:p w14:paraId="13201182" w14:textId="236692E7" w:rsidR="0053055A" w:rsidRDefault="00957954" w:rsidP="006C4CBD">
            <w:pPr>
              <w:pStyle w:val="Text"/>
            </w:pPr>
            <w:r>
              <w:t xml:space="preserve">(Kapitel) </w:t>
            </w:r>
            <w:r w:rsidR="00142344">
              <w:t>Beschreibung</w:t>
            </w:r>
          </w:p>
        </w:tc>
      </w:tr>
      <w:tr w:rsidR="003471D4" w14:paraId="61C74A98" w14:textId="77777777" w:rsidTr="003471D4">
        <w:tc>
          <w:tcPr>
            <w:tcW w:w="4126" w:type="dxa"/>
          </w:tcPr>
          <w:p w14:paraId="1D892D01" w14:textId="2AD49CE9" w:rsidR="0053055A" w:rsidRPr="00D366C6" w:rsidRDefault="00CD0FB2" w:rsidP="006C4CBD">
            <w:pPr>
              <w:pStyle w:val="Text"/>
              <w:rPr>
                <w:sz w:val="16"/>
                <w:szCs w:val="16"/>
              </w:rPr>
            </w:pPr>
            <w:r w:rsidRPr="00D366C6">
              <w:rPr>
                <w:sz w:val="16"/>
                <w:szCs w:val="16"/>
              </w:rPr>
              <w:t>Demo_EineKorrespondenz</w:t>
            </w:r>
            <w:r w:rsidR="003D25A6" w:rsidRPr="00D366C6">
              <w:rPr>
                <w:sz w:val="16"/>
                <w:szCs w:val="16"/>
              </w:rPr>
              <w:t>.template</w:t>
            </w:r>
          </w:p>
        </w:tc>
        <w:tc>
          <w:tcPr>
            <w:tcW w:w="4937" w:type="dxa"/>
          </w:tcPr>
          <w:p w14:paraId="22E907C9" w14:textId="23FEE7C2" w:rsidR="0053055A" w:rsidRPr="00D366C6" w:rsidRDefault="001064AE" w:rsidP="006C4CBD">
            <w:pPr>
              <w:pStyle w:val="Text"/>
              <w:rPr>
                <w:sz w:val="16"/>
                <w:szCs w:val="16"/>
              </w:rPr>
            </w:pPr>
            <w:r w:rsidRPr="00D366C6">
              <w:rPr>
                <w:sz w:val="16"/>
                <w:szCs w:val="16"/>
              </w:rPr>
              <w:t>(</w:t>
            </w:r>
            <w:r w:rsidRPr="00D366C6">
              <w:rPr>
                <w:sz w:val="16"/>
                <w:szCs w:val="16"/>
              </w:rPr>
              <w:fldChar w:fldCharType="begin"/>
            </w:r>
            <w:r w:rsidRPr="00D366C6">
              <w:rPr>
                <w:sz w:val="16"/>
                <w:szCs w:val="16"/>
              </w:rPr>
              <w:instrText xml:space="preserve"> REF _Ref35360103 \r \h </w:instrText>
            </w:r>
            <w:r w:rsidR="00FB3A6D">
              <w:rPr>
                <w:sz w:val="16"/>
                <w:szCs w:val="16"/>
              </w:rPr>
              <w:instrText xml:space="preserve"> \* MERGEFORMAT </w:instrText>
            </w:r>
            <w:r w:rsidRPr="00D366C6">
              <w:rPr>
                <w:sz w:val="16"/>
                <w:szCs w:val="16"/>
              </w:rPr>
            </w:r>
            <w:r w:rsidRPr="00D366C6">
              <w:rPr>
                <w:sz w:val="16"/>
                <w:szCs w:val="16"/>
              </w:rPr>
              <w:fldChar w:fldCharType="separate"/>
            </w:r>
            <w:r w:rsidR="0052176A">
              <w:rPr>
                <w:sz w:val="16"/>
                <w:szCs w:val="16"/>
              </w:rPr>
              <w:t>1.2.9.1</w:t>
            </w:r>
            <w:r w:rsidRPr="00D366C6">
              <w:rPr>
                <w:sz w:val="16"/>
                <w:szCs w:val="16"/>
              </w:rPr>
              <w:fldChar w:fldCharType="end"/>
            </w:r>
            <w:r w:rsidRPr="00D366C6">
              <w:rPr>
                <w:sz w:val="16"/>
                <w:szCs w:val="16"/>
              </w:rPr>
              <w:t>)</w:t>
            </w:r>
            <w:r w:rsidR="00843BEE" w:rsidRPr="00D366C6">
              <w:rPr>
                <w:sz w:val="16"/>
                <w:szCs w:val="16"/>
              </w:rPr>
              <w:t xml:space="preserve"> </w:t>
            </w:r>
            <w:r w:rsidR="00702C55" w:rsidRPr="00D366C6">
              <w:rPr>
                <w:sz w:val="16"/>
                <w:szCs w:val="16"/>
              </w:rPr>
              <w:t>Testfall 1Korrespondenz_1Exemplar_zentral e</w:t>
            </w:r>
            <w:r w:rsidR="00765F28" w:rsidRPr="00D366C6">
              <w:rPr>
                <w:sz w:val="16"/>
                <w:szCs w:val="16"/>
              </w:rPr>
              <w:t>rzeugt eine Korrespondenz mit einem Exemplar</w:t>
            </w:r>
            <w:r w:rsidR="0050248F">
              <w:rPr>
                <w:sz w:val="16"/>
                <w:szCs w:val="16"/>
              </w:rPr>
              <w:t>.</w:t>
            </w:r>
          </w:p>
          <w:p w14:paraId="32903829" w14:textId="79F6CA8D" w:rsidR="00843BEE" w:rsidRPr="00D366C6" w:rsidRDefault="00843BEE">
            <w:pPr>
              <w:pStyle w:val="Text"/>
              <w:rPr>
                <w:sz w:val="16"/>
                <w:szCs w:val="16"/>
              </w:rPr>
            </w:pPr>
            <w:r w:rsidRPr="00D366C6">
              <w:rPr>
                <w:sz w:val="16"/>
                <w:szCs w:val="16"/>
              </w:rPr>
              <w:t>(</w:t>
            </w:r>
            <w:r w:rsidR="00702C55" w:rsidRPr="00D366C6">
              <w:rPr>
                <w:sz w:val="16"/>
                <w:szCs w:val="16"/>
              </w:rPr>
              <w:fldChar w:fldCharType="begin"/>
            </w:r>
            <w:r w:rsidR="00702C55" w:rsidRPr="00D366C6">
              <w:rPr>
                <w:sz w:val="16"/>
                <w:szCs w:val="16"/>
              </w:rPr>
              <w:instrText xml:space="preserve"> REF _Ref35360173 \r \h </w:instrText>
            </w:r>
            <w:r w:rsidR="00FB3A6D">
              <w:rPr>
                <w:sz w:val="16"/>
                <w:szCs w:val="16"/>
              </w:rPr>
              <w:instrText xml:space="preserve"> \* MERGEFORMAT </w:instrText>
            </w:r>
            <w:r w:rsidR="00702C55" w:rsidRPr="00D366C6">
              <w:rPr>
                <w:sz w:val="16"/>
                <w:szCs w:val="16"/>
              </w:rPr>
            </w:r>
            <w:r w:rsidR="00702C55" w:rsidRPr="00D366C6">
              <w:rPr>
                <w:sz w:val="16"/>
                <w:szCs w:val="16"/>
              </w:rPr>
              <w:fldChar w:fldCharType="separate"/>
            </w:r>
            <w:r w:rsidR="0052176A">
              <w:rPr>
                <w:sz w:val="16"/>
                <w:szCs w:val="16"/>
              </w:rPr>
              <w:t>1.3.3.1</w:t>
            </w:r>
            <w:r w:rsidR="00702C55" w:rsidRPr="00D366C6">
              <w:rPr>
                <w:sz w:val="16"/>
                <w:szCs w:val="16"/>
              </w:rPr>
              <w:fldChar w:fldCharType="end"/>
            </w:r>
            <w:r w:rsidRPr="00D366C6">
              <w:rPr>
                <w:sz w:val="16"/>
                <w:szCs w:val="16"/>
              </w:rPr>
              <w:t>)</w:t>
            </w:r>
            <w:r w:rsidR="00D54B7D" w:rsidRPr="00D366C6">
              <w:rPr>
                <w:sz w:val="16"/>
                <w:szCs w:val="16"/>
              </w:rPr>
              <w:t xml:space="preserve"> Testfall 1Korrespondenz_1Exemplar_AlternativEmpfaenger erzeugt eine Korrespondenz mit einem </w:t>
            </w:r>
            <w:proofErr w:type="gramStart"/>
            <w:r w:rsidR="00D54B7D" w:rsidRPr="00D366C6">
              <w:rPr>
                <w:sz w:val="16"/>
                <w:szCs w:val="16"/>
              </w:rPr>
              <w:t>Exemplar</w:t>
            </w:r>
            <w:proofErr w:type="gramEnd"/>
            <w:r w:rsidR="00D54B7D" w:rsidRPr="00D366C6">
              <w:rPr>
                <w:sz w:val="16"/>
                <w:szCs w:val="16"/>
              </w:rPr>
              <w:t xml:space="preserve"> </w:t>
            </w:r>
            <w:r w:rsidR="00136C18" w:rsidRPr="00D366C6">
              <w:rPr>
                <w:sz w:val="16"/>
                <w:szCs w:val="16"/>
              </w:rPr>
              <w:t xml:space="preserve">welches </w:t>
            </w:r>
            <w:r w:rsidR="00E07977" w:rsidRPr="00D366C6">
              <w:rPr>
                <w:sz w:val="16"/>
                <w:szCs w:val="16"/>
              </w:rPr>
              <w:t>an einen alternativen Empfänger verschickt wird</w:t>
            </w:r>
            <w:r w:rsidR="0050248F">
              <w:rPr>
                <w:sz w:val="16"/>
                <w:szCs w:val="16"/>
              </w:rPr>
              <w:t>.</w:t>
            </w:r>
          </w:p>
        </w:tc>
      </w:tr>
      <w:tr w:rsidR="003471D4" w14:paraId="317E0C6D" w14:textId="77777777" w:rsidTr="003471D4">
        <w:tc>
          <w:tcPr>
            <w:tcW w:w="4126" w:type="dxa"/>
          </w:tcPr>
          <w:p w14:paraId="358590EC" w14:textId="229B6F27" w:rsidR="0053055A" w:rsidRPr="00D366C6" w:rsidRDefault="003D25A6" w:rsidP="006C4CBD">
            <w:pPr>
              <w:pStyle w:val="Text"/>
              <w:rPr>
                <w:sz w:val="16"/>
                <w:szCs w:val="16"/>
              </w:rPr>
            </w:pPr>
            <w:r w:rsidRPr="00D366C6">
              <w:rPr>
                <w:sz w:val="16"/>
                <w:szCs w:val="16"/>
              </w:rPr>
              <w:t>Demo_EineKorrespondenz_</w:t>
            </w:r>
            <w:r w:rsidR="001D25DD" w:rsidRPr="00D366C6">
              <w:rPr>
                <w:sz w:val="16"/>
                <w:szCs w:val="16"/>
              </w:rPr>
              <w:t>ZweiExemplare.template</w:t>
            </w:r>
          </w:p>
        </w:tc>
        <w:tc>
          <w:tcPr>
            <w:tcW w:w="4937" w:type="dxa"/>
          </w:tcPr>
          <w:p w14:paraId="60157032" w14:textId="30AF1C9C" w:rsidR="0053055A" w:rsidRPr="00D366C6" w:rsidRDefault="00C7354B" w:rsidP="006C4CBD">
            <w:pPr>
              <w:pStyle w:val="Text"/>
              <w:rPr>
                <w:sz w:val="16"/>
                <w:szCs w:val="16"/>
              </w:rPr>
            </w:pPr>
            <w:r>
              <w:rPr>
                <w:sz w:val="16"/>
                <w:szCs w:val="16"/>
              </w:rPr>
              <w:t>(</w:t>
            </w:r>
            <w:r w:rsidR="00E52A72">
              <w:rPr>
                <w:sz w:val="16"/>
                <w:szCs w:val="16"/>
              </w:rPr>
              <w:fldChar w:fldCharType="begin"/>
            </w:r>
            <w:r w:rsidR="00E52A72">
              <w:rPr>
                <w:sz w:val="16"/>
                <w:szCs w:val="16"/>
              </w:rPr>
              <w:instrText xml:space="preserve"> REF _Ref35360486 \r \h </w:instrText>
            </w:r>
            <w:r w:rsidR="00E52A72">
              <w:rPr>
                <w:sz w:val="16"/>
                <w:szCs w:val="16"/>
              </w:rPr>
            </w:r>
            <w:r w:rsidR="00E52A72">
              <w:rPr>
                <w:sz w:val="16"/>
                <w:szCs w:val="16"/>
              </w:rPr>
              <w:fldChar w:fldCharType="separate"/>
            </w:r>
            <w:r w:rsidR="0052176A">
              <w:rPr>
                <w:sz w:val="16"/>
                <w:szCs w:val="16"/>
              </w:rPr>
              <w:t>1.2.9.2</w:t>
            </w:r>
            <w:r w:rsidR="00E52A72">
              <w:rPr>
                <w:sz w:val="16"/>
                <w:szCs w:val="16"/>
              </w:rPr>
              <w:fldChar w:fldCharType="end"/>
            </w:r>
            <w:r>
              <w:rPr>
                <w:sz w:val="16"/>
                <w:szCs w:val="16"/>
              </w:rPr>
              <w:t>)</w:t>
            </w:r>
            <w:r w:rsidR="007C2440">
              <w:rPr>
                <w:sz w:val="16"/>
                <w:szCs w:val="16"/>
              </w:rPr>
              <w:t xml:space="preserve"> </w:t>
            </w:r>
            <w:r w:rsidR="00D975D1">
              <w:rPr>
                <w:sz w:val="16"/>
                <w:szCs w:val="16"/>
              </w:rPr>
              <w:t>Testfall 1Korresponden</w:t>
            </w:r>
            <w:r w:rsidR="002B11BC">
              <w:rPr>
                <w:sz w:val="16"/>
                <w:szCs w:val="16"/>
              </w:rPr>
              <w:t>z_2Exemplare_zentral erzeugt eine Korrespondenz mit zwei Exemplaren</w:t>
            </w:r>
            <w:r w:rsidR="00CC50CC">
              <w:rPr>
                <w:sz w:val="16"/>
                <w:szCs w:val="16"/>
              </w:rPr>
              <w:t>. Das weitere Exemplar wird einem anderen Empfänger zugestellt</w:t>
            </w:r>
            <w:r w:rsidR="0050248F">
              <w:rPr>
                <w:sz w:val="16"/>
                <w:szCs w:val="16"/>
              </w:rPr>
              <w:t>.</w:t>
            </w:r>
          </w:p>
        </w:tc>
      </w:tr>
      <w:tr w:rsidR="003471D4" w14:paraId="6DCB7D9B" w14:textId="77777777" w:rsidTr="003471D4">
        <w:tc>
          <w:tcPr>
            <w:tcW w:w="4126" w:type="dxa"/>
          </w:tcPr>
          <w:p w14:paraId="10BD18DD" w14:textId="7F56CB6C" w:rsidR="00A64CD8" w:rsidRPr="00D366C6" w:rsidRDefault="008F089A" w:rsidP="006C4CBD">
            <w:pPr>
              <w:pStyle w:val="Text"/>
              <w:rPr>
                <w:sz w:val="16"/>
                <w:szCs w:val="16"/>
              </w:rPr>
            </w:pPr>
            <w:r w:rsidRPr="0072515F">
              <w:rPr>
                <w:sz w:val="16"/>
                <w:szCs w:val="16"/>
              </w:rPr>
              <w:t>Demo_</w:t>
            </w:r>
            <w:r>
              <w:rPr>
                <w:sz w:val="16"/>
                <w:szCs w:val="16"/>
              </w:rPr>
              <w:t>Zwei</w:t>
            </w:r>
            <w:r w:rsidRPr="0072515F">
              <w:rPr>
                <w:sz w:val="16"/>
                <w:szCs w:val="16"/>
              </w:rPr>
              <w:t>Korrespondenz</w:t>
            </w:r>
            <w:r>
              <w:rPr>
                <w:sz w:val="16"/>
                <w:szCs w:val="16"/>
              </w:rPr>
              <w:t>en</w:t>
            </w:r>
            <w:r w:rsidRPr="0072515F">
              <w:rPr>
                <w:sz w:val="16"/>
                <w:szCs w:val="16"/>
              </w:rPr>
              <w:t>.template</w:t>
            </w:r>
          </w:p>
        </w:tc>
        <w:tc>
          <w:tcPr>
            <w:tcW w:w="4937" w:type="dxa"/>
          </w:tcPr>
          <w:p w14:paraId="416F8198" w14:textId="39120F2C" w:rsidR="00A64CD8" w:rsidRPr="00D366C6" w:rsidRDefault="00BE618D" w:rsidP="006C4CBD">
            <w:pPr>
              <w:pStyle w:val="Text"/>
              <w:rPr>
                <w:sz w:val="16"/>
                <w:szCs w:val="16"/>
              </w:rPr>
            </w:pPr>
            <w:r>
              <w:rPr>
                <w:sz w:val="16"/>
                <w:szCs w:val="16"/>
              </w:rPr>
              <w:t>(</w:t>
            </w:r>
            <w:r w:rsidR="001B661E">
              <w:rPr>
                <w:sz w:val="16"/>
                <w:szCs w:val="16"/>
              </w:rPr>
              <w:fldChar w:fldCharType="begin"/>
            </w:r>
            <w:r w:rsidR="001B661E">
              <w:rPr>
                <w:sz w:val="16"/>
                <w:szCs w:val="16"/>
              </w:rPr>
              <w:instrText xml:space="preserve"> REF _Ref35360721 \r \h </w:instrText>
            </w:r>
            <w:r w:rsidR="001B661E">
              <w:rPr>
                <w:sz w:val="16"/>
                <w:szCs w:val="16"/>
              </w:rPr>
            </w:r>
            <w:r w:rsidR="001B661E">
              <w:rPr>
                <w:sz w:val="16"/>
                <w:szCs w:val="16"/>
              </w:rPr>
              <w:fldChar w:fldCharType="separate"/>
            </w:r>
            <w:r w:rsidR="0052176A">
              <w:rPr>
                <w:sz w:val="16"/>
                <w:szCs w:val="16"/>
              </w:rPr>
              <w:t>1.2.9.3</w:t>
            </w:r>
            <w:r w:rsidR="001B661E">
              <w:rPr>
                <w:sz w:val="16"/>
                <w:szCs w:val="16"/>
              </w:rPr>
              <w:fldChar w:fldCharType="end"/>
            </w:r>
            <w:r>
              <w:rPr>
                <w:sz w:val="16"/>
                <w:szCs w:val="16"/>
              </w:rPr>
              <w:t xml:space="preserve">) </w:t>
            </w:r>
            <w:r w:rsidR="00D7096F">
              <w:rPr>
                <w:sz w:val="16"/>
                <w:szCs w:val="16"/>
              </w:rPr>
              <w:t xml:space="preserve">Testfall </w:t>
            </w:r>
            <w:r w:rsidR="002069B8">
              <w:rPr>
                <w:sz w:val="16"/>
                <w:szCs w:val="16"/>
              </w:rPr>
              <w:t>2Korrespondenzen_1Exemplar_zentral</w:t>
            </w:r>
            <w:r w:rsidR="00E95E32">
              <w:rPr>
                <w:sz w:val="16"/>
                <w:szCs w:val="16"/>
              </w:rPr>
              <w:t xml:space="preserve"> erzeugt </w:t>
            </w:r>
            <w:r w:rsidR="00D119EF">
              <w:rPr>
                <w:sz w:val="16"/>
                <w:szCs w:val="16"/>
              </w:rPr>
              <w:t>zwei Korrespondenzen mit jeweils einem Exemplar</w:t>
            </w:r>
            <w:r w:rsidR="005C5628">
              <w:rPr>
                <w:sz w:val="16"/>
                <w:szCs w:val="16"/>
              </w:rPr>
              <w:t>. Die Korrespondenzen haben dabei einen unterschiedlichen Inhalt</w:t>
            </w:r>
            <w:r w:rsidR="0050248F">
              <w:rPr>
                <w:sz w:val="16"/>
                <w:szCs w:val="16"/>
              </w:rPr>
              <w:t>.</w:t>
            </w:r>
          </w:p>
        </w:tc>
      </w:tr>
      <w:tr w:rsidR="003471D4" w14:paraId="5A8ADECB" w14:textId="77777777" w:rsidTr="003471D4">
        <w:tc>
          <w:tcPr>
            <w:tcW w:w="4126" w:type="dxa"/>
          </w:tcPr>
          <w:p w14:paraId="2B8E05EA" w14:textId="1162574B" w:rsidR="00A64CD8" w:rsidRPr="00D366C6" w:rsidRDefault="00C95A36" w:rsidP="006C4CBD">
            <w:pPr>
              <w:pStyle w:val="Text"/>
              <w:rPr>
                <w:sz w:val="16"/>
                <w:szCs w:val="16"/>
              </w:rPr>
            </w:pPr>
            <w:r w:rsidRPr="0072515F">
              <w:rPr>
                <w:sz w:val="16"/>
                <w:szCs w:val="16"/>
              </w:rPr>
              <w:t>Demo_EineKorrespondenz</w:t>
            </w:r>
            <w:r w:rsidR="00295F91">
              <w:rPr>
                <w:sz w:val="16"/>
                <w:szCs w:val="16"/>
              </w:rPr>
              <w:t>_Infoblatt_AGB.template</w:t>
            </w:r>
          </w:p>
        </w:tc>
        <w:tc>
          <w:tcPr>
            <w:tcW w:w="4937" w:type="dxa"/>
          </w:tcPr>
          <w:p w14:paraId="02859AA8" w14:textId="29F85C2E" w:rsidR="00A64CD8" w:rsidRPr="00D366C6" w:rsidRDefault="00295F91" w:rsidP="006C4CBD">
            <w:pPr>
              <w:pStyle w:val="Text"/>
              <w:rPr>
                <w:sz w:val="16"/>
                <w:szCs w:val="16"/>
              </w:rPr>
            </w:pPr>
            <w:r>
              <w:rPr>
                <w:sz w:val="16"/>
                <w:szCs w:val="16"/>
              </w:rPr>
              <w:t>(</w:t>
            </w:r>
            <w:r w:rsidR="00860C0E">
              <w:rPr>
                <w:sz w:val="16"/>
                <w:szCs w:val="16"/>
              </w:rPr>
              <w:fldChar w:fldCharType="begin"/>
            </w:r>
            <w:r w:rsidR="00860C0E">
              <w:rPr>
                <w:sz w:val="16"/>
                <w:szCs w:val="16"/>
              </w:rPr>
              <w:instrText xml:space="preserve"> REF _Ref35361333 \r \h </w:instrText>
            </w:r>
            <w:r w:rsidR="00860C0E">
              <w:rPr>
                <w:sz w:val="16"/>
                <w:szCs w:val="16"/>
              </w:rPr>
            </w:r>
            <w:r w:rsidR="00860C0E">
              <w:rPr>
                <w:sz w:val="16"/>
                <w:szCs w:val="16"/>
              </w:rPr>
              <w:fldChar w:fldCharType="separate"/>
            </w:r>
            <w:r w:rsidR="0052176A">
              <w:rPr>
                <w:sz w:val="16"/>
                <w:szCs w:val="16"/>
              </w:rPr>
              <w:t>1.4.1</w:t>
            </w:r>
            <w:r w:rsidR="00860C0E">
              <w:rPr>
                <w:sz w:val="16"/>
                <w:szCs w:val="16"/>
              </w:rPr>
              <w:fldChar w:fldCharType="end"/>
            </w:r>
            <w:r>
              <w:rPr>
                <w:sz w:val="16"/>
                <w:szCs w:val="16"/>
              </w:rPr>
              <w:t xml:space="preserve">) </w:t>
            </w:r>
            <w:r w:rsidR="00860C0E" w:rsidRPr="0072515F">
              <w:rPr>
                <w:sz w:val="16"/>
                <w:szCs w:val="16"/>
              </w:rPr>
              <w:t>Testfall 1Korrespondenz_1Exemplar</w:t>
            </w:r>
            <w:r w:rsidR="004241FF" w:rsidRPr="0072515F">
              <w:rPr>
                <w:sz w:val="16"/>
                <w:szCs w:val="16"/>
              </w:rPr>
              <w:t xml:space="preserve"> erzeugt eine Korrespondenz mit einem Exemplar</w:t>
            </w:r>
            <w:r w:rsidR="004241FF">
              <w:rPr>
                <w:sz w:val="16"/>
                <w:szCs w:val="16"/>
              </w:rPr>
              <w:t xml:space="preserve">, das aus verschiedenen </w:t>
            </w:r>
            <w:r w:rsidR="00DD7726">
              <w:rPr>
                <w:sz w:val="16"/>
                <w:szCs w:val="16"/>
              </w:rPr>
              <w:t>Teildokumenten besteht</w:t>
            </w:r>
            <w:r w:rsidR="0050248F">
              <w:rPr>
                <w:sz w:val="16"/>
                <w:szCs w:val="16"/>
              </w:rPr>
              <w:t>.</w:t>
            </w:r>
          </w:p>
        </w:tc>
      </w:tr>
      <w:tr w:rsidR="00041D6A" w14:paraId="0EDB5A44" w14:textId="77777777" w:rsidTr="003471D4">
        <w:tc>
          <w:tcPr>
            <w:tcW w:w="4126" w:type="dxa"/>
          </w:tcPr>
          <w:p w14:paraId="48D4C1B1" w14:textId="6C704465" w:rsidR="00041D6A" w:rsidRPr="00D366C6" w:rsidRDefault="00041D6A" w:rsidP="00041D6A">
            <w:pPr>
              <w:pStyle w:val="Text"/>
              <w:rPr>
                <w:sz w:val="16"/>
                <w:szCs w:val="16"/>
              </w:rPr>
            </w:pPr>
            <w:r w:rsidRPr="0072515F">
              <w:rPr>
                <w:sz w:val="16"/>
                <w:szCs w:val="16"/>
              </w:rPr>
              <w:t>Demo_EineKorrespondenz</w:t>
            </w:r>
            <w:r>
              <w:rPr>
                <w:sz w:val="16"/>
                <w:szCs w:val="16"/>
              </w:rPr>
              <w:t>_</w:t>
            </w:r>
            <w:r w:rsidR="008121E8">
              <w:rPr>
                <w:sz w:val="16"/>
                <w:szCs w:val="16"/>
              </w:rPr>
              <w:t>ZweiExemplare_</w:t>
            </w:r>
            <w:r>
              <w:rPr>
                <w:sz w:val="16"/>
                <w:szCs w:val="16"/>
              </w:rPr>
              <w:t>Infoblatt.template</w:t>
            </w:r>
          </w:p>
        </w:tc>
        <w:tc>
          <w:tcPr>
            <w:tcW w:w="4937" w:type="dxa"/>
          </w:tcPr>
          <w:p w14:paraId="25176DC8" w14:textId="4EF3487F" w:rsidR="00041D6A" w:rsidRPr="00D366C6" w:rsidRDefault="00EE082B" w:rsidP="00041D6A">
            <w:pPr>
              <w:pStyle w:val="Text"/>
              <w:rPr>
                <w:sz w:val="16"/>
                <w:szCs w:val="16"/>
              </w:rPr>
            </w:pPr>
            <w:r>
              <w:rPr>
                <w:sz w:val="16"/>
                <w:szCs w:val="16"/>
              </w:rPr>
              <w:t>(</w:t>
            </w:r>
            <w:r w:rsidR="005863B6">
              <w:rPr>
                <w:sz w:val="16"/>
                <w:szCs w:val="16"/>
              </w:rPr>
              <w:fldChar w:fldCharType="begin"/>
            </w:r>
            <w:r w:rsidR="005863B6">
              <w:rPr>
                <w:sz w:val="16"/>
                <w:szCs w:val="16"/>
              </w:rPr>
              <w:instrText xml:space="preserve"> REF _Ref35414889 \r \h </w:instrText>
            </w:r>
            <w:r w:rsidR="005863B6">
              <w:rPr>
                <w:sz w:val="16"/>
                <w:szCs w:val="16"/>
              </w:rPr>
            </w:r>
            <w:r w:rsidR="005863B6">
              <w:rPr>
                <w:sz w:val="16"/>
                <w:szCs w:val="16"/>
              </w:rPr>
              <w:fldChar w:fldCharType="separate"/>
            </w:r>
            <w:r w:rsidR="0052176A">
              <w:rPr>
                <w:sz w:val="16"/>
                <w:szCs w:val="16"/>
              </w:rPr>
              <w:t>1.4.2.1</w:t>
            </w:r>
            <w:r w:rsidR="005863B6">
              <w:rPr>
                <w:sz w:val="16"/>
                <w:szCs w:val="16"/>
              </w:rPr>
              <w:fldChar w:fldCharType="end"/>
            </w:r>
            <w:r>
              <w:rPr>
                <w:sz w:val="16"/>
                <w:szCs w:val="16"/>
              </w:rPr>
              <w:t>)</w:t>
            </w:r>
            <w:r w:rsidR="005863B6">
              <w:rPr>
                <w:sz w:val="16"/>
                <w:szCs w:val="16"/>
              </w:rPr>
              <w:t xml:space="preserve"> </w:t>
            </w:r>
            <w:r w:rsidR="00890EB0" w:rsidRPr="0072515F">
              <w:rPr>
                <w:sz w:val="16"/>
                <w:szCs w:val="16"/>
              </w:rPr>
              <w:t>Testfall 1Korrespondenz_</w:t>
            </w:r>
            <w:r w:rsidR="00890EB0">
              <w:rPr>
                <w:sz w:val="16"/>
                <w:szCs w:val="16"/>
              </w:rPr>
              <w:t>2</w:t>
            </w:r>
            <w:r w:rsidR="00890EB0" w:rsidRPr="0072515F">
              <w:rPr>
                <w:sz w:val="16"/>
                <w:szCs w:val="16"/>
              </w:rPr>
              <w:t>Exemplar</w:t>
            </w:r>
            <w:r w:rsidR="00890EB0">
              <w:rPr>
                <w:sz w:val="16"/>
                <w:szCs w:val="16"/>
              </w:rPr>
              <w:t>e_</w:t>
            </w:r>
            <w:r w:rsidR="00890EB0" w:rsidRPr="0072515F">
              <w:rPr>
                <w:sz w:val="16"/>
                <w:szCs w:val="16"/>
              </w:rPr>
              <w:t>zentral erzeugt eine Korrespondenz mit</w:t>
            </w:r>
            <w:r w:rsidR="00890EB0">
              <w:rPr>
                <w:sz w:val="16"/>
                <w:szCs w:val="16"/>
              </w:rPr>
              <w:t xml:space="preserve"> zwei Exemp</w:t>
            </w:r>
            <w:r w:rsidR="00085340">
              <w:rPr>
                <w:sz w:val="16"/>
                <w:szCs w:val="16"/>
              </w:rPr>
              <w:t>l</w:t>
            </w:r>
            <w:r w:rsidR="00890EB0">
              <w:rPr>
                <w:sz w:val="16"/>
                <w:szCs w:val="16"/>
              </w:rPr>
              <w:t>aren.</w:t>
            </w:r>
            <w:r w:rsidR="00085340">
              <w:rPr>
                <w:sz w:val="16"/>
                <w:szCs w:val="16"/>
              </w:rPr>
              <w:t xml:space="preserve"> Das Erst-Exemplar enthält ein Infoblatt</w:t>
            </w:r>
            <w:r w:rsidR="00071B24">
              <w:rPr>
                <w:sz w:val="16"/>
                <w:szCs w:val="16"/>
              </w:rPr>
              <w:t>. Das weitere Exemplar enthält dieses Infoblatt nicht.</w:t>
            </w:r>
          </w:p>
        </w:tc>
      </w:tr>
      <w:tr w:rsidR="00041D6A" w14:paraId="04E1A11A" w14:textId="77777777" w:rsidTr="003471D4">
        <w:tc>
          <w:tcPr>
            <w:tcW w:w="4126" w:type="dxa"/>
          </w:tcPr>
          <w:p w14:paraId="4E4BAA48" w14:textId="77777777" w:rsidR="00041D6A" w:rsidRDefault="00F87DCC" w:rsidP="00041D6A">
            <w:pPr>
              <w:pStyle w:val="Text"/>
              <w:rPr>
                <w:sz w:val="16"/>
                <w:szCs w:val="16"/>
              </w:rPr>
            </w:pPr>
            <w:r>
              <w:rPr>
                <w:sz w:val="16"/>
                <w:szCs w:val="16"/>
              </w:rPr>
              <w:t>Demo_Inhaltserweiterung.template</w:t>
            </w:r>
          </w:p>
          <w:p w14:paraId="238E7E72" w14:textId="5F10FBA0" w:rsidR="00F87DCC" w:rsidRPr="00D366C6" w:rsidRDefault="00F87DCC" w:rsidP="00041D6A">
            <w:pPr>
              <w:pStyle w:val="Text"/>
              <w:rPr>
                <w:sz w:val="16"/>
                <w:szCs w:val="16"/>
              </w:rPr>
            </w:pPr>
            <w:r>
              <w:rPr>
                <w:sz w:val="16"/>
                <w:szCs w:val="16"/>
              </w:rPr>
              <w:t>Demo_Inhaltserweiterung_</w:t>
            </w:r>
            <w:proofErr w:type="gramStart"/>
            <w:r>
              <w:rPr>
                <w:sz w:val="16"/>
                <w:szCs w:val="16"/>
              </w:rPr>
              <w:t>geschachtelt.template</w:t>
            </w:r>
            <w:proofErr w:type="gramEnd"/>
          </w:p>
        </w:tc>
        <w:tc>
          <w:tcPr>
            <w:tcW w:w="4937" w:type="dxa"/>
          </w:tcPr>
          <w:p w14:paraId="2C95AB84" w14:textId="017B3774" w:rsidR="00041D6A" w:rsidRPr="00D366C6" w:rsidRDefault="00F87DCC" w:rsidP="00041D6A">
            <w:pPr>
              <w:pStyle w:val="Text"/>
              <w:rPr>
                <w:sz w:val="16"/>
                <w:szCs w:val="16"/>
              </w:rPr>
            </w:pPr>
            <w:r>
              <w:rPr>
                <w:sz w:val="16"/>
                <w:szCs w:val="16"/>
              </w:rPr>
              <w:t>(</w:t>
            </w:r>
            <w:r w:rsidR="00085AD2">
              <w:rPr>
                <w:sz w:val="16"/>
                <w:szCs w:val="16"/>
              </w:rPr>
              <w:fldChar w:fldCharType="begin"/>
            </w:r>
            <w:r w:rsidR="00085AD2">
              <w:rPr>
                <w:sz w:val="16"/>
                <w:szCs w:val="16"/>
              </w:rPr>
              <w:instrText xml:space="preserve"> REF _Ref35421410 \r \h </w:instrText>
            </w:r>
            <w:r w:rsidR="00085AD2">
              <w:rPr>
                <w:sz w:val="16"/>
                <w:szCs w:val="16"/>
              </w:rPr>
            </w:r>
            <w:r w:rsidR="00085AD2">
              <w:rPr>
                <w:sz w:val="16"/>
                <w:szCs w:val="16"/>
              </w:rPr>
              <w:fldChar w:fldCharType="separate"/>
            </w:r>
            <w:r w:rsidR="0052176A">
              <w:rPr>
                <w:sz w:val="16"/>
                <w:szCs w:val="16"/>
              </w:rPr>
              <w:t>3.1</w:t>
            </w:r>
            <w:r w:rsidR="00085AD2">
              <w:rPr>
                <w:sz w:val="16"/>
                <w:szCs w:val="16"/>
              </w:rPr>
              <w:fldChar w:fldCharType="end"/>
            </w:r>
            <w:r>
              <w:rPr>
                <w:sz w:val="16"/>
                <w:szCs w:val="16"/>
              </w:rPr>
              <w:t xml:space="preserve">) </w:t>
            </w:r>
            <w:r w:rsidR="0054396A">
              <w:rPr>
                <w:sz w:val="16"/>
                <w:szCs w:val="16"/>
              </w:rPr>
              <w:t>Diese beiden Vorlagen zeigen die Nutzung von Inhaltserweiterungen</w:t>
            </w:r>
            <w:r w:rsidR="0050248F">
              <w:rPr>
                <w:sz w:val="16"/>
                <w:szCs w:val="16"/>
              </w:rPr>
              <w:t>.</w:t>
            </w:r>
          </w:p>
        </w:tc>
      </w:tr>
      <w:tr w:rsidR="00BA4D38" w14:paraId="24854AFD" w14:textId="77777777" w:rsidTr="003471D4">
        <w:tc>
          <w:tcPr>
            <w:tcW w:w="4126" w:type="dxa"/>
          </w:tcPr>
          <w:p w14:paraId="4F30B3FA" w14:textId="54DDD968" w:rsidR="00BA4D38" w:rsidRDefault="00BA4D38" w:rsidP="00041D6A">
            <w:pPr>
              <w:pStyle w:val="Text"/>
              <w:rPr>
                <w:sz w:val="16"/>
                <w:szCs w:val="16"/>
              </w:rPr>
            </w:pPr>
            <w:r w:rsidRPr="00BA4D38">
              <w:rPr>
                <w:sz w:val="16"/>
                <w:szCs w:val="16"/>
              </w:rPr>
              <w:t>Demo_Formular.template</w:t>
            </w:r>
          </w:p>
        </w:tc>
        <w:tc>
          <w:tcPr>
            <w:tcW w:w="4937" w:type="dxa"/>
          </w:tcPr>
          <w:p w14:paraId="1A7563E0" w14:textId="18079DE0" w:rsidR="00BA4D38" w:rsidRDefault="00BA4D38" w:rsidP="00041D6A">
            <w:pPr>
              <w:pStyle w:val="Text"/>
              <w:rPr>
                <w:sz w:val="16"/>
                <w:szCs w:val="16"/>
              </w:rPr>
            </w:pPr>
            <w:r>
              <w:rPr>
                <w:sz w:val="16"/>
                <w:szCs w:val="16"/>
              </w:rPr>
              <w:t>(</w:t>
            </w:r>
            <w:r>
              <w:rPr>
                <w:sz w:val="16"/>
                <w:szCs w:val="16"/>
              </w:rPr>
              <w:fldChar w:fldCharType="begin"/>
            </w:r>
            <w:r>
              <w:rPr>
                <w:sz w:val="16"/>
                <w:szCs w:val="16"/>
              </w:rPr>
              <w:instrText xml:space="preserve"> REF _Ref35427627 \r \h </w:instrText>
            </w:r>
            <w:r>
              <w:rPr>
                <w:sz w:val="16"/>
                <w:szCs w:val="16"/>
              </w:rPr>
            </w:r>
            <w:r>
              <w:rPr>
                <w:sz w:val="16"/>
                <w:szCs w:val="16"/>
              </w:rPr>
              <w:fldChar w:fldCharType="separate"/>
            </w:r>
            <w:r w:rsidR="0052176A">
              <w:rPr>
                <w:sz w:val="16"/>
                <w:szCs w:val="16"/>
              </w:rPr>
              <w:t>4.6</w:t>
            </w:r>
            <w:r>
              <w:rPr>
                <w:sz w:val="16"/>
                <w:szCs w:val="16"/>
              </w:rPr>
              <w:fldChar w:fldCharType="end"/>
            </w:r>
            <w:r>
              <w:rPr>
                <w:sz w:val="16"/>
                <w:szCs w:val="16"/>
              </w:rPr>
              <w:t xml:space="preserve">) </w:t>
            </w:r>
            <w:r w:rsidR="00A435A0">
              <w:rPr>
                <w:sz w:val="16"/>
                <w:szCs w:val="16"/>
              </w:rPr>
              <w:t xml:space="preserve">Diese Vorlage erzeugt </w:t>
            </w:r>
            <w:r w:rsidR="00FB0761">
              <w:rPr>
                <w:sz w:val="16"/>
                <w:szCs w:val="16"/>
              </w:rPr>
              <w:t xml:space="preserve">mit Hilfe des </w:t>
            </w:r>
            <w:proofErr w:type="gramStart"/>
            <w:r w:rsidR="00FB0761">
              <w:rPr>
                <w:sz w:val="16"/>
                <w:szCs w:val="16"/>
              </w:rPr>
              <w:t>Rückantwort</w:t>
            </w:r>
            <w:proofErr w:type="gramEnd"/>
            <w:r w:rsidR="00FB0761">
              <w:rPr>
                <w:sz w:val="16"/>
                <w:szCs w:val="16"/>
              </w:rPr>
              <w:t>-Teildokuments ein ausfüllbares Formular</w:t>
            </w:r>
            <w:r w:rsidR="0050248F">
              <w:rPr>
                <w:sz w:val="16"/>
                <w:szCs w:val="16"/>
              </w:rPr>
              <w:t>.</w:t>
            </w:r>
          </w:p>
        </w:tc>
      </w:tr>
    </w:tbl>
    <w:p w14:paraId="3A5FB999" w14:textId="77777777" w:rsidR="006C4CBD" w:rsidRPr="00D366C6" w:rsidRDefault="006C4CBD" w:rsidP="00D366C6">
      <w:pPr>
        <w:pStyle w:val="Text"/>
      </w:pPr>
    </w:p>
    <w:p w14:paraId="536F89FB" w14:textId="2744C7F6" w:rsidR="002737CC" w:rsidRDefault="00223382" w:rsidP="00223382">
      <w:pPr>
        <w:pStyle w:val="berschrift1"/>
      </w:pPr>
      <w:bookmarkStart w:id="140" w:name="_Toc35324358"/>
      <w:bookmarkStart w:id="141" w:name="_Toc35362154"/>
      <w:bookmarkStart w:id="142" w:name="_Toc121136838"/>
      <w:bookmarkEnd w:id="140"/>
      <w:bookmarkEnd w:id="141"/>
      <w:r>
        <w:lastRenderedPageBreak/>
        <w:t>M/OMS Ansteuerung</w:t>
      </w:r>
      <w:bookmarkEnd w:id="142"/>
    </w:p>
    <w:p w14:paraId="447E6C57" w14:textId="49C15170" w:rsidR="0003341A" w:rsidRDefault="001B3CDB" w:rsidP="00D366C6">
      <w:pPr>
        <w:pStyle w:val="berschrift2"/>
      </w:pPr>
      <w:bookmarkStart w:id="143" w:name="_Toc121136839"/>
      <w:r>
        <w:t xml:space="preserve">Baustein </w:t>
      </w:r>
      <w:r w:rsidR="00CC1807">
        <w:t>Ausgabesteuerung</w:t>
      </w:r>
      <w:bookmarkEnd w:id="143"/>
    </w:p>
    <w:p w14:paraId="14B7F4DF" w14:textId="74AAA415" w:rsidR="00223382" w:rsidRDefault="006E4246" w:rsidP="00642CDB">
      <w:pPr>
        <w:pStyle w:val="Text"/>
      </w:pPr>
      <w:r>
        <w:t>Jeder Teildokument-Baustein</w:t>
      </w:r>
      <w:r w:rsidR="00504346">
        <w:t xml:space="preserve"> (wie z. B. </w:t>
      </w:r>
      <w:r w:rsidR="00CC1807">
        <w:t>Brief</w:t>
      </w:r>
      <w:r w:rsidR="00504346">
        <w:t>.model)</w:t>
      </w:r>
      <w:r>
        <w:t xml:space="preserve"> bindet die Ausgabesteuerung FW_</w:t>
      </w:r>
      <w:r w:rsidR="00CC1807">
        <w:t>Ausgabesteuerung</w:t>
      </w:r>
      <w:r>
        <w:t>.</w:t>
      </w:r>
      <w:r w:rsidR="00FC0414">
        <w:t xml:space="preserve">outputSettings ein. Diese </w:t>
      </w:r>
      <w:r w:rsidR="00504346">
        <w:t xml:space="preserve">regelt, welche </w:t>
      </w:r>
      <w:r w:rsidR="008D7A1D">
        <w:t xml:space="preserve">Datenmodellknoten aus </w:t>
      </w:r>
      <w:r w:rsidR="00CC1807">
        <w:t>Auftragssteuerung</w:t>
      </w:r>
      <w:r w:rsidR="00083BE6">
        <w:t xml:space="preserve">.datamodel </w:t>
      </w:r>
      <w:r w:rsidR="00536101">
        <w:t xml:space="preserve">auf </w:t>
      </w:r>
      <w:r w:rsidR="00FD6D90">
        <w:t>die M/OMS-Parameter aus der moms.conf.xml gemapped werden</w:t>
      </w:r>
      <w:r w:rsidR="002B14A0">
        <w:t>.</w:t>
      </w:r>
    </w:p>
    <w:p w14:paraId="7995514B" w14:textId="29DDE777" w:rsidR="003B3AA7" w:rsidRDefault="00C23AFA" w:rsidP="00D366C6">
      <w:pPr>
        <w:pStyle w:val="berschrift3"/>
      </w:pPr>
      <w:bookmarkStart w:id="144" w:name="_Toc121136840"/>
      <w:r>
        <w:t>ZENTRALDRUCK</w:t>
      </w:r>
      <w:bookmarkEnd w:id="144"/>
    </w:p>
    <w:p w14:paraId="5B83730C" w14:textId="6F582365" w:rsidR="00EC2EDF" w:rsidRDefault="00C976DE" w:rsidP="00642CDB">
      <w:pPr>
        <w:pStyle w:val="Text"/>
      </w:pPr>
      <w:r>
        <w:t xml:space="preserve">Zunächst </w:t>
      </w:r>
      <w:r w:rsidR="0068297D">
        <w:t xml:space="preserve">wird über </w:t>
      </w:r>
      <w:r>
        <w:t>alle Mehrfachknoten</w:t>
      </w:r>
      <w:r w:rsidR="0068297D">
        <w:t xml:space="preserve"> </w:t>
      </w:r>
      <w:r w:rsidR="00CC1807">
        <w:rPr>
          <w:b/>
        </w:rPr>
        <w:t>Ausgabesteuerung</w:t>
      </w:r>
      <w:r w:rsidR="008405D9" w:rsidRPr="008405D9">
        <w:rPr>
          <w:b/>
        </w:rPr>
        <w:t>*</w:t>
      </w:r>
      <w:r w:rsidR="0068297D">
        <w:t xml:space="preserve"> des Exemplars iteriert, um </w:t>
      </w:r>
      <w:r w:rsidR="003360E3">
        <w:t>den richtigen Knoten zu finden</w:t>
      </w:r>
      <w:r w:rsidR="009F044F">
        <w:t>:</w:t>
      </w:r>
    </w:p>
    <w:p w14:paraId="7F982E31" w14:textId="70A8EA0E" w:rsidR="00F037D7" w:rsidRDefault="00CC1807" w:rsidP="00642CDB">
      <w:pPr>
        <w:pStyle w:val="Text"/>
      </w:pPr>
      <w:r w:rsidRPr="00CC1807">
        <w:rPr>
          <w:noProof/>
        </w:rPr>
        <w:drawing>
          <wp:inline distT="0" distB="0" distL="0" distR="0" wp14:anchorId="1B281E5D" wp14:editId="6D219240">
            <wp:extent cx="5380186" cy="723963"/>
            <wp:effectExtent l="0" t="0" r="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39"/>
                    <a:stretch>
                      <a:fillRect/>
                    </a:stretch>
                  </pic:blipFill>
                  <pic:spPr>
                    <a:xfrm>
                      <a:off x="0" y="0"/>
                      <a:ext cx="5380186" cy="723963"/>
                    </a:xfrm>
                    <a:prstGeom prst="rect">
                      <a:avLst/>
                    </a:prstGeom>
                  </pic:spPr>
                </pic:pic>
              </a:graphicData>
            </a:graphic>
          </wp:inline>
        </w:drawing>
      </w:r>
    </w:p>
    <w:p w14:paraId="66AB52D9" w14:textId="4D7B2741" w:rsidR="003360E3" w:rsidRDefault="00C812FC" w:rsidP="00D366C6">
      <w:pPr>
        <w:pStyle w:val="Textzusammenhalten"/>
      </w:pPr>
      <w:r>
        <w:t xml:space="preserve">Ist dieser gefunden, werden die OMS-Parameter </w:t>
      </w:r>
      <w:r w:rsidR="009F044F">
        <w:t>gesetzt:</w:t>
      </w:r>
    </w:p>
    <w:p w14:paraId="089DD94F" w14:textId="53BB687B" w:rsidR="00CC4261" w:rsidRDefault="00CC1807" w:rsidP="00642CDB">
      <w:pPr>
        <w:pStyle w:val="Text"/>
      </w:pPr>
      <w:r w:rsidRPr="00CC1807">
        <w:rPr>
          <w:noProof/>
        </w:rPr>
        <w:drawing>
          <wp:inline distT="0" distB="0" distL="0" distR="0" wp14:anchorId="57A41F35" wp14:editId="4E4E1D01">
            <wp:extent cx="4419983" cy="2568163"/>
            <wp:effectExtent l="0" t="0" r="0" b="3810"/>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enthält.&#10;&#10;Automatisch generierte Beschreibung"/>
                    <pic:cNvPicPr/>
                  </pic:nvPicPr>
                  <pic:blipFill>
                    <a:blip r:embed="rId40"/>
                    <a:stretch>
                      <a:fillRect/>
                    </a:stretch>
                  </pic:blipFill>
                  <pic:spPr>
                    <a:xfrm>
                      <a:off x="0" y="0"/>
                      <a:ext cx="4419983" cy="2568163"/>
                    </a:xfrm>
                    <a:prstGeom prst="rect">
                      <a:avLst/>
                    </a:prstGeom>
                  </pic:spPr>
                </pic:pic>
              </a:graphicData>
            </a:graphic>
          </wp:inline>
        </w:drawing>
      </w:r>
    </w:p>
    <w:p w14:paraId="6CC90117" w14:textId="6637F181" w:rsidR="00C23AFA" w:rsidRDefault="009908F4" w:rsidP="00D366C6">
      <w:pPr>
        <w:pStyle w:val="berschrift3"/>
      </w:pPr>
      <w:bookmarkStart w:id="145" w:name="_Toc121136841"/>
      <w:r>
        <w:t>ARCHIV</w:t>
      </w:r>
      <w:bookmarkEnd w:id="145"/>
    </w:p>
    <w:p w14:paraId="0B38DC13" w14:textId="706C4008" w:rsidR="009908F4" w:rsidRDefault="009E4F76" w:rsidP="00642CDB">
      <w:pPr>
        <w:pStyle w:val="Text"/>
      </w:pPr>
      <w:r>
        <w:t>Hier wird zusätzlich geprüft, ob der Parameter $</w:t>
      </w:r>
      <w:proofErr w:type="spellStart"/>
      <w:r w:rsidR="00BD625A">
        <w:t>N</w:t>
      </w:r>
      <w:r w:rsidR="002E1E56">
        <w:t>ich</w:t>
      </w:r>
      <w:r w:rsidR="00BD625A">
        <w:t>tArchiv</w:t>
      </w:r>
      <w:r w:rsidR="002E1E56">
        <w:t>ieren</w:t>
      </w:r>
      <w:proofErr w:type="spellEnd"/>
      <w:r w:rsidR="00BD625A">
        <w:t xml:space="preserve"> </w:t>
      </w:r>
      <w:r w:rsidR="0091540A">
        <w:t>gesetzt ist. Ist das der Fall, wird das Teildokument nicht archiviert.</w:t>
      </w:r>
    </w:p>
    <w:p w14:paraId="1BEAD838" w14:textId="2FB4FEBB" w:rsidR="004E4E6E" w:rsidRDefault="002E1E56" w:rsidP="00642CDB">
      <w:pPr>
        <w:pStyle w:val="Text"/>
      </w:pPr>
      <w:r w:rsidRPr="002E1E56">
        <w:rPr>
          <w:noProof/>
        </w:rPr>
        <w:drawing>
          <wp:inline distT="0" distB="0" distL="0" distR="0" wp14:anchorId="4D9D1D4E" wp14:editId="7693BEA6">
            <wp:extent cx="5761355" cy="615315"/>
            <wp:effectExtent l="0" t="0" r="0" b="0"/>
            <wp:docPr id="44" name="Grafik 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enthält.&#10;&#10;Automatisch generierte Beschreibung"/>
                    <pic:cNvPicPr/>
                  </pic:nvPicPr>
                  <pic:blipFill>
                    <a:blip r:embed="rId41"/>
                    <a:stretch>
                      <a:fillRect/>
                    </a:stretch>
                  </pic:blipFill>
                  <pic:spPr>
                    <a:xfrm>
                      <a:off x="0" y="0"/>
                      <a:ext cx="5761355" cy="615315"/>
                    </a:xfrm>
                    <a:prstGeom prst="rect">
                      <a:avLst/>
                    </a:prstGeom>
                  </pic:spPr>
                </pic:pic>
              </a:graphicData>
            </a:graphic>
          </wp:inline>
        </w:drawing>
      </w:r>
    </w:p>
    <w:p w14:paraId="7B260C09" w14:textId="148F3E13" w:rsidR="002116CB" w:rsidRDefault="002E1E56" w:rsidP="00642CDB">
      <w:pPr>
        <w:pStyle w:val="Text"/>
      </w:pPr>
      <w:r w:rsidRPr="002E1E56">
        <w:rPr>
          <w:noProof/>
        </w:rPr>
        <w:lastRenderedPageBreak/>
        <w:drawing>
          <wp:inline distT="0" distB="0" distL="0" distR="0" wp14:anchorId="33559F31" wp14:editId="76C8E893">
            <wp:extent cx="4359018" cy="2408129"/>
            <wp:effectExtent l="0" t="0" r="3810" b="0"/>
            <wp:docPr id="45" name="Grafik 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42"/>
                    <a:stretch>
                      <a:fillRect/>
                    </a:stretch>
                  </pic:blipFill>
                  <pic:spPr>
                    <a:xfrm>
                      <a:off x="0" y="0"/>
                      <a:ext cx="4359018" cy="2408129"/>
                    </a:xfrm>
                    <a:prstGeom prst="rect">
                      <a:avLst/>
                    </a:prstGeom>
                  </pic:spPr>
                </pic:pic>
              </a:graphicData>
            </a:graphic>
          </wp:inline>
        </w:drawing>
      </w:r>
    </w:p>
    <w:p w14:paraId="3E6C6D94" w14:textId="2F959EDF" w:rsidR="0091540A" w:rsidRDefault="000A06EB" w:rsidP="00D366C6">
      <w:pPr>
        <w:pStyle w:val="berschrift3"/>
      </w:pPr>
      <w:bookmarkStart w:id="146" w:name="_Toc121136842"/>
      <w:r>
        <w:t>LOKALDRUCK</w:t>
      </w:r>
      <w:bookmarkEnd w:id="146"/>
    </w:p>
    <w:p w14:paraId="19FCA575" w14:textId="276FEC5F" w:rsidR="000A06EB" w:rsidRDefault="000A06EB" w:rsidP="00D366C6">
      <w:pPr>
        <w:pStyle w:val="Textzusammenhalten"/>
      </w:pPr>
      <w:r>
        <w:t xml:space="preserve">Siehe ZENTRALDRUCK, nur mit </w:t>
      </w:r>
      <w:r w:rsidR="00B67411">
        <w:t>folgenden</w:t>
      </w:r>
      <w:r>
        <w:t xml:space="preserve"> OMS-Parametern.</w:t>
      </w:r>
    </w:p>
    <w:p w14:paraId="7AC37777" w14:textId="2D87BC6F" w:rsidR="00B67411" w:rsidRDefault="002E1E56" w:rsidP="00642CDB">
      <w:pPr>
        <w:pStyle w:val="Text"/>
      </w:pPr>
      <w:r w:rsidRPr="002E1E56">
        <w:rPr>
          <w:noProof/>
        </w:rPr>
        <w:drawing>
          <wp:inline distT="0" distB="0" distL="0" distR="0" wp14:anchorId="4B54A9AB" wp14:editId="09FDD992">
            <wp:extent cx="4419983" cy="2202371"/>
            <wp:effectExtent l="0" t="0" r="0" b="762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9983" cy="2202371"/>
                    </a:xfrm>
                    <a:prstGeom prst="rect">
                      <a:avLst/>
                    </a:prstGeom>
                  </pic:spPr>
                </pic:pic>
              </a:graphicData>
            </a:graphic>
          </wp:inline>
        </w:drawing>
      </w:r>
    </w:p>
    <w:p w14:paraId="08E6A177" w14:textId="4D0C4D0C" w:rsidR="0091540A" w:rsidRDefault="00CD3554" w:rsidP="00D366C6">
      <w:pPr>
        <w:pStyle w:val="berschrift3"/>
      </w:pPr>
      <w:bookmarkStart w:id="147" w:name="_Toc121136843"/>
      <w:r>
        <w:t>FAX</w:t>
      </w:r>
      <w:bookmarkEnd w:id="147"/>
    </w:p>
    <w:p w14:paraId="0C3ACA33" w14:textId="77CEFDA9" w:rsidR="00952A74" w:rsidRPr="00362820" w:rsidRDefault="00952A74" w:rsidP="004B739F">
      <w:pPr>
        <w:pStyle w:val="Textzusammenhalten"/>
      </w:pPr>
      <w:r>
        <w:t xml:space="preserve">Siehe ZENTRALDRUCK, nur mit </w:t>
      </w:r>
      <w:r w:rsidR="00FE461F">
        <w:t xml:space="preserve">folgenden </w:t>
      </w:r>
      <w:r>
        <w:t>OMS-Parametern.</w:t>
      </w:r>
      <w:r w:rsidR="00E63CA3">
        <w:t xml:space="preserve"> </w:t>
      </w:r>
    </w:p>
    <w:p w14:paraId="22FA67D6" w14:textId="4F4F60F8" w:rsidR="00FE461F" w:rsidRDefault="002E1E56" w:rsidP="00952A74">
      <w:pPr>
        <w:pStyle w:val="Text"/>
      </w:pPr>
      <w:r w:rsidRPr="002E1E56">
        <w:rPr>
          <w:noProof/>
        </w:rPr>
        <w:drawing>
          <wp:inline distT="0" distB="0" distL="0" distR="0" wp14:anchorId="3347E608" wp14:editId="685095DF">
            <wp:extent cx="4419983" cy="2202371"/>
            <wp:effectExtent l="0" t="0" r="0" b="762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9983" cy="2202371"/>
                    </a:xfrm>
                    <a:prstGeom prst="rect">
                      <a:avLst/>
                    </a:prstGeom>
                  </pic:spPr>
                </pic:pic>
              </a:graphicData>
            </a:graphic>
          </wp:inline>
        </w:drawing>
      </w:r>
    </w:p>
    <w:p w14:paraId="6BF49CF3" w14:textId="6BEE6302" w:rsidR="00952A74" w:rsidRDefault="00952A74" w:rsidP="00D366C6">
      <w:pPr>
        <w:pStyle w:val="berschrift3"/>
      </w:pPr>
      <w:bookmarkStart w:id="148" w:name="_Toc121136844"/>
      <w:r>
        <w:lastRenderedPageBreak/>
        <w:t>EMAIL</w:t>
      </w:r>
      <w:r w:rsidR="00FB2A63">
        <w:t xml:space="preserve"> oder EMAILATTACHMENT</w:t>
      </w:r>
      <w:bookmarkEnd w:id="148"/>
    </w:p>
    <w:p w14:paraId="07C56252" w14:textId="7A34AA93" w:rsidR="00952A74" w:rsidRDefault="00F44C57" w:rsidP="00642CDB">
      <w:pPr>
        <w:pStyle w:val="Text"/>
      </w:pPr>
      <w:r>
        <w:t>Hier wird eine</w:t>
      </w:r>
      <w:r w:rsidR="00987BDE">
        <w:t xml:space="preserve"> Unterscheidung </w:t>
      </w:r>
      <w:r w:rsidR="00DA2DC6">
        <w:t>getroffen</w:t>
      </w:r>
      <w:r w:rsidR="00987BDE">
        <w:t>, ob das Teildokument als E-Mail-Text oder als E-Mail-Anhang</w:t>
      </w:r>
      <w:r w:rsidR="00F701E1">
        <w:t xml:space="preserve"> versendet werden soll.</w:t>
      </w:r>
      <w:r w:rsidR="00DA2DC6">
        <w:t xml:space="preserve"> Abhängig davon wird</w:t>
      </w:r>
      <w:r w:rsidR="005C60B5">
        <w:t xml:space="preserve"> das Medium EMAIL bzw. EMAILATTACHMENT gewählt.</w:t>
      </w:r>
    </w:p>
    <w:p w14:paraId="5180C376" w14:textId="1C88C137" w:rsidR="007A62D6" w:rsidRDefault="001626F2" w:rsidP="00642CDB">
      <w:pPr>
        <w:pStyle w:val="Text"/>
      </w:pPr>
      <w:r w:rsidRPr="001626F2">
        <w:rPr>
          <w:noProof/>
        </w:rPr>
        <w:drawing>
          <wp:inline distT="0" distB="0" distL="0" distR="0" wp14:anchorId="2289DD27" wp14:editId="3E916E96">
            <wp:extent cx="5761355" cy="600075"/>
            <wp:effectExtent l="0" t="0" r="0" b="9525"/>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355" cy="600075"/>
                    </a:xfrm>
                    <a:prstGeom prst="rect">
                      <a:avLst/>
                    </a:prstGeom>
                  </pic:spPr>
                </pic:pic>
              </a:graphicData>
            </a:graphic>
          </wp:inline>
        </w:drawing>
      </w:r>
    </w:p>
    <w:p w14:paraId="379B1200" w14:textId="36D60DB9" w:rsidR="0091540A" w:rsidRDefault="00743D8D" w:rsidP="00642CDB">
      <w:pPr>
        <w:pStyle w:val="Text"/>
      </w:pPr>
      <w:r w:rsidRPr="00743D8D">
        <w:rPr>
          <w:noProof/>
        </w:rPr>
        <w:drawing>
          <wp:inline distT="0" distB="0" distL="0" distR="0" wp14:anchorId="4CD954BD" wp14:editId="73B5CF4C">
            <wp:extent cx="5761355" cy="1941195"/>
            <wp:effectExtent l="0" t="0" r="0" b="1905"/>
            <wp:docPr id="48" name="Grafik 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nthält.&#10;&#10;Automatisch generierte Beschreibung"/>
                    <pic:cNvPicPr/>
                  </pic:nvPicPr>
                  <pic:blipFill>
                    <a:blip r:embed="rId46"/>
                    <a:stretch>
                      <a:fillRect/>
                    </a:stretch>
                  </pic:blipFill>
                  <pic:spPr>
                    <a:xfrm>
                      <a:off x="0" y="0"/>
                      <a:ext cx="5761355" cy="1941195"/>
                    </a:xfrm>
                    <a:prstGeom prst="rect">
                      <a:avLst/>
                    </a:prstGeom>
                  </pic:spPr>
                </pic:pic>
              </a:graphicData>
            </a:graphic>
          </wp:inline>
        </w:drawing>
      </w:r>
    </w:p>
    <w:p w14:paraId="5BFBD948" w14:textId="183EC811" w:rsidR="004D274D" w:rsidRDefault="00743D8D" w:rsidP="00D366C6">
      <w:pPr>
        <w:pStyle w:val="Text"/>
        <w:rPr>
          <w:rFonts w:eastAsiaTheme="majorEastAsia"/>
          <w:bCs/>
          <w:sz w:val="24"/>
          <w:szCs w:val="32"/>
          <w14:ligatures w14:val="standardContextual"/>
        </w:rPr>
      </w:pPr>
      <w:r w:rsidRPr="00743D8D">
        <w:rPr>
          <w:rFonts w:eastAsiaTheme="majorEastAsia"/>
          <w:bCs/>
          <w:noProof/>
          <w:sz w:val="24"/>
          <w:szCs w:val="32"/>
          <w14:ligatures w14:val="standardContextual"/>
        </w:rPr>
        <w:drawing>
          <wp:inline distT="0" distB="0" distL="0" distR="0" wp14:anchorId="3B8DF5BD" wp14:editId="50192B07">
            <wp:extent cx="4419983" cy="2568163"/>
            <wp:effectExtent l="0" t="0" r="0" b="3810"/>
            <wp:docPr id="49" name="Grafik 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47"/>
                    <a:stretch>
                      <a:fillRect/>
                    </a:stretch>
                  </pic:blipFill>
                  <pic:spPr>
                    <a:xfrm>
                      <a:off x="0" y="0"/>
                      <a:ext cx="4419983" cy="2568163"/>
                    </a:xfrm>
                    <a:prstGeom prst="rect">
                      <a:avLst/>
                    </a:prstGeom>
                  </pic:spPr>
                </pic:pic>
              </a:graphicData>
            </a:graphic>
          </wp:inline>
        </w:drawing>
      </w:r>
    </w:p>
    <w:p w14:paraId="50BE8F3B" w14:textId="560D6C2D" w:rsidR="00223382" w:rsidRDefault="00A162E8" w:rsidP="00D366C6">
      <w:pPr>
        <w:pStyle w:val="berschrift2"/>
      </w:pPr>
      <w:bookmarkStart w:id="149" w:name="_Toc121136845"/>
      <w:r>
        <w:lastRenderedPageBreak/>
        <w:t>M/OMS Konfiguration</w:t>
      </w:r>
      <w:bookmarkEnd w:id="149"/>
    </w:p>
    <w:p w14:paraId="01733FF1" w14:textId="577905C6" w:rsidR="00FB2A63" w:rsidRDefault="00A777B4" w:rsidP="00DD099D">
      <w:pPr>
        <w:pStyle w:val="Textzusammenhalten"/>
      </w:pPr>
      <w:r>
        <w:t xml:space="preserve">Die Konfiguration des M/OMS </w:t>
      </w:r>
      <w:r w:rsidR="00706F9D">
        <w:t>besteht aus Standard-Funktionen und wird deshalb hier nur kurz erläutert.</w:t>
      </w:r>
    </w:p>
    <w:p w14:paraId="58DF4EE6" w14:textId="44493188" w:rsidR="00706F9D" w:rsidRDefault="005F693B" w:rsidP="00F2454A">
      <w:pPr>
        <w:pStyle w:val="Textzusammenhalten"/>
      </w:pPr>
      <w:r>
        <w:t xml:space="preserve">In den Parametern werden die </w:t>
      </w:r>
      <w:r w:rsidR="006912F4">
        <w:t>aus der Vorlage gefüllten Parameter definiert.</w:t>
      </w:r>
    </w:p>
    <w:p w14:paraId="1F0247F6" w14:textId="3298307D" w:rsidR="0095128A" w:rsidRDefault="00743D8D" w:rsidP="00FB2A63">
      <w:pPr>
        <w:pStyle w:val="Text"/>
      </w:pPr>
      <w:r w:rsidRPr="00743D8D">
        <w:rPr>
          <w:noProof/>
        </w:rPr>
        <w:drawing>
          <wp:inline distT="0" distB="0" distL="0" distR="0" wp14:anchorId="1388FB23" wp14:editId="09172B62">
            <wp:extent cx="1996613" cy="3680779"/>
            <wp:effectExtent l="0" t="0" r="3810" b="0"/>
            <wp:docPr id="50" name="Grafik 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48"/>
                    <a:stretch>
                      <a:fillRect/>
                    </a:stretch>
                  </pic:blipFill>
                  <pic:spPr>
                    <a:xfrm>
                      <a:off x="0" y="0"/>
                      <a:ext cx="1996613" cy="3680779"/>
                    </a:xfrm>
                    <a:prstGeom prst="rect">
                      <a:avLst/>
                    </a:prstGeom>
                  </pic:spPr>
                </pic:pic>
              </a:graphicData>
            </a:graphic>
          </wp:inline>
        </w:drawing>
      </w:r>
    </w:p>
    <w:p w14:paraId="0C565840" w14:textId="6E1F83AF" w:rsidR="007C2F16" w:rsidRDefault="007C2F16">
      <w:pPr>
        <w:rPr>
          <w:rFonts w:ascii="Open Sans Semibold" w:eastAsiaTheme="majorEastAsia" w:hAnsi="Open Sans Semibold" w:cs="Open Sans Semibold"/>
          <w:bCs/>
          <w:color w:val="auto"/>
          <w14:ligatures w14:val="standardContextual"/>
        </w:rPr>
      </w:pPr>
    </w:p>
    <w:p w14:paraId="7AEBFCC3" w14:textId="1DF648DF" w:rsidR="002E0EE7" w:rsidRDefault="002E0EE7" w:rsidP="00D366C6">
      <w:pPr>
        <w:pStyle w:val="berschrift3"/>
      </w:pPr>
      <w:bookmarkStart w:id="150" w:name="_Toc121136846"/>
      <w:r>
        <w:lastRenderedPageBreak/>
        <w:t>ZENTRALDRUCK</w:t>
      </w:r>
      <w:r w:rsidR="00820A95">
        <w:t>-Stapel</w:t>
      </w:r>
      <w:bookmarkEnd w:id="150"/>
    </w:p>
    <w:p w14:paraId="5BC33708" w14:textId="30E1B084" w:rsidR="00820A95" w:rsidRPr="00820A95" w:rsidRDefault="00C0639F" w:rsidP="00DD099D">
      <w:pPr>
        <w:pStyle w:val="Textzusammenhalten"/>
      </w:pPr>
      <w:r>
        <w:t xml:space="preserve">Dieser </w:t>
      </w:r>
      <w:r w:rsidR="000C0123">
        <w:t xml:space="preserve">Stapel </w:t>
      </w:r>
      <w:r>
        <w:t>legt</w:t>
      </w:r>
      <w:r w:rsidR="003D303B">
        <w:t xml:space="preserve"> eine AFP-Druckdatei in einem Verzeichnis ab. Zur Demonst</w:t>
      </w:r>
      <w:r w:rsidR="00851804">
        <w:t>r</w:t>
      </w:r>
      <w:r w:rsidR="003D303B">
        <w:t>ation erzeugt er auf dem Ausdruck einen QR-Code</w:t>
      </w:r>
      <w:r w:rsidR="00851804">
        <w:t>.</w:t>
      </w:r>
      <w:r w:rsidR="00C46426">
        <w:t xml:space="preserve"> Außerdem werden je Dokument AF</w:t>
      </w:r>
      <w:r w:rsidR="007E7097">
        <w:t>P</w:t>
      </w:r>
      <w:r w:rsidR="00C46426">
        <w:t xml:space="preserve">-TLE-Werte </w:t>
      </w:r>
      <w:r w:rsidR="00B067C5">
        <w:t>integriert (siehe auch mtext.conf.xml).</w:t>
      </w:r>
    </w:p>
    <w:p w14:paraId="2AE88536" w14:textId="3405B7D5" w:rsidR="00706F9D" w:rsidRDefault="002861B8" w:rsidP="00FB2A63">
      <w:pPr>
        <w:pStyle w:val="Text"/>
      </w:pPr>
      <w:r w:rsidRPr="002861B8">
        <w:rPr>
          <w:noProof/>
        </w:rPr>
        <w:drawing>
          <wp:inline distT="0" distB="0" distL="0" distR="0" wp14:anchorId="5A6A2997" wp14:editId="35CA5D13">
            <wp:extent cx="5715495" cy="5433531"/>
            <wp:effectExtent l="0" t="0" r="0" b="0"/>
            <wp:docPr id="51" name="Grafik 5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descr="Ein Bild, das Text enthält.&#10;&#10;Automatisch generierte Beschreibung"/>
                    <pic:cNvPicPr/>
                  </pic:nvPicPr>
                  <pic:blipFill>
                    <a:blip r:embed="rId49"/>
                    <a:stretch>
                      <a:fillRect/>
                    </a:stretch>
                  </pic:blipFill>
                  <pic:spPr>
                    <a:xfrm>
                      <a:off x="0" y="0"/>
                      <a:ext cx="5715495" cy="5433531"/>
                    </a:xfrm>
                    <a:prstGeom prst="rect">
                      <a:avLst/>
                    </a:prstGeom>
                  </pic:spPr>
                </pic:pic>
              </a:graphicData>
            </a:graphic>
          </wp:inline>
        </w:drawing>
      </w:r>
    </w:p>
    <w:p w14:paraId="4981488A" w14:textId="5990FB7A" w:rsidR="00B067C5" w:rsidRDefault="00E81A69" w:rsidP="00D366C6">
      <w:pPr>
        <w:pStyle w:val="berschrift3"/>
      </w:pPr>
      <w:bookmarkStart w:id="151" w:name="_Toc121136847"/>
      <w:r w:rsidRPr="00E81A69">
        <w:lastRenderedPageBreak/>
        <w:t>ZENTRALDRUCK_PDFVT</w:t>
      </w:r>
      <w:r>
        <w:t>-Stapel</w:t>
      </w:r>
      <w:bookmarkEnd w:id="151"/>
    </w:p>
    <w:p w14:paraId="2A0C519C" w14:textId="609B063C" w:rsidR="00E81A69" w:rsidRDefault="002F2F78" w:rsidP="00D366C6">
      <w:pPr>
        <w:pStyle w:val="Textzusammenhalten"/>
      </w:pPr>
      <w:r>
        <w:t xml:space="preserve">Dieser </w:t>
      </w:r>
      <w:r w:rsidR="000C0123">
        <w:t xml:space="preserve">Stapel demonstriert </w:t>
      </w:r>
      <w:r w:rsidR="00C72F69">
        <w:t xml:space="preserve">die Erzeugung </w:t>
      </w:r>
      <w:r>
        <w:t xml:space="preserve">eine </w:t>
      </w:r>
      <w:r w:rsidR="000C0123">
        <w:t>Druckd</w:t>
      </w:r>
      <w:r w:rsidR="00331CAD">
        <w:t>atei</w:t>
      </w:r>
      <w:r w:rsidR="000C0123">
        <w:t xml:space="preserve"> im Format PDF/VT</w:t>
      </w:r>
      <w:r w:rsidR="00331CAD">
        <w:t>.</w:t>
      </w:r>
    </w:p>
    <w:p w14:paraId="364B1885" w14:textId="37D9C9F4" w:rsidR="004D274D" w:rsidRDefault="002861B8" w:rsidP="00FB2A63">
      <w:pPr>
        <w:pStyle w:val="Text"/>
      </w:pPr>
      <w:r w:rsidRPr="002861B8">
        <w:rPr>
          <w:noProof/>
        </w:rPr>
        <w:drawing>
          <wp:inline distT="0" distB="0" distL="0" distR="0" wp14:anchorId="392555A2" wp14:editId="6852EB6F">
            <wp:extent cx="5646909" cy="3878916"/>
            <wp:effectExtent l="0" t="0" r="0" b="7620"/>
            <wp:docPr id="52" name="Grafik 5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Text enthält.&#10;&#10;Automatisch generierte Beschreibung"/>
                    <pic:cNvPicPr/>
                  </pic:nvPicPr>
                  <pic:blipFill>
                    <a:blip r:embed="rId50"/>
                    <a:stretch>
                      <a:fillRect/>
                    </a:stretch>
                  </pic:blipFill>
                  <pic:spPr>
                    <a:xfrm>
                      <a:off x="0" y="0"/>
                      <a:ext cx="5646909" cy="3878916"/>
                    </a:xfrm>
                    <a:prstGeom prst="rect">
                      <a:avLst/>
                    </a:prstGeom>
                  </pic:spPr>
                </pic:pic>
              </a:graphicData>
            </a:graphic>
          </wp:inline>
        </w:drawing>
      </w:r>
    </w:p>
    <w:p w14:paraId="3D338F4A" w14:textId="110046E3" w:rsidR="001E4D38" w:rsidRDefault="001E4D38" w:rsidP="00D366C6">
      <w:pPr>
        <w:pStyle w:val="berschrift3"/>
      </w:pPr>
      <w:bookmarkStart w:id="152" w:name="_Toc121136848"/>
      <w:r>
        <w:lastRenderedPageBreak/>
        <w:t>ARCHIV-Stapel</w:t>
      </w:r>
      <w:bookmarkEnd w:id="152"/>
    </w:p>
    <w:p w14:paraId="52AC1F7F" w14:textId="0A5C65D9" w:rsidR="001E4D38" w:rsidRDefault="003E5802" w:rsidP="00DD099D">
      <w:pPr>
        <w:pStyle w:val="Textzusammenhalten"/>
      </w:pPr>
      <w:r>
        <w:t xml:space="preserve">Mit diesem Stapel wird eine Archivdatei im </w:t>
      </w:r>
      <w:proofErr w:type="gramStart"/>
      <w:r>
        <w:t>PDF-Format</w:t>
      </w:r>
      <w:proofErr w:type="gramEnd"/>
      <w:r>
        <w:t xml:space="preserve"> mit dazugehöriger Index-Datei im XML-Format erzeugt.</w:t>
      </w:r>
    </w:p>
    <w:p w14:paraId="4E7B5B00" w14:textId="102CCDF3" w:rsidR="001E4D38" w:rsidRDefault="002861B8" w:rsidP="00FB2A63">
      <w:pPr>
        <w:pStyle w:val="Text"/>
      </w:pPr>
      <w:r w:rsidRPr="002861B8">
        <w:rPr>
          <w:noProof/>
        </w:rPr>
        <w:drawing>
          <wp:inline distT="0" distB="0" distL="0" distR="0" wp14:anchorId="21E59183" wp14:editId="7F0C04D6">
            <wp:extent cx="3833192" cy="3673158"/>
            <wp:effectExtent l="0" t="0" r="0" b="3810"/>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pic:nvPicPr>
                  <pic:blipFill>
                    <a:blip r:embed="rId51"/>
                    <a:stretch>
                      <a:fillRect/>
                    </a:stretch>
                  </pic:blipFill>
                  <pic:spPr>
                    <a:xfrm>
                      <a:off x="0" y="0"/>
                      <a:ext cx="3833192" cy="3673158"/>
                    </a:xfrm>
                    <a:prstGeom prst="rect">
                      <a:avLst/>
                    </a:prstGeom>
                  </pic:spPr>
                </pic:pic>
              </a:graphicData>
            </a:graphic>
          </wp:inline>
        </w:drawing>
      </w:r>
    </w:p>
    <w:p w14:paraId="75C7A2D7" w14:textId="41E34F7C" w:rsidR="00E10257" w:rsidRDefault="00E10257" w:rsidP="00D366C6">
      <w:pPr>
        <w:pStyle w:val="berschrift3"/>
      </w:pPr>
      <w:bookmarkStart w:id="153" w:name="_Toc121136849"/>
      <w:r>
        <w:lastRenderedPageBreak/>
        <w:t>EMAIL-Stapel</w:t>
      </w:r>
      <w:bookmarkEnd w:id="153"/>
    </w:p>
    <w:p w14:paraId="6B237C5D" w14:textId="71B37887" w:rsidR="004D274D" w:rsidRDefault="00E10257" w:rsidP="007E2013">
      <w:pPr>
        <w:pStyle w:val="Textzusammenhalten"/>
      </w:pPr>
      <w:r>
        <w:t>Hier wird je Empfänger eine E-Mail mit dazugehörigen Anh</w:t>
      </w:r>
      <w:r w:rsidR="001855DA">
        <w:t>ängen generiert.</w:t>
      </w:r>
    </w:p>
    <w:p w14:paraId="0D9AB262" w14:textId="3DC43FA9" w:rsidR="00E10257" w:rsidRDefault="002861B8" w:rsidP="00FB2A63">
      <w:pPr>
        <w:pStyle w:val="Text"/>
      </w:pPr>
      <w:r w:rsidRPr="002861B8">
        <w:rPr>
          <w:noProof/>
        </w:rPr>
        <w:drawing>
          <wp:inline distT="0" distB="0" distL="0" distR="0" wp14:anchorId="2CCB1362" wp14:editId="05B35A0A">
            <wp:extent cx="3513124" cy="5075360"/>
            <wp:effectExtent l="0" t="0" r="0" b="0"/>
            <wp:docPr id="54" name="Grafik 5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Text enthält.&#10;&#10;Automatisch generierte Beschreibung"/>
                    <pic:cNvPicPr/>
                  </pic:nvPicPr>
                  <pic:blipFill>
                    <a:blip r:embed="rId52"/>
                    <a:stretch>
                      <a:fillRect/>
                    </a:stretch>
                  </pic:blipFill>
                  <pic:spPr>
                    <a:xfrm>
                      <a:off x="0" y="0"/>
                      <a:ext cx="3513124" cy="5075360"/>
                    </a:xfrm>
                    <a:prstGeom prst="rect">
                      <a:avLst/>
                    </a:prstGeom>
                  </pic:spPr>
                </pic:pic>
              </a:graphicData>
            </a:graphic>
          </wp:inline>
        </w:drawing>
      </w:r>
    </w:p>
    <w:p w14:paraId="10A1CBA4" w14:textId="77777777" w:rsidR="00372E80" w:rsidRDefault="00372E80">
      <w:pPr>
        <w:rPr>
          <w:rFonts w:cs="Open Sans"/>
          <w:color w:val="auto"/>
        </w:rPr>
      </w:pPr>
      <w:r>
        <w:br w:type="page"/>
      </w:r>
    </w:p>
    <w:p w14:paraId="6859A9A3" w14:textId="26D691BD" w:rsidR="00CC5076" w:rsidRDefault="007E2013" w:rsidP="00D366C6">
      <w:pPr>
        <w:pStyle w:val="berschrift3"/>
      </w:pPr>
      <w:bookmarkStart w:id="154" w:name="_Toc121136850"/>
      <w:r>
        <w:lastRenderedPageBreak/>
        <w:t>LOKALDRUCK</w:t>
      </w:r>
      <w:r w:rsidR="00CC5076">
        <w:t>-Stapel</w:t>
      </w:r>
      <w:bookmarkEnd w:id="154"/>
    </w:p>
    <w:p w14:paraId="428AF805" w14:textId="69E9031F" w:rsidR="00CC5076" w:rsidRDefault="006049DF" w:rsidP="00F67D4C">
      <w:pPr>
        <w:pStyle w:val="Textzusammenhalten"/>
      </w:pPr>
      <w:r>
        <w:t xml:space="preserve">Dieser Stapel erzeugt eine PCL-Druckdatei, versieht diese mit </w:t>
      </w:r>
      <w:r w:rsidR="00FA7C2B">
        <w:t>PJL-Kommandos</w:t>
      </w:r>
      <w:r w:rsidR="000449C0">
        <w:t xml:space="preserve"> und gibt sie auf eine</w:t>
      </w:r>
      <w:r w:rsidR="00F67D4C">
        <w:t>n lokalen Drucker aus.</w:t>
      </w:r>
      <w:r w:rsidR="00800EAD">
        <w:t xml:space="preserve"> Die Druckerauswahl erfolgt über den Parameter </w:t>
      </w:r>
      <w:r w:rsidR="00B3741C">
        <w:t>LO</w:t>
      </w:r>
      <w:r w:rsidR="002861B8">
        <w:t>KALDRUCK</w:t>
      </w:r>
      <w:r w:rsidR="00B3741C">
        <w:t>_</w:t>
      </w:r>
      <w:r w:rsidR="002861B8">
        <w:t>DRUCK</w:t>
      </w:r>
      <w:r w:rsidR="00B3741C">
        <w:t xml:space="preserve">ER, der über </w:t>
      </w:r>
      <w:r w:rsidR="00CD56C9">
        <w:t xml:space="preserve">den Datenmodellknoten </w:t>
      </w:r>
      <w:proofErr w:type="gramStart"/>
      <w:r w:rsidR="00CD56C9">
        <w:t>$</w:t>
      </w:r>
      <w:proofErr w:type="spellStart"/>
      <w:r w:rsidR="002861B8">
        <w:t>Ausgabesteuerung</w:t>
      </w:r>
      <w:r w:rsidR="00CD56C9">
        <w:t>.</w:t>
      </w:r>
      <w:r w:rsidR="006C75BE">
        <w:t>LO</w:t>
      </w:r>
      <w:r w:rsidR="002861B8">
        <w:t>K</w:t>
      </w:r>
      <w:r w:rsidR="006C75BE">
        <w:t>AL</w:t>
      </w:r>
      <w:r w:rsidR="002861B8">
        <w:t>DRUCK</w:t>
      </w:r>
      <w:r w:rsidR="00CD56C9">
        <w:t>.</w:t>
      </w:r>
      <w:r w:rsidR="002861B8">
        <w:t>Druck</w:t>
      </w:r>
      <w:r w:rsidR="006C75BE">
        <w:t>er</w:t>
      </w:r>
      <w:r w:rsidR="002861B8">
        <w:t>n</w:t>
      </w:r>
      <w:r w:rsidR="006C75BE">
        <w:t>ame</w:t>
      </w:r>
      <w:proofErr w:type="spellEnd"/>
      <w:proofErr w:type="gramEnd"/>
      <w:r w:rsidR="006C75BE">
        <w:t xml:space="preserve"> </w:t>
      </w:r>
      <w:r w:rsidR="00CD56C9">
        <w:t>befüllt wird.</w:t>
      </w:r>
      <w:r w:rsidR="009040DF">
        <w:t xml:space="preserve"> </w:t>
      </w:r>
      <w:r w:rsidR="00032A82">
        <w:t>Der Parameter</w:t>
      </w:r>
      <w:r w:rsidR="00CA084F">
        <w:t xml:space="preserve"> LO</w:t>
      </w:r>
      <w:r w:rsidR="002861B8">
        <w:t>K</w:t>
      </w:r>
      <w:r w:rsidR="00CA084F">
        <w:t>AL</w:t>
      </w:r>
      <w:r w:rsidR="002861B8">
        <w:t>DRUCK</w:t>
      </w:r>
      <w:r w:rsidR="00CA084F">
        <w:t>_USER_ID kann z. B. dafür benutzt werden, ein Follow-Me-</w:t>
      </w:r>
      <w:r w:rsidR="00312CC2">
        <w:t>Printing zu realisieren.</w:t>
      </w:r>
    </w:p>
    <w:p w14:paraId="50E07F62" w14:textId="4EEF557C" w:rsidR="00CC5076" w:rsidRDefault="002861B8" w:rsidP="00FB2A63">
      <w:pPr>
        <w:pStyle w:val="Text"/>
      </w:pPr>
      <w:r w:rsidRPr="002861B8">
        <w:rPr>
          <w:noProof/>
        </w:rPr>
        <w:drawing>
          <wp:inline distT="0" distB="0" distL="0" distR="0" wp14:anchorId="4EAF57C1" wp14:editId="37C65B8F">
            <wp:extent cx="4671465" cy="3490262"/>
            <wp:effectExtent l="0" t="0" r="0" b="0"/>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a:blip r:embed="rId53"/>
                    <a:stretch>
                      <a:fillRect/>
                    </a:stretch>
                  </pic:blipFill>
                  <pic:spPr>
                    <a:xfrm>
                      <a:off x="0" y="0"/>
                      <a:ext cx="4671465" cy="3490262"/>
                    </a:xfrm>
                    <a:prstGeom prst="rect">
                      <a:avLst/>
                    </a:prstGeom>
                  </pic:spPr>
                </pic:pic>
              </a:graphicData>
            </a:graphic>
          </wp:inline>
        </w:drawing>
      </w:r>
    </w:p>
    <w:p w14:paraId="19D19FD0" w14:textId="00C9191A" w:rsidR="00E92BD0" w:rsidRDefault="00F10082" w:rsidP="00D366C6">
      <w:pPr>
        <w:pStyle w:val="berschrift1"/>
      </w:pPr>
      <w:bookmarkStart w:id="155" w:name="_Toc121136851"/>
      <w:r>
        <w:t>Adaption</w:t>
      </w:r>
      <w:r w:rsidR="008631D2">
        <w:t xml:space="preserve"> des Frameworks </w:t>
      </w:r>
      <w:r>
        <w:t>an Kundenprojekte</w:t>
      </w:r>
      <w:bookmarkEnd w:id="155"/>
    </w:p>
    <w:p w14:paraId="0EE8AC75" w14:textId="4C91F764" w:rsidR="00AD7AC2" w:rsidRPr="00AD7AC2" w:rsidRDefault="00957587" w:rsidP="00D366C6">
      <w:pPr>
        <w:pStyle w:val="Text"/>
      </w:pPr>
      <w:r>
        <w:t xml:space="preserve">Folgende </w:t>
      </w:r>
      <w:r w:rsidR="00ED50FC">
        <w:t xml:space="preserve">Änderungen und Erweiterung sind am Framework sind </w:t>
      </w:r>
      <w:r w:rsidR="003C645E">
        <w:t xml:space="preserve">notwendig, um das </w:t>
      </w:r>
      <w:r w:rsidR="007165DC">
        <w:t xml:space="preserve">Starterframework </w:t>
      </w:r>
      <w:r w:rsidR="003C645E">
        <w:t>für Kunden anzupassen.</w:t>
      </w:r>
    </w:p>
    <w:p w14:paraId="28C02C66" w14:textId="0C259046" w:rsidR="00E92BD0" w:rsidRDefault="00382C33" w:rsidP="00382C33">
      <w:pPr>
        <w:pStyle w:val="Text"/>
        <w:numPr>
          <w:ilvl w:val="0"/>
          <w:numId w:val="12"/>
        </w:numPr>
      </w:pPr>
      <w:r>
        <w:t xml:space="preserve">Anpassen der Datenmodelle </w:t>
      </w:r>
      <w:r w:rsidR="002861B8">
        <w:t>Ausgabesteuerung</w:t>
      </w:r>
      <w:r w:rsidR="001A14A2">
        <w:t xml:space="preserve">, </w:t>
      </w:r>
      <w:r w:rsidR="002861B8">
        <w:t>Abs</w:t>
      </w:r>
      <w:r>
        <w:t>ender, Partner</w:t>
      </w:r>
      <w:r w:rsidR="00452BC0">
        <w:t>, sowie</w:t>
      </w:r>
    </w:p>
    <w:p w14:paraId="4979DB8A" w14:textId="272F0A69" w:rsidR="001A14A2" w:rsidRDefault="001A14A2" w:rsidP="00382C33">
      <w:pPr>
        <w:pStyle w:val="Text"/>
        <w:numPr>
          <w:ilvl w:val="0"/>
          <w:numId w:val="12"/>
        </w:numPr>
      </w:pPr>
      <w:r>
        <w:t>Anpassen der Mappings</w:t>
      </w:r>
      <w:r w:rsidR="00452BC0">
        <w:t xml:space="preserve"> an </w:t>
      </w:r>
      <w:r w:rsidR="00700C68">
        <w:t>die Datenquellen des Kunden</w:t>
      </w:r>
    </w:p>
    <w:p w14:paraId="1CA2B5C3" w14:textId="20310993" w:rsidR="00E63869" w:rsidRDefault="00B03EE9" w:rsidP="00382C33">
      <w:pPr>
        <w:pStyle w:val="Text"/>
        <w:numPr>
          <w:ilvl w:val="0"/>
          <w:numId w:val="12"/>
        </w:numPr>
      </w:pPr>
      <w:r>
        <w:t>Def</w:t>
      </w:r>
      <w:r w:rsidR="00700C68">
        <w:t>inition</w:t>
      </w:r>
      <w:r>
        <w:t xml:space="preserve"> der Teildokumenttypen </w:t>
      </w:r>
      <w:r w:rsidR="00700C68">
        <w:t>und</w:t>
      </w:r>
      <w:r>
        <w:t xml:space="preserve"> Styles gemäß CD und </w:t>
      </w:r>
      <w:r w:rsidR="009A2DE9">
        <w:t>Projektbedarf</w:t>
      </w:r>
    </w:p>
    <w:p w14:paraId="12F12AD2" w14:textId="25B456B8" w:rsidR="00B03EE9" w:rsidRDefault="00C3240F" w:rsidP="00382C33">
      <w:pPr>
        <w:pStyle w:val="Text"/>
        <w:numPr>
          <w:ilvl w:val="0"/>
          <w:numId w:val="12"/>
        </w:numPr>
      </w:pPr>
      <w:r>
        <w:t>Anpassen der Ausgabesteuerung</w:t>
      </w:r>
    </w:p>
    <w:p w14:paraId="126F90FC" w14:textId="7CC531EA" w:rsidR="00AD5982" w:rsidRDefault="006D5054" w:rsidP="00382C33">
      <w:pPr>
        <w:pStyle w:val="Text"/>
        <w:numPr>
          <w:ilvl w:val="0"/>
          <w:numId w:val="12"/>
        </w:numPr>
      </w:pPr>
      <w:r>
        <w:t>Ausi</w:t>
      </w:r>
      <w:r w:rsidR="00AD5982">
        <w:t>mplement</w:t>
      </w:r>
      <w:r w:rsidR="00153E89">
        <w:t>ierung</w:t>
      </w:r>
      <w:r w:rsidR="00AD5982">
        <w:t xml:space="preserve"> der M/OMS-Stapel</w:t>
      </w:r>
    </w:p>
    <w:p w14:paraId="54A52203" w14:textId="59409F32" w:rsidR="005402F5" w:rsidRDefault="000E0E60" w:rsidP="00D366C6">
      <w:pPr>
        <w:pStyle w:val="Text"/>
        <w:numPr>
          <w:ilvl w:val="0"/>
          <w:numId w:val="12"/>
        </w:numPr>
      </w:pPr>
      <w:r>
        <w:t>Implement</w:t>
      </w:r>
      <w:r w:rsidR="00143B7D">
        <w:t>ierung</w:t>
      </w:r>
      <w:r>
        <w:t xml:space="preserve"> der Fachdatenmodelle </w:t>
      </w:r>
      <w:r w:rsidR="00153E89">
        <w:t>und</w:t>
      </w:r>
      <w:r>
        <w:t xml:space="preserve"> -</w:t>
      </w:r>
      <w:proofErr w:type="spellStart"/>
      <w:r>
        <w:t>mapping</w:t>
      </w:r>
      <w:r w:rsidR="00153E89">
        <w:t>s</w:t>
      </w:r>
      <w:proofErr w:type="spellEnd"/>
      <w:r w:rsidR="00153E89">
        <w:t>.</w:t>
      </w:r>
    </w:p>
    <w:p w14:paraId="50E11642" w14:textId="77777777" w:rsidR="00E92BD0" w:rsidRDefault="00E92BD0" w:rsidP="00FB2A63">
      <w:pPr>
        <w:pStyle w:val="Text"/>
      </w:pPr>
    </w:p>
    <w:sectPr w:rsidR="00E92BD0" w:rsidSect="00444D06">
      <w:headerReference w:type="default" r:id="rId54"/>
      <w:footerReference w:type="default" r:id="rId55"/>
      <w:headerReference w:type="first" r:id="rId56"/>
      <w:pgSz w:w="11907" w:h="16839" w:code="9"/>
      <w:pgMar w:top="1417" w:right="1417" w:bottom="1134" w:left="1417" w:header="709"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0B404" w14:textId="77777777" w:rsidR="006A6A07" w:rsidRDefault="006A6A07">
      <w:r>
        <w:separator/>
      </w:r>
    </w:p>
  </w:endnote>
  <w:endnote w:type="continuationSeparator" w:id="0">
    <w:p w14:paraId="09911432" w14:textId="77777777" w:rsidR="006A6A07" w:rsidRDefault="006A6A07">
      <w:r>
        <w:continuationSeparator/>
      </w:r>
    </w:p>
  </w:endnote>
  <w:endnote w:type="continuationNotice" w:id="1">
    <w:p w14:paraId="7B17AA20" w14:textId="77777777" w:rsidR="006A6A07" w:rsidRDefault="006A6A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F0B27FFF-79E8-4325-BCE2-5AA427B14BAF}"/>
    <w:embedBold r:id="rId2" w:fontKey="{4346A0A7-5CFF-4663-9617-302D1294C6DD}"/>
    <w:embedItalic r:id="rId3" w:fontKey="{1F6F2E65-1988-4E1A-992C-05293C2B90FF}"/>
  </w:font>
  <w:font w:name="Open Sans">
    <w:altName w:val="Segoe UI"/>
    <w:panose1 w:val="020B0606030504020204"/>
    <w:charset w:val="00"/>
    <w:family w:val="swiss"/>
    <w:pitch w:val="variable"/>
    <w:sig w:usb0="E00002EF" w:usb1="4000205B" w:usb2="00000028" w:usb3="00000000" w:csb0="0000019F" w:csb1="00000000"/>
    <w:embedRegular r:id="rId4" w:fontKey="{5ABBD151-AA9C-449D-B4C0-C1456AC6E56E}"/>
    <w:embedBold r:id="rId5" w:fontKey="{255EDDF0-F76E-4A93-8D4C-63839C7AE5DE}"/>
    <w:embedItalic r:id="rId6" w:fontKey="{B590B3CB-0DD6-4CD9-8A27-D2CF87A5F076}"/>
  </w:font>
  <w:font w:name="Calibri">
    <w:panose1 w:val="020F0502020204030204"/>
    <w:charset w:val="00"/>
    <w:family w:val="swiss"/>
    <w:pitch w:val="variable"/>
    <w:sig w:usb0="E4002EFF" w:usb1="C000247B" w:usb2="00000009" w:usb3="00000000" w:csb0="000001FF" w:csb1="00000000"/>
    <w:embedRegular r:id="rId7" w:fontKey="{E40C20A1-73C7-4C7E-81E2-F3A50986B256}"/>
    <w:embedItalic r:id="rId8" w:fontKey="{B4885FB5-C450-438B-A14D-2E7E0FF6E5F5}"/>
  </w:font>
  <w:font w:name="Segoe UI">
    <w:panose1 w:val="020B0502040204020203"/>
    <w:charset w:val="00"/>
    <w:family w:val="swiss"/>
    <w:pitch w:val="variable"/>
    <w:sig w:usb0="E4002EFF" w:usb1="C000E47F" w:usb2="00000009" w:usb3="00000000" w:csb0="000001FF" w:csb1="00000000"/>
    <w:embedRegular r:id="rId9" w:fontKey="{932C95A6-C78B-4BCB-94B8-55F617449900}"/>
  </w:font>
  <w:font w:name="Open Sans Semibold">
    <w:altName w:val="DejaVu Sans Condensed"/>
    <w:panose1 w:val="020B0706030804020204"/>
    <w:charset w:val="00"/>
    <w:family w:val="swiss"/>
    <w:pitch w:val="variable"/>
    <w:sig w:usb0="E00002EF" w:usb1="4000205B" w:usb2="00000028" w:usb3="00000000" w:csb0="0000019F" w:csb1="00000000"/>
    <w:embedRegular r:id="rId10" w:fontKey="{219E9E67-C514-4D34-94A0-5BFBB3EE2BDD}"/>
    <w:embedBold r:id="rId11" w:fontKey="{5B4050F2-623D-428D-B06E-AD1F283A9E86}"/>
  </w:font>
  <w:font w:name="Consolas">
    <w:panose1 w:val="020B0609020204030204"/>
    <w:charset w:val="00"/>
    <w:family w:val="modern"/>
    <w:pitch w:val="fixed"/>
    <w:sig w:usb0="E00006FF" w:usb1="0000FCFF" w:usb2="00000001" w:usb3="00000000" w:csb0="0000019F" w:csb1="00000000"/>
    <w:embedRegular r:id="rId12" w:fontKey="{4EAD8D91-9DDB-44BC-9175-04FC86356260}"/>
    <w:embedItalic r:id="rId13" w:fontKey="{6B7D190A-FF1E-4022-B73D-DF7CE7A9479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7F160" w14:textId="77777777" w:rsidR="00962B97" w:rsidRPr="00B7015C" w:rsidRDefault="00962B97" w:rsidP="00FA44EB">
    <w:pPr>
      <w:pStyle w:val="Fuzeile1"/>
      <w:pBdr>
        <w:top w:val="single" w:sz="4" w:space="1" w:color="404040" w:themeColor="text1" w:themeTint="BF"/>
      </w:pBdr>
      <w:ind w:right="-283"/>
      <w:rPr>
        <w:sz w:val="6"/>
      </w:rPr>
    </w:pPr>
  </w:p>
  <w:p w14:paraId="72D3CAE9" w14:textId="0964AAA8" w:rsidR="00962B97" w:rsidRDefault="00000000" w:rsidP="00FA44EB">
    <w:pPr>
      <w:pStyle w:val="Fuzeile1"/>
      <w:ind w:right="-283"/>
    </w:pPr>
    <w:fldSimple w:instr=" TITLE  &quot;Starterframework TONIC - Konzeption und Benutzung&quot;  \* MERGEFORMAT ">
      <w:r w:rsidR="0052176A">
        <w:t>Starterframework TONIC - Konzeption und Benutzung</w:t>
      </w:r>
    </w:fldSimple>
    <w:r w:rsidR="00962B97">
      <w:ptab w:relativeTo="margin" w:alignment="center" w:leader="none"/>
    </w:r>
    <w:r w:rsidR="00962B97">
      <w:ptab w:relativeTo="margin" w:alignment="right" w:leader="none"/>
    </w:r>
  </w:p>
  <w:p w14:paraId="421C4115" w14:textId="77777777" w:rsidR="00962B97" w:rsidRDefault="00962B97" w:rsidP="00B7015C">
    <w:pPr>
      <w:pStyle w:val="Fuzeile1"/>
      <w:tabs>
        <w:tab w:val="right" w:pos="9356"/>
      </w:tabs>
    </w:pPr>
    <w:r>
      <w:t xml:space="preserve">kühn &amp; weyh </w:t>
    </w:r>
    <w:sdt>
      <w:sdtPr>
        <w:id w:val="1561749638"/>
        <w:docPartObj>
          <w:docPartGallery w:val="Page Numbers (Bottom of Page)"/>
          <w:docPartUnique/>
        </w:docPartObj>
      </w:sdtPr>
      <w:sdtContent>
        <w:sdt>
          <w:sdtPr>
            <w:id w:val="860082579"/>
            <w:docPartObj>
              <w:docPartGallery w:val="Page Numbers (Top of Page)"/>
              <w:docPartUnique/>
            </w:docPartObj>
          </w:sdtPr>
          <w:sdtContent>
            <w:r>
              <w:t xml:space="preserve">Software GmbH </w:t>
            </w:r>
            <w:r>
              <w:sym w:font="Wingdings" w:char="F09F"/>
            </w:r>
            <w:r>
              <w:t xml:space="preserve"> Linnéstraße 1-3 </w:t>
            </w:r>
            <w:r>
              <w:sym w:font="Wingdings" w:char="F09F"/>
            </w:r>
            <w:r>
              <w:t xml:space="preserve"> 79110 Freiburg </w:t>
            </w:r>
            <w:r>
              <w:sym w:font="Wingdings" w:char="F09F"/>
            </w:r>
            <w:r>
              <w:t xml:space="preserve"> </w:t>
            </w:r>
            <w:hyperlink r:id="rId1" w:history="1">
              <w:r w:rsidRPr="00C1139D">
                <w:rPr>
                  <w:rStyle w:val="Hyperlink"/>
                </w:rPr>
                <w:t>www.kwsoft.de</w:t>
              </w:r>
            </w:hyperlink>
            <w:r>
              <w:t xml:space="preserve"> </w:t>
            </w:r>
            <w:r>
              <w:tab/>
              <w:t xml:space="preserve">Seite </w:t>
            </w:r>
            <w:r w:rsidRPr="00CE0380">
              <w:rPr>
                <w:bCs/>
                <w:sz w:val="24"/>
                <w:szCs w:val="24"/>
              </w:rPr>
              <w:fldChar w:fldCharType="begin"/>
            </w:r>
            <w:r w:rsidRPr="00CE0380">
              <w:rPr>
                <w:bCs/>
              </w:rPr>
              <w:instrText>PAGE</w:instrText>
            </w:r>
            <w:r w:rsidRPr="00CE0380">
              <w:rPr>
                <w:bCs/>
                <w:sz w:val="24"/>
                <w:szCs w:val="24"/>
              </w:rPr>
              <w:fldChar w:fldCharType="separate"/>
            </w:r>
            <w:r>
              <w:rPr>
                <w:bCs/>
                <w:noProof/>
              </w:rPr>
              <w:t>1</w:t>
            </w:r>
            <w:r w:rsidRPr="00CE0380">
              <w:rPr>
                <w:bCs/>
                <w:sz w:val="24"/>
                <w:szCs w:val="24"/>
              </w:rPr>
              <w:fldChar w:fldCharType="end"/>
            </w:r>
            <w:r>
              <w:t xml:space="preserve"> von </w:t>
            </w:r>
            <w:r w:rsidRPr="00CE0380">
              <w:rPr>
                <w:bCs/>
                <w:sz w:val="24"/>
                <w:szCs w:val="24"/>
              </w:rPr>
              <w:fldChar w:fldCharType="begin"/>
            </w:r>
            <w:r w:rsidRPr="00CE0380">
              <w:rPr>
                <w:bCs/>
              </w:rPr>
              <w:instrText>NUMPAGES</w:instrText>
            </w:r>
            <w:r w:rsidRPr="00CE0380">
              <w:rPr>
                <w:bCs/>
                <w:sz w:val="24"/>
                <w:szCs w:val="24"/>
              </w:rPr>
              <w:fldChar w:fldCharType="separate"/>
            </w:r>
            <w:r>
              <w:rPr>
                <w:bCs/>
                <w:noProof/>
              </w:rPr>
              <w:t>1</w:t>
            </w:r>
            <w:r w:rsidRPr="00CE0380">
              <w:rPr>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2BADFA" w14:textId="77777777" w:rsidR="006A6A07" w:rsidRDefault="006A6A07">
      <w:r>
        <w:separator/>
      </w:r>
    </w:p>
  </w:footnote>
  <w:footnote w:type="continuationSeparator" w:id="0">
    <w:p w14:paraId="49E3CEFB" w14:textId="77777777" w:rsidR="006A6A07" w:rsidRDefault="006A6A07">
      <w:r>
        <w:continuationSeparator/>
      </w:r>
    </w:p>
  </w:footnote>
  <w:footnote w:type="continuationNotice" w:id="1">
    <w:p w14:paraId="5F672C32" w14:textId="77777777" w:rsidR="006A6A07" w:rsidRDefault="006A6A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7AD7C" w14:textId="77777777" w:rsidR="00962B97" w:rsidRDefault="00962B97" w:rsidP="00766563">
    <w:pPr>
      <w:pStyle w:val="Kopfzeile"/>
    </w:pPr>
    <w:r>
      <w:rPr>
        <w:noProof/>
      </w:rPr>
      <w:drawing>
        <wp:anchor distT="0" distB="0" distL="114300" distR="114300" simplePos="0" relativeHeight="251658240" behindDoc="1" locked="0" layoutInCell="1" allowOverlap="1" wp14:anchorId="1D05E597" wp14:editId="06459C7D">
          <wp:simplePos x="0" y="0"/>
          <wp:positionH relativeFrom="rightMargin">
            <wp:posOffset>-1173480</wp:posOffset>
          </wp:positionH>
          <wp:positionV relativeFrom="page">
            <wp:posOffset>431800</wp:posOffset>
          </wp:positionV>
          <wp:extent cx="1353600" cy="208800"/>
          <wp:effectExtent l="0" t="0" r="0" b="1270"/>
          <wp:wrapNone/>
          <wp:docPr id="2" name="Grafik 2" descr="kuw-logo-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descr="kuw-logo-4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3600" cy="20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675BF8" w14:textId="77777777" w:rsidR="00962B97" w:rsidRDefault="00962B97" w:rsidP="00A2023F">
    <w:pPr>
      <w:pStyle w:val="Kopfzeile"/>
      <w:jc w:val="right"/>
      <w:rPr>
        <w:sz w:val="12"/>
      </w:rPr>
    </w:pPr>
  </w:p>
  <w:p w14:paraId="5A3FFE7A" w14:textId="77777777" w:rsidR="00962B97" w:rsidRDefault="00962B97" w:rsidP="00A2023F">
    <w:pPr>
      <w:pStyle w:val="Kopfzeile"/>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6E72A" w14:textId="77777777" w:rsidR="00962B97" w:rsidRDefault="00962B97" w:rsidP="0029491E">
    <w:pPr>
      <w:pStyle w:val="Kopfzeile"/>
      <w:jc w:val="right"/>
    </w:pPr>
    <w:r>
      <w:rPr>
        <w:noProof/>
      </w:rPr>
      <w:drawing>
        <wp:inline distT="0" distB="0" distL="0" distR="0" wp14:anchorId="37911797" wp14:editId="5442CDD3">
          <wp:extent cx="1171739" cy="504895"/>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benannt.png"/>
                  <pic:cNvPicPr/>
                </pic:nvPicPr>
                <pic:blipFill>
                  <a:blip r:embed="rId1">
                    <a:extLst>
                      <a:ext uri="{28A0092B-C50C-407E-A947-70E740481C1C}">
                        <a14:useLocalDpi xmlns:a14="http://schemas.microsoft.com/office/drawing/2010/main" val="0"/>
                      </a:ext>
                    </a:extLst>
                  </a:blip>
                  <a:stretch>
                    <a:fillRect/>
                  </a:stretch>
                </pic:blipFill>
                <pic:spPr>
                  <a:xfrm>
                    <a:off x="0" y="0"/>
                    <a:ext cx="1171739" cy="504895"/>
                  </a:xfrm>
                  <a:prstGeom prst="rect">
                    <a:avLst/>
                  </a:prstGeom>
                </pic:spPr>
              </pic:pic>
            </a:graphicData>
          </a:graphic>
        </wp:inline>
      </w:drawing>
    </w:r>
  </w:p>
  <w:p w14:paraId="165EE7CA" w14:textId="77777777" w:rsidR="00962B97" w:rsidRDefault="00962B97" w:rsidP="0029491E">
    <w:pPr>
      <w:pStyle w:val="Kopfzeile"/>
      <w:jc w:val="right"/>
    </w:pPr>
  </w:p>
  <w:p w14:paraId="51EEE655" w14:textId="77777777" w:rsidR="00962B97" w:rsidRDefault="00962B97" w:rsidP="0053441D">
    <w:pPr>
      <w:pStyle w:val="Kopfzeile"/>
      <w:jc w:val="right"/>
    </w:pPr>
    <w:r>
      <w:rPr>
        <w:noProof/>
      </w:rPr>
      <w:drawing>
        <wp:inline distT="0" distB="0" distL="0" distR="0" wp14:anchorId="21DF0CEB" wp14:editId="04FF511E">
          <wp:extent cx="1168400" cy="177800"/>
          <wp:effectExtent l="0" t="0" r="0" b="0"/>
          <wp:docPr id="3" name="Bild 1" descr="kuw-logo-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w-logo-4c"/>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68400" cy="177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538E6"/>
    <w:multiLevelType w:val="hybridMultilevel"/>
    <w:tmpl w:val="283C0A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192E9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2E6D8F"/>
    <w:multiLevelType w:val="hybridMultilevel"/>
    <w:tmpl w:val="180CC53C"/>
    <w:lvl w:ilvl="0" w:tplc="6C9649EA">
      <w:numFmt w:val="bullet"/>
      <w:lvlText w:val=""/>
      <w:lvlJc w:val="left"/>
      <w:pPr>
        <w:ind w:left="720" w:hanging="360"/>
      </w:pPr>
      <w:rPr>
        <w:rFonts w:ascii="Wingdings" w:eastAsiaTheme="minorHAnsi" w:hAnsi="Wingdings" w:cs="Open 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89A01AD"/>
    <w:multiLevelType w:val="hybridMultilevel"/>
    <w:tmpl w:val="E3C6D430"/>
    <w:lvl w:ilvl="0" w:tplc="F8567C2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AFB4AE9"/>
    <w:multiLevelType w:val="hybridMultilevel"/>
    <w:tmpl w:val="B11045B4"/>
    <w:lvl w:ilvl="0" w:tplc="82AC8B2E">
      <w:start w:val="1"/>
      <w:numFmt w:val="bullet"/>
      <w:pStyle w:val="Bulletlist"/>
      <w:lvlText w:val=""/>
      <w:lvlJc w:val="left"/>
      <w:pPr>
        <w:ind w:left="720" w:hanging="360"/>
      </w:pPr>
      <w:rPr>
        <w:rFonts w:ascii="Symbol" w:hAnsi="Symbol" w:hint="default"/>
        <w:color w:val="FF0000"/>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33E380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DA143AD"/>
    <w:multiLevelType w:val="multilevel"/>
    <w:tmpl w:val="61822E20"/>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rPr>
        <w:sz w:val="24"/>
        <w:szCs w:val="24"/>
      </w:r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3530439E"/>
    <w:multiLevelType w:val="hybridMultilevel"/>
    <w:tmpl w:val="7310CABA"/>
    <w:lvl w:ilvl="0" w:tplc="B2ECAC7A">
      <w:start w:val="4"/>
      <w:numFmt w:val="bullet"/>
      <w:lvlText w:val="-"/>
      <w:lvlJc w:val="left"/>
      <w:pPr>
        <w:ind w:left="720" w:hanging="360"/>
      </w:pPr>
      <w:rPr>
        <w:rFonts w:ascii="Open Sans" w:eastAsiaTheme="minorHAnsi" w:hAnsi="Open Sans" w:cs="Open 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FAC4CBE"/>
    <w:multiLevelType w:val="hybridMultilevel"/>
    <w:tmpl w:val="105C1D58"/>
    <w:lvl w:ilvl="0" w:tplc="789EBBE0">
      <w:numFmt w:val="bullet"/>
      <w:lvlText w:val=""/>
      <w:lvlJc w:val="left"/>
      <w:pPr>
        <w:ind w:left="720" w:hanging="360"/>
      </w:pPr>
      <w:rPr>
        <w:rFonts w:ascii="Symbol" w:eastAsiaTheme="minorHAnsi" w:hAnsi="Symbol" w:cs="Open 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668421D0"/>
    <w:multiLevelType w:val="hybridMultilevel"/>
    <w:tmpl w:val="3A0E9894"/>
    <w:lvl w:ilvl="0" w:tplc="7DCA1496">
      <w:numFmt w:val="bullet"/>
      <w:lvlText w:val=""/>
      <w:lvlJc w:val="left"/>
      <w:pPr>
        <w:ind w:left="720" w:hanging="360"/>
      </w:pPr>
      <w:rPr>
        <w:rFonts w:ascii="Wingdings" w:eastAsiaTheme="minorHAnsi" w:hAnsi="Wingdings" w:cs="Open 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6DB7D8D"/>
    <w:multiLevelType w:val="hybridMultilevel"/>
    <w:tmpl w:val="E2AA2AAE"/>
    <w:lvl w:ilvl="0" w:tplc="F7EEFB0E">
      <w:numFmt w:val="bullet"/>
      <w:lvlText w:val=""/>
      <w:lvlJc w:val="left"/>
      <w:pPr>
        <w:ind w:left="720" w:hanging="360"/>
      </w:pPr>
      <w:rPr>
        <w:rFonts w:ascii="Symbol" w:eastAsiaTheme="minorHAnsi" w:hAnsi="Symbol" w:cs="Open 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CC25FDB"/>
    <w:multiLevelType w:val="hybridMultilevel"/>
    <w:tmpl w:val="AAC25F3E"/>
    <w:lvl w:ilvl="0" w:tplc="E17E4B2A">
      <w:start w:val="1"/>
      <w:numFmt w:val="decimal"/>
      <w:lvlText w:val="%1."/>
      <w:lvlJc w:val="left"/>
      <w:pPr>
        <w:ind w:left="36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814444097">
    <w:abstractNumId w:val="0"/>
  </w:num>
  <w:num w:numId="2" w16cid:durableId="1707027543">
    <w:abstractNumId w:val="4"/>
  </w:num>
  <w:num w:numId="3" w16cid:durableId="2031687017">
    <w:abstractNumId w:val="8"/>
  </w:num>
  <w:num w:numId="4" w16cid:durableId="1054474340">
    <w:abstractNumId w:val="3"/>
  </w:num>
  <w:num w:numId="5" w16cid:durableId="645166514">
    <w:abstractNumId w:val="11"/>
  </w:num>
  <w:num w:numId="6" w16cid:durableId="2067298034">
    <w:abstractNumId w:val="10"/>
  </w:num>
  <w:num w:numId="7" w16cid:durableId="676007286">
    <w:abstractNumId w:val="1"/>
  </w:num>
  <w:num w:numId="8" w16cid:durableId="1736009271">
    <w:abstractNumId w:val="5"/>
  </w:num>
  <w:num w:numId="9" w16cid:durableId="151525353">
    <w:abstractNumId w:val="6"/>
  </w:num>
  <w:num w:numId="10" w16cid:durableId="342437576">
    <w:abstractNumId w:val="2"/>
  </w:num>
  <w:num w:numId="11" w16cid:durableId="968435519">
    <w:abstractNumId w:val="9"/>
  </w:num>
  <w:num w:numId="12" w16cid:durableId="1660684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BA7"/>
    <w:rsid w:val="00000412"/>
    <w:rsid w:val="000029EB"/>
    <w:rsid w:val="000037F2"/>
    <w:rsid w:val="00006C1F"/>
    <w:rsid w:val="0000736E"/>
    <w:rsid w:val="00007B5A"/>
    <w:rsid w:val="00010C34"/>
    <w:rsid w:val="00011DA8"/>
    <w:rsid w:val="00012176"/>
    <w:rsid w:val="00012AED"/>
    <w:rsid w:val="000164CB"/>
    <w:rsid w:val="000165DE"/>
    <w:rsid w:val="0002067A"/>
    <w:rsid w:val="000216F1"/>
    <w:rsid w:val="00032A82"/>
    <w:rsid w:val="0003341A"/>
    <w:rsid w:val="0003412F"/>
    <w:rsid w:val="00035EC7"/>
    <w:rsid w:val="00035EF7"/>
    <w:rsid w:val="00036E19"/>
    <w:rsid w:val="00037DB1"/>
    <w:rsid w:val="00040DC1"/>
    <w:rsid w:val="00041D6A"/>
    <w:rsid w:val="0004299B"/>
    <w:rsid w:val="00043DC8"/>
    <w:rsid w:val="000449C0"/>
    <w:rsid w:val="00046A6E"/>
    <w:rsid w:val="000478A6"/>
    <w:rsid w:val="00051BA1"/>
    <w:rsid w:val="00052D31"/>
    <w:rsid w:val="00053737"/>
    <w:rsid w:val="000554DE"/>
    <w:rsid w:val="00055E2B"/>
    <w:rsid w:val="000565A2"/>
    <w:rsid w:val="000571AF"/>
    <w:rsid w:val="00061278"/>
    <w:rsid w:val="00062AC4"/>
    <w:rsid w:val="00063C01"/>
    <w:rsid w:val="00064A0B"/>
    <w:rsid w:val="00071630"/>
    <w:rsid w:val="00071B24"/>
    <w:rsid w:val="00072FAD"/>
    <w:rsid w:val="00074B65"/>
    <w:rsid w:val="00075010"/>
    <w:rsid w:val="0007502B"/>
    <w:rsid w:val="000752B9"/>
    <w:rsid w:val="0007635C"/>
    <w:rsid w:val="00076EAB"/>
    <w:rsid w:val="000770D9"/>
    <w:rsid w:val="000811FA"/>
    <w:rsid w:val="000819AB"/>
    <w:rsid w:val="00081FAF"/>
    <w:rsid w:val="00083BE6"/>
    <w:rsid w:val="000845AD"/>
    <w:rsid w:val="00084782"/>
    <w:rsid w:val="00085340"/>
    <w:rsid w:val="00085AD2"/>
    <w:rsid w:val="00086E93"/>
    <w:rsid w:val="000874A1"/>
    <w:rsid w:val="00090588"/>
    <w:rsid w:val="000905BD"/>
    <w:rsid w:val="000916E2"/>
    <w:rsid w:val="000937EB"/>
    <w:rsid w:val="000968BF"/>
    <w:rsid w:val="00096B4C"/>
    <w:rsid w:val="000A06EB"/>
    <w:rsid w:val="000A30C7"/>
    <w:rsid w:val="000A5139"/>
    <w:rsid w:val="000A6D44"/>
    <w:rsid w:val="000A7BA7"/>
    <w:rsid w:val="000B05A3"/>
    <w:rsid w:val="000B1D4C"/>
    <w:rsid w:val="000B2E5C"/>
    <w:rsid w:val="000B2E79"/>
    <w:rsid w:val="000B3C7A"/>
    <w:rsid w:val="000B3FD8"/>
    <w:rsid w:val="000B47B9"/>
    <w:rsid w:val="000B4B51"/>
    <w:rsid w:val="000B6AB4"/>
    <w:rsid w:val="000B710F"/>
    <w:rsid w:val="000C0123"/>
    <w:rsid w:val="000D2370"/>
    <w:rsid w:val="000D6A74"/>
    <w:rsid w:val="000D7470"/>
    <w:rsid w:val="000E0266"/>
    <w:rsid w:val="000E0E60"/>
    <w:rsid w:val="000E48F0"/>
    <w:rsid w:val="000E620C"/>
    <w:rsid w:val="000E66AB"/>
    <w:rsid w:val="000F2BBD"/>
    <w:rsid w:val="000F4219"/>
    <w:rsid w:val="000F4832"/>
    <w:rsid w:val="000F71EA"/>
    <w:rsid w:val="000F7B4A"/>
    <w:rsid w:val="00103AA6"/>
    <w:rsid w:val="00104344"/>
    <w:rsid w:val="00104386"/>
    <w:rsid w:val="00104579"/>
    <w:rsid w:val="001057F1"/>
    <w:rsid w:val="001064AE"/>
    <w:rsid w:val="001074E9"/>
    <w:rsid w:val="00107D8F"/>
    <w:rsid w:val="00110811"/>
    <w:rsid w:val="00111EE0"/>
    <w:rsid w:val="00112F9C"/>
    <w:rsid w:val="0011339C"/>
    <w:rsid w:val="00113891"/>
    <w:rsid w:val="00114687"/>
    <w:rsid w:val="0011537A"/>
    <w:rsid w:val="0011706B"/>
    <w:rsid w:val="0012019F"/>
    <w:rsid w:val="00122B84"/>
    <w:rsid w:val="001255B6"/>
    <w:rsid w:val="00125722"/>
    <w:rsid w:val="00126100"/>
    <w:rsid w:val="00126672"/>
    <w:rsid w:val="00126D6D"/>
    <w:rsid w:val="00127F9D"/>
    <w:rsid w:val="0013011C"/>
    <w:rsid w:val="00135B11"/>
    <w:rsid w:val="00136722"/>
    <w:rsid w:val="00136C18"/>
    <w:rsid w:val="00141070"/>
    <w:rsid w:val="00142344"/>
    <w:rsid w:val="00142D8F"/>
    <w:rsid w:val="00143B7D"/>
    <w:rsid w:val="001447DD"/>
    <w:rsid w:val="00144F19"/>
    <w:rsid w:val="00145042"/>
    <w:rsid w:val="00153E89"/>
    <w:rsid w:val="00154862"/>
    <w:rsid w:val="00155558"/>
    <w:rsid w:val="00156DDD"/>
    <w:rsid w:val="00156F06"/>
    <w:rsid w:val="00157511"/>
    <w:rsid w:val="001626F2"/>
    <w:rsid w:val="00162949"/>
    <w:rsid w:val="00164697"/>
    <w:rsid w:val="00164B10"/>
    <w:rsid w:val="00164FC1"/>
    <w:rsid w:val="0016645B"/>
    <w:rsid w:val="00170EA0"/>
    <w:rsid w:val="00171ADD"/>
    <w:rsid w:val="0017309A"/>
    <w:rsid w:val="001735D7"/>
    <w:rsid w:val="00173AED"/>
    <w:rsid w:val="0017448F"/>
    <w:rsid w:val="001758F1"/>
    <w:rsid w:val="00177B07"/>
    <w:rsid w:val="00177B69"/>
    <w:rsid w:val="00182E50"/>
    <w:rsid w:val="001855DA"/>
    <w:rsid w:val="001905D0"/>
    <w:rsid w:val="00190D0D"/>
    <w:rsid w:val="001925B2"/>
    <w:rsid w:val="00193325"/>
    <w:rsid w:val="00194320"/>
    <w:rsid w:val="00195654"/>
    <w:rsid w:val="00195A55"/>
    <w:rsid w:val="00196FD9"/>
    <w:rsid w:val="001A017B"/>
    <w:rsid w:val="001A10C1"/>
    <w:rsid w:val="001A14A2"/>
    <w:rsid w:val="001A5DCF"/>
    <w:rsid w:val="001A7E8D"/>
    <w:rsid w:val="001B29A3"/>
    <w:rsid w:val="001B2B31"/>
    <w:rsid w:val="001B37BB"/>
    <w:rsid w:val="001B3CDB"/>
    <w:rsid w:val="001B3E2F"/>
    <w:rsid w:val="001B55D2"/>
    <w:rsid w:val="001B661E"/>
    <w:rsid w:val="001B6899"/>
    <w:rsid w:val="001C338B"/>
    <w:rsid w:val="001C3484"/>
    <w:rsid w:val="001C5949"/>
    <w:rsid w:val="001D25DD"/>
    <w:rsid w:val="001D57CB"/>
    <w:rsid w:val="001D7FC0"/>
    <w:rsid w:val="001E4D38"/>
    <w:rsid w:val="001E6F14"/>
    <w:rsid w:val="001F25D7"/>
    <w:rsid w:val="001F4762"/>
    <w:rsid w:val="001F6AB5"/>
    <w:rsid w:val="001F7926"/>
    <w:rsid w:val="00201119"/>
    <w:rsid w:val="002028E0"/>
    <w:rsid w:val="00202CAF"/>
    <w:rsid w:val="002069B8"/>
    <w:rsid w:val="002106E8"/>
    <w:rsid w:val="002116CB"/>
    <w:rsid w:val="00211F8B"/>
    <w:rsid w:val="002153F4"/>
    <w:rsid w:val="0021643C"/>
    <w:rsid w:val="00220440"/>
    <w:rsid w:val="00220C9C"/>
    <w:rsid w:val="00223382"/>
    <w:rsid w:val="002236D6"/>
    <w:rsid w:val="00223E46"/>
    <w:rsid w:val="00224E9C"/>
    <w:rsid w:val="00226DCC"/>
    <w:rsid w:val="002315A2"/>
    <w:rsid w:val="00235555"/>
    <w:rsid w:val="002410F6"/>
    <w:rsid w:val="00243F32"/>
    <w:rsid w:val="002440A1"/>
    <w:rsid w:val="002443AC"/>
    <w:rsid w:val="00245B9A"/>
    <w:rsid w:val="002460FE"/>
    <w:rsid w:val="002473FD"/>
    <w:rsid w:val="00247FE8"/>
    <w:rsid w:val="00250EBE"/>
    <w:rsid w:val="00252FE7"/>
    <w:rsid w:val="0025470C"/>
    <w:rsid w:val="0025737D"/>
    <w:rsid w:val="00260DAD"/>
    <w:rsid w:val="00261492"/>
    <w:rsid w:val="0026160D"/>
    <w:rsid w:val="0026178E"/>
    <w:rsid w:val="00262984"/>
    <w:rsid w:val="00263205"/>
    <w:rsid w:val="00263FF9"/>
    <w:rsid w:val="00266B0E"/>
    <w:rsid w:val="00266F54"/>
    <w:rsid w:val="00267502"/>
    <w:rsid w:val="00267E8E"/>
    <w:rsid w:val="00267FB5"/>
    <w:rsid w:val="002708D7"/>
    <w:rsid w:val="00271B42"/>
    <w:rsid w:val="00271EF8"/>
    <w:rsid w:val="002737CC"/>
    <w:rsid w:val="00277A4C"/>
    <w:rsid w:val="00280886"/>
    <w:rsid w:val="00281E2D"/>
    <w:rsid w:val="0028420C"/>
    <w:rsid w:val="002861B8"/>
    <w:rsid w:val="002866AC"/>
    <w:rsid w:val="002872DF"/>
    <w:rsid w:val="00291369"/>
    <w:rsid w:val="00292281"/>
    <w:rsid w:val="0029351E"/>
    <w:rsid w:val="00293E1F"/>
    <w:rsid w:val="0029491E"/>
    <w:rsid w:val="00295F91"/>
    <w:rsid w:val="002A1EB7"/>
    <w:rsid w:val="002A20C7"/>
    <w:rsid w:val="002A552A"/>
    <w:rsid w:val="002A5D10"/>
    <w:rsid w:val="002A5E47"/>
    <w:rsid w:val="002A5ECD"/>
    <w:rsid w:val="002A7DA0"/>
    <w:rsid w:val="002B0BFB"/>
    <w:rsid w:val="002B11BC"/>
    <w:rsid w:val="002B14A0"/>
    <w:rsid w:val="002B567A"/>
    <w:rsid w:val="002B7FF1"/>
    <w:rsid w:val="002C3AD0"/>
    <w:rsid w:val="002C48BB"/>
    <w:rsid w:val="002C6D8E"/>
    <w:rsid w:val="002C7019"/>
    <w:rsid w:val="002D06CD"/>
    <w:rsid w:val="002D18D2"/>
    <w:rsid w:val="002D3B7F"/>
    <w:rsid w:val="002D5FA2"/>
    <w:rsid w:val="002D7E06"/>
    <w:rsid w:val="002E0EE7"/>
    <w:rsid w:val="002E1C3E"/>
    <w:rsid w:val="002E1E56"/>
    <w:rsid w:val="002E315D"/>
    <w:rsid w:val="002E427E"/>
    <w:rsid w:val="002F05E2"/>
    <w:rsid w:val="002F17FF"/>
    <w:rsid w:val="002F19F9"/>
    <w:rsid w:val="002F20B0"/>
    <w:rsid w:val="002F2F78"/>
    <w:rsid w:val="002F5ABA"/>
    <w:rsid w:val="00300A68"/>
    <w:rsid w:val="00301616"/>
    <w:rsid w:val="003021BD"/>
    <w:rsid w:val="00302548"/>
    <w:rsid w:val="00304CD8"/>
    <w:rsid w:val="003068E1"/>
    <w:rsid w:val="00306F0F"/>
    <w:rsid w:val="003079CB"/>
    <w:rsid w:val="003108A1"/>
    <w:rsid w:val="00310B7D"/>
    <w:rsid w:val="00312CC2"/>
    <w:rsid w:val="00315BD1"/>
    <w:rsid w:val="0031649C"/>
    <w:rsid w:val="003222CD"/>
    <w:rsid w:val="00324D5E"/>
    <w:rsid w:val="00330F47"/>
    <w:rsid w:val="00331CAD"/>
    <w:rsid w:val="003321E7"/>
    <w:rsid w:val="00333215"/>
    <w:rsid w:val="003360E3"/>
    <w:rsid w:val="00336479"/>
    <w:rsid w:val="00336C5D"/>
    <w:rsid w:val="00340487"/>
    <w:rsid w:val="00341A12"/>
    <w:rsid w:val="00341DC1"/>
    <w:rsid w:val="00342542"/>
    <w:rsid w:val="00344720"/>
    <w:rsid w:val="00344C71"/>
    <w:rsid w:val="00345CF3"/>
    <w:rsid w:val="00346960"/>
    <w:rsid w:val="003471D4"/>
    <w:rsid w:val="00351C65"/>
    <w:rsid w:val="003525F7"/>
    <w:rsid w:val="00353B6C"/>
    <w:rsid w:val="003555BD"/>
    <w:rsid w:val="00355D0C"/>
    <w:rsid w:val="003564D5"/>
    <w:rsid w:val="00357B46"/>
    <w:rsid w:val="0036020B"/>
    <w:rsid w:val="00362820"/>
    <w:rsid w:val="00362DF9"/>
    <w:rsid w:val="00363270"/>
    <w:rsid w:val="0036327E"/>
    <w:rsid w:val="0036370A"/>
    <w:rsid w:val="00364B31"/>
    <w:rsid w:val="0036652A"/>
    <w:rsid w:val="0036716B"/>
    <w:rsid w:val="00371C8E"/>
    <w:rsid w:val="00372E80"/>
    <w:rsid w:val="003733F6"/>
    <w:rsid w:val="00373E1A"/>
    <w:rsid w:val="00373E72"/>
    <w:rsid w:val="00375218"/>
    <w:rsid w:val="0037654F"/>
    <w:rsid w:val="0037685E"/>
    <w:rsid w:val="00376FB7"/>
    <w:rsid w:val="00380D07"/>
    <w:rsid w:val="00381909"/>
    <w:rsid w:val="00381CD2"/>
    <w:rsid w:val="0038204B"/>
    <w:rsid w:val="00382C33"/>
    <w:rsid w:val="00384BE3"/>
    <w:rsid w:val="003855F1"/>
    <w:rsid w:val="0038689E"/>
    <w:rsid w:val="00390686"/>
    <w:rsid w:val="00390AE5"/>
    <w:rsid w:val="003917FE"/>
    <w:rsid w:val="003964BA"/>
    <w:rsid w:val="003A56EE"/>
    <w:rsid w:val="003A5A62"/>
    <w:rsid w:val="003A7D4A"/>
    <w:rsid w:val="003B09C9"/>
    <w:rsid w:val="003B0CF0"/>
    <w:rsid w:val="003B1E8B"/>
    <w:rsid w:val="003B3AA7"/>
    <w:rsid w:val="003B3B8D"/>
    <w:rsid w:val="003B68E5"/>
    <w:rsid w:val="003B68FE"/>
    <w:rsid w:val="003B75F3"/>
    <w:rsid w:val="003C12DF"/>
    <w:rsid w:val="003C220A"/>
    <w:rsid w:val="003C2B01"/>
    <w:rsid w:val="003C645E"/>
    <w:rsid w:val="003C74F2"/>
    <w:rsid w:val="003D25A6"/>
    <w:rsid w:val="003D303B"/>
    <w:rsid w:val="003D4E3B"/>
    <w:rsid w:val="003D5743"/>
    <w:rsid w:val="003D577B"/>
    <w:rsid w:val="003D77D8"/>
    <w:rsid w:val="003E24E1"/>
    <w:rsid w:val="003E44C6"/>
    <w:rsid w:val="003E453D"/>
    <w:rsid w:val="003E4AF8"/>
    <w:rsid w:val="003E5802"/>
    <w:rsid w:val="003E60F5"/>
    <w:rsid w:val="003E6B20"/>
    <w:rsid w:val="003F4AEF"/>
    <w:rsid w:val="003F5314"/>
    <w:rsid w:val="003F7654"/>
    <w:rsid w:val="00402287"/>
    <w:rsid w:val="00402A94"/>
    <w:rsid w:val="00404956"/>
    <w:rsid w:val="00404B45"/>
    <w:rsid w:val="00406EC9"/>
    <w:rsid w:val="0041186E"/>
    <w:rsid w:val="00412CD8"/>
    <w:rsid w:val="00415B88"/>
    <w:rsid w:val="0041768F"/>
    <w:rsid w:val="0042030C"/>
    <w:rsid w:val="0042057F"/>
    <w:rsid w:val="0042078F"/>
    <w:rsid w:val="004241FF"/>
    <w:rsid w:val="00425FE0"/>
    <w:rsid w:val="0042674F"/>
    <w:rsid w:val="00427077"/>
    <w:rsid w:val="0043113D"/>
    <w:rsid w:val="00431FBF"/>
    <w:rsid w:val="00432A82"/>
    <w:rsid w:val="004370F8"/>
    <w:rsid w:val="004429A1"/>
    <w:rsid w:val="00444D06"/>
    <w:rsid w:val="00445198"/>
    <w:rsid w:val="00445271"/>
    <w:rsid w:val="00445FD4"/>
    <w:rsid w:val="00447386"/>
    <w:rsid w:val="0044747A"/>
    <w:rsid w:val="00452601"/>
    <w:rsid w:val="004529A1"/>
    <w:rsid w:val="00452BC0"/>
    <w:rsid w:val="0045412D"/>
    <w:rsid w:val="00454586"/>
    <w:rsid w:val="0045473B"/>
    <w:rsid w:val="00460414"/>
    <w:rsid w:val="00466AE0"/>
    <w:rsid w:val="00466C75"/>
    <w:rsid w:val="00466DFE"/>
    <w:rsid w:val="00466ED1"/>
    <w:rsid w:val="00467D1E"/>
    <w:rsid w:val="00470011"/>
    <w:rsid w:val="004705DE"/>
    <w:rsid w:val="004744D3"/>
    <w:rsid w:val="0047505B"/>
    <w:rsid w:val="004771CE"/>
    <w:rsid w:val="00481B84"/>
    <w:rsid w:val="004822D0"/>
    <w:rsid w:val="00482844"/>
    <w:rsid w:val="004832A5"/>
    <w:rsid w:val="004844A5"/>
    <w:rsid w:val="00492ED6"/>
    <w:rsid w:val="00494B48"/>
    <w:rsid w:val="00495F5A"/>
    <w:rsid w:val="00496081"/>
    <w:rsid w:val="00496A4C"/>
    <w:rsid w:val="00496E7E"/>
    <w:rsid w:val="004A1157"/>
    <w:rsid w:val="004A1473"/>
    <w:rsid w:val="004A1962"/>
    <w:rsid w:val="004A1AEF"/>
    <w:rsid w:val="004A3392"/>
    <w:rsid w:val="004A53C1"/>
    <w:rsid w:val="004A7B78"/>
    <w:rsid w:val="004B0B6D"/>
    <w:rsid w:val="004B172D"/>
    <w:rsid w:val="004B20B1"/>
    <w:rsid w:val="004B26AF"/>
    <w:rsid w:val="004B2F71"/>
    <w:rsid w:val="004B739F"/>
    <w:rsid w:val="004B7DCA"/>
    <w:rsid w:val="004C005E"/>
    <w:rsid w:val="004C5BAD"/>
    <w:rsid w:val="004C7FBA"/>
    <w:rsid w:val="004D274D"/>
    <w:rsid w:val="004D324E"/>
    <w:rsid w:val="004D60D1"/>
    <w:rsid w:val="004E084F"/>
    <w:rsid w:val="004E1775"/>
    <w:rsid w:val="004E2E0D"/>
    <w:rsid w:val="004E4E6E"/>
    <w:rsid w:val="004E7B0B"/>
    <w:rsid w:val="004F1BD3"/>
    <w:rsid w:val="004F3319"/>
    <w:rsid w:val="004F5583"/>
    <w:rsid w:val="004F6C36"/>
    <w:rsid w:val="004F7B55"/>
    <w:rsid w:val="005012EE"/>
    <w:rsid w:val="0050248F"/>
    <w:rsid w:val="00504346"/>
    <w:rsid w:val="00505D1F"/>
    <w:rsid w:val="00506207"/>
    <w:rsid w:val="005071AE"/>
    <w:rsid w:val="00507653"/>
    <w:rsid w:val="0051141C"/>
    <w:rsid w:val="00511466"/>
    <w:rsid w:val="00515132"/>
    <w:rsid w:val="0051584F"/>
    <w:rsid w:val="005209F8"/>
    <w:rsid w:val="0052176A"/>
    <w:rsid w:val="00521FB1"/>
    <w:rsid w:val="00524A40"/>
    <w:rsid w:val="00526804"/>
    <w:rsid w:val="0052794A"/>
    <w:rsid w:val="00527DF2"/>
    <w:rsid w:val="0053055A"/>
    <w:rsid w:val="00530DB9"/>
    <w:rsid w:val="005320BD"/>
    <w:rsid w:val="00532B85"/>
    <w:rsid w:val="0053441D"/>
    <w:rsid w:val="005351D0"/>
    <w:rsid w:val="00536101"/>
    <w:rsid w:val="00537960"/>
    <w:rsid w:val="005402F5"/>
    <w:rsid w:val="00540F98"/>
    <w:rsid w:val="0054100D"/>
    <w:rsid w:val="0054183B"/>
    <w:rsid w:val="005423DA"/>
    <w:rsid w:val="005432D2"/>
    <w:rsid w:val="0054369E"/>
    <w:rsid w:val="0054396A"/>
    <w:rsid w:val="00551346"/>
    <w:rsid w:val="005560CA"/>
    <w:rsid w:val="0055672F"/>
    <w:rsid w:val="00557554"/>
    <w:rsid w:val="00557D5B"/>
    <w:rsid w:val="0056015B"/>
    <w:rsid w:val="005614B0"/>
    <w:rsid w:val="00561505"/>
    <w:rsid w:val="0056435A"/>
    <w:rsid w:val="00567B83"/>
    <w:rsid w:val="00570981"/>
    <w:rsid w:val="00571A3E"/>
    <w:rsid w:val="00571ED4"/>
    <w:rsid w:val="0057351D"/>
    <w:rsid w:val="00576AE0"/>
    <w:rsid w:val="00581429"/>
    <w:rsid w:val="005818A8"/>
    <w:rsid w:val="00581E49"/>
    <w:rsid w:val="00585538"/>
    <w:rsid w:val="005862C6"/>
    <w:rsid w:val="005863B6"/>
    <w:rsid w:val="00586CA5"/>
    <w:rsid w:val="00587A54"/>
    <w:rsid w:val="005965FD"/>
    <w:rsid w:val="00596732"/>
    <w:rsid w:val="005976A2"/>
    <w:rsid w:val="005A1D27"/>
    <w:rsid w:val="005A257F"/>
    <w:rsid w:val="005A28EE"/>
    <w:rsid w:val="005A4CCD"/>
    <w:rsid w:val="005A6C18"/>
    <w:rsid w:val="005B0229"/>
    <w:rsid w:val="005B08BE"/>
    <w:rsid w:val="005B1AF8"/>
    <w:rsid w:val="005B22CA"/>
    <w:rsid w:val="005B338E"/>
    <w:rsid w:val="005B5FA0"/>
    <w:rsid w:val="005B77C3"/>
    <w:rsid w:val="005C107E"/>
    <w:rsid w:val="005C5628"/>
    <w:rsid w:val="005C60B5"/>
    <w:rsid w:val="005C744E"/>
    <w:rsid w:val="005D3529"/>
    <w:rsid w:val="005D4652"/>
    <w:rsid w:val="005D4772"/>
    <w:rsid w:val="005D4BA0"/>
    <w:rsid w:val="005E0818"/>
    <w:rsid w:val="005E195C"/>
    <w:rsid w:val="005E36F0"/>
    <w:rsid w:val="005E47E5"/>
    <w:rsid w:val="005E5063"/>
    <w:rsid w:val="005E6EF3"/>
    <w:rsid w:val="005F1FD5"/>
    <w:rsid w:val="005F693B"/>
    <w:rsid w:val="005F7976"/>
    <w:rsid w:val="0060225D"/>
    <w:rsid w:val="00602EEC"/>
    <w:rsid w:val="006049DF"/>
    <w:rsid w:val="00604BC3"/>
    <w:rsid w:val="00604F2B"/>
    <w:rsid w:val="006069CF"/>
    <w:rsid w:val="00610C3B"/>
    <w:rsid w:val="00612640"/>
    <w:rsid w:val="006158F6"/>
    <w:rsid w:val="00617E09"/>
    <w:rsid w:val="006215E0"/>
    <w:rsid w:val="00621C2A"/>
    <w:rsid w:val="00622AEE"/>
    <w:rsid w:val="00623368"/>
    <w:rsid w:val="0062357B"/>
    <w:rsid w:val="00623DA8"/>
    <w:rsid w:val="00623F8D"/>
    <w:rsid w:val="006353EB"/>
    <w:rsid w:val="00641C59"/>
    <w:rsid w:val="00642CDB"/>
    <w:rsid w:val="00645859"/>
    <w:rsid w:val="00650A20"/>
    <w:rsid w:val="00651C86"/>
    <w:rsid w:val="006534B8"/>
    <w:rsid w:val="00656587"/>
    <w:rsid w:val="006609DE"/>
    <w:rsid w:val="00663724"/>
    <w:rsid w:val="0066594D"/>
    <w:rsid w:val="00666DBD"/>
    <w:rsid w:val="00670903"/>
    <w:rsid w:val="00670906"/>
    <w:rsid w:val="00671026"/>
    <w:rsid w:val="00671742"/>
    <w:rsid w:val="00673645"/>
    <w:rsid w:val="00675991"/>
    <w:rsid w:val="0067630F"/>
    <w:rsid w:val="0068273E"/>
    <w:rsid w:val="0068297D"/>
    <w:rsid w:val="006844BC"/>
    <w:rsid w:val="00684611"/>
    <w:rsid w:val="0069090C"/>
    <w:rsid w:val="006912F4"/>
    <w:rsid w:val="00691F5E"/>
    <w:rsid w:val="00696F7D"/>
    <w:rsid w:val="00697D02"/>
    <w:rsid w:val="006A0750"/>
    <w:rsid w:val="006A3E7C"/>
    <w:rsid w:val="006A3FAD"/>
    <w:rsid w:val="006A548D"/>
    <w:rsid w:val="006A6A07"/>
    <w:rsid w:val="006B0532"/>
    <w:rsid w:val="006B179B"/>
    <w:rsid w:val="006B505D"/>
    <w:rsid w:val="006B509C"/>
    <w:rsid w:val="006C1A4B"/>
    <w:rsid w:val="006C2451"/>
    <w:rsid w:val="006C254C"/>
    <w:rsid w:val="006C4CBD"/>
    <w:rsid w:val="006C67BD"/>
    <w:rsid w:val="006C75BE"/>
    <w:rsid w:val="006D5054"/>
    <w:rsid w:val="006D5BC3"/>
    <w:rsid w:val="006E2280"/>
    <w:rsid w:val="006E2B03"/>
    <w:rsid w:val="006E3644"/>
    <w:rsid w:val="006E3A1E"/>
    <w:rsid w:val="006E3E80"/>
    <w:rsid w:val="006E4246"/>
    <w:rsid w:val="006E575D"/>
    <w:rsid w:val="006E5A00"/>
    <w:rsid w:val="006E7327"/>
    <w:rsid w:val="006F0026"/>
    <w:rsid w:val="006F1245"/>
    <w:rsid w:val="006F4391"/>
    <w:rsid w:val="006F6AF0"/>
    <w:rsid w:val="00700577"/>
    <w:rsid w:val="00700C68"/>
    <w:rsid w:val="00702B75"/>
    <w:rsid w:val="00702C55"/>
    <w:rsid w:val="00702F5D"/>
    <w:rsid w:val="007038A3"/>
    <w:rsid w:val="007047D9"/>
    <w:rsid w:val="00705220"/>
    <w:rsid w:val="0070561A"/>
    <w:rsid w:val="0070635A"/>
    <w:rsid w:val="00706F9D"/>
    <w:rsid w:val="00710FC5"/>
    <w:rsid w:val="007118E1"/>
    <w:rsid w:val="00711FD4"/>
    <w:rsid w:val="00713FA1"/>
    <w:rsid w:val="00713FEA"/>
    <w:rsid w:val="007159D5"/>
    <w:rsid w:val="007165DC"/>
    <w:rsid w:val="0071693E"/>
    <w:rsid w:val="00716D27"/>
    <w:rsid w:val="007236F3"/>
    <w:rsid w:val="00723E62"/>
    <w:rsid w:val="0072747D"/>
    <w:rsid w:val="00727B65"/>
    <w:rsid w:val="00730515"/>
    <w:rsid w:val="00732C36"/>
    <w:rsid w:val="00733884"/>
    <w:rsid w:val="007378B4"/>
    <w:rsid w:val="00740C65"/>
    <w:rsid w:val="00741612"/>
    <w:rsid w:val="0074210C"/>
    <w:rsid w:val="00743D8D"/>
    <w:rsid w:val="007476A7"/>
    <w:rsid w:val="00750C4B"/>
    <w:rsid w:val="00750E51"/>
    <w:rsid w:val="00752E67"/>
    <w:rsid w:val="00754DBA"/>
    <w:rsid w:val="00755534"/>
    <w:rsid w:val="00762B02"/>
    <w:rsid w:val="00763DA6"/>
    <w:rsid w:val="00765F28"/>
    <w:rsid w:val="00765F35"/>
    <w:rsid w:val="00766563"/>
    <w:rsid w:val="00766EB2"/>
    <w:rsid w:val="00775235"/>
    <w:rsid w:val="00776C73"/>
    <w:rsid w:val="0078063E"/>
    <w:rsid w:val="007813F0"/>
    <w:rsid w:val="00782C33"/>
    <w:rsid w:val="007876C9"/>
    <w:rsid w:val="007900BE"/>
    <w:rsid w:val="0079016D"/>
    <w:rsid w:val="00790E38"/>
    <w:rsid w:val="007911DD"/>
    <w:rsid w:val="00791A57"/>
    <w:rsid w:val="007953CB"/>
    <w:rsid w:val="0079750D"/>
    <w:rsid w:val="007A4956"/>
    <w:rsid w:val="007A513E"/>
    <w:rsid w:val="007A5BEA"/>
    <w:rsid w:val="007A62D6"/>
    <w:rsid w:val="007A6DB8"/>
    <w:rsid w:val="007B0541"/>
    <w:rsid w:val="007B1350"/>
    <w:rsid w:val="007B365B"/>
    <w:rsid w:val="007B4AF1"/>
    <w:rsid w:val="007B5910"/>
    <w:rsid w:val="007B7B3F"/>
    <w:rsid w:val="007C00F9"/>
    <w:rsid w:val="007C2440"/>
    <w:rsid w:val="007C2F16"/>
    <w:rsid w:val="007C3689"/>
    <w:rsid w:val="007C3EAC"/>
    <w:rsid w:val="007C6DCD"/>
    <w:rsid w:val="007C7FEC"/>
    <w:rsid w:val="007D00B2"/>
    <w:rsid w:val="007D010D"/>
    <w:rsid w:val="007D116C"/>
    <w:rsid w:val="007D64C9"/>
    <w:rsid w:val="007E036D"/>
    <w:rsid w:val="007E2013"/>
    <w:rsid w:val="007E2805"/>
    <w:rsid w:val="007E399A"/>
    <w:rsid w:val="007E3ABA"/>
    <w:rsid w:val="007E5C3B"/>
    <w:rsid w:val="007E6A99"/>
    <w:rsid w:val="007E7097"/>
    <w:rsid w:val="007F0666"/>
    <w:rsid w:val="007F3636"/>
    <w:rsid w:val="007F467D"/>
    <w:rsid w:val="007F5DA0"/>
    <w:rsid w:val="007F5F4C"/>
    <w:rsid w:val="00800EAD"/>
    <w:rsid w:val="008025CC"/>
    <w:rsid w:val="008026EE"/>
    <w:rsid w:val="008039A7"/>
    <w:rsid w:val="00803A4D"/>
    <w:rsid w:val="008047EC"/>
    <w:rsid w:val="00805623"/>
    <w:rsid w:val="00807730"/>
    <w:rsid w:val="00807A5D"/>
    <w:rsid w:val="008121E8"/>
    <w:rsid w:val="0081318E"/>
    <w:rsid w:val="008139C3"/>
    <w:rsid w:val="0081457E"/>
    <w:rsid w:val="008146FF"/>
    <w:rsid w:val="0081532E"/>
    <w:rsid w:val="008174C8"/>
    <w:rsid w:val="008201A7"/>
    <w:rsid w:val="00820A95"/>
    <w:rsid w:val="00820B9F"/>
    <w:rsid w:val="0082388C"/>
    <w:rsid w:val="00824340"/>
    <w:rsid w:val="00824CDE"/>
    <w:rsid w:val="00825B96"/>
    <w:rsid w:val="0082683A"/>
    <w:rsid w:val="008314D4"/>
    <w:rsid w:val="008357E5"/>
    <w:rsid w:val="008405D9"/>
    <w:rsid w:val="0084081A"/>
    <w:rsid w:val="00843BEE"/>
    <w:rsid w:val="00844605"/>
    <w:rsid w:val="008450A9"/>
    <w:rsid w:val="008455D7"/>
    <w:rsid w:val="0084604F"/>
    <w:rsid w:val="00850031"/>
    <w:rsid w:val="00851804"/>
    <w:rsid w:val="008558ED"/>
    <w:rsid w:val="00860C0E"/>
    <w:rsid w:val="008631D2"/>
    <w:rsid w:val="00863339"/>
    <w:rsid w:val="00864280"/>
    <w:rsid w:val="008674AB"/>
    <w:rsid w:val="00867EE9"/>
    <w:rsid w:val="00870538"/>
    <w:rsid w:val="0087246E"/>
    <w:rsid w:val="00872A5E"/>
    <w:rsid w:val="0087305A"/>
    <w:rsid w:val="008730D4"/>
    <w:rsid w:val="00874296"/>
    <w:rsid w:val="008745FF"/>
    <w:rsid w:val="00876144"/>
    <w:rsid w:val="008776ED"/>
    <w:rsid w:val="00881FB3"/>
    <w:rsid w:val="00890EB0"/>
    <w:rsid w:val="0089235B"/>
    <w:rsid w:val="008949C6"/>
    <w:rsid w:val="00897425"/>
    <w:rsid w:val="008A229F"/>
    <w:rsid w:val="008A3C91"/>
    <w:rsid w:val="008A6F3A"/>
    <w:rsid w:val="008B0419"/>
    <w:rsid w:val="008B257F"/>
    <w:rsid w:val="008B6872"/>
    <w:rsid w:val="008B77F0"/>
    <w:rsid w:val="008C12CF"/>
    <w:rsid w:val="008C229E"/>
    <w:rsid w:val="008C423C"/>
    <w:rsid w:val="008C48D3"/>
    <w:rsid w:val="008C6E29"/>
    <w:rsid w:val="008D0783"/>
    <w:rsid w:val="008D0B84"/>
    <w:rsid w:val="008D429A"/>
    <w:rsid w:val="008D5B87"/>
    <w:rsid w:val="008D6976"/>
    <w:rsid w:val="008D7A1D"/>
    <w:rsid w:val="008E30A9"/>
    <w:rsid w:val="008E3E36"/>
    <w:rsid w:val="008F089A"/>
    <w:rsid w:val="008F168E"/>
    <w:rsid w:val="008F3AE8"/>
    <w:rsid w:val="008F6A3F"/>
    <w:rsid w:val="00900B8D"/>
    <w:rsid w:val="00901BDB"/>
    <w:rsid w:val="00902B53"/>
    <w:rsid w:val="0090303E"/>
    <w:rsid w:val="009040DF"/>
    <w:rsid w:val="00904918"/>
    <w:rsid w:val="009050C3"/>
    <w:rsid w:val="00905CCE"/>
    <w:rsid w:val="0090725C"/>
    <w:rsid w:val="00907D8C"/>
    <w:rsid w:val="00911541"/>
    <w:rsid w:val="00913CEA"/>
    <w:rsid w:val="0091540A"/>
    <w:rsid w:val="009155EB"/>
    <w:rsid w:val="00915C0E"/>
    <w:rsid w:val="00920497"/>
    <w:rsid w:val="009214D9"/>
    <w:rsid w:val="00922D09"/>
    <w:rsid w:val="009236E2"/>
    <w:rsid w:val="00923754"/>
    <w:rsid w:val="00925AA6"/>
    <w:rsid w:val="0093099B"/>
    <w:rsid w:val="00930D8D"/>
    <w:rsid w:val="009322D3"/>
    <w:rsid w:val="00932826"/>
    <w:rsid w:val="0093416A"/>
    <w:rsid w:val="00934382"/>
    <w:rsid w:val="0093645F"/>
    <w:rsid w:val="00937AF9"/>
    <w:rsid w:val="00942695"/>
    <w:rsid w:val="00942713"/>
    <w:rsid w:val="00942CF7"/>
    <w:rsid w:val="009446C2"/>
    <w:rsid w:val="0095128A"/>
    <w:rsid w:val="00952A74"/>
    <w:rsid w:val="009568BE"/>
    <w:rsid w:val="00957587"/>
    <w:rsid w:val="00957954"/>
    <w:rsid w:val="00957DAB"/>
    <w:rsid w:val="009601F3"/>
    <w:rsid w:val="00962B97"/>
    <w:rsid w:val="009703E4"/>
    <w:rsid w:val="0097239A"/>
    <w:rsid w:val="00975013"/>
    <w:rsid w:val="00976FD7"/>
    <w:rsid w:val="00980717"/>
    <w:rsid w:val="00981A64"/>
    <w:rsid w:val="009828F0"/>
    <w:rsid w:val="00983797"/>
    <w:rsid w:val="00987BDE"/>
    <w:rsid w:val="009908F4"/>
    <w:rsid w:val="009930AD"/>
    <w:rsid w:val="00993928"/>
    <w:rsid w:val="0099557A"/>
    <w:rsid w:val="0099760B"/>
    <w:rsid w:val="009A2DE9"/>
    <w:rsid w:val="009A4B76"/>
    <w:rsid w:val="009A677C"/>
    <w:rsid w:val="009A720C"/>
    <w:rsid w:val="009B1604"/>
    <w:rsid w:val="009B4238"/>
    <w:rsid w:val="009B78FE"/>
    <w:rsid w:val="009C13FF"/>
    <w:rsid w:val="009C146D"/>
    <w:rsid w:val="009C2201"/>
    <w:rsid w:val="009C267B"/>
    <w:rsid w:val="009C4C0F"/>
    <w:rsid w:val="009C7C5C"/>
    <w:rsid w:val="009C7E4E"/>
    <w:rsid w:val="009D3ED9"/>
    <w:rsid w:val="009D5787"/>
    <w:rsid w:val="009D690F"/>
    <w:rsid w:val="009E0975"/>
    <w:rsid w:val="009E1690"/>
    <w:rsid w:val="009E4DB0"/>
    <w:rsid w:val="009E4F76"/>
    <w:rsid w:val="009E588C"/>
    <w:rsid w:val="009F044F"/>
    <w:rsid w:val="009F117F"/>
    <w:rsid w:val="009F4443"/>
    <w:rsid w:val="009F6E83"/>
    <w:rsid w:val="009F7780"/>
    <w:rsid w:val="009F7962"/>
    <w:rsid w:val="00A00025"/>
    <w:rsid w:val="00A03267"/>
    <w:rsid w:val="00A0429F"/>
    <w:rsid w:val="00A13AB2"/>
    <w:rsid w:val="00A162E8"/>
    <w:rsid w:val="00A1754F"/>
    <w:rsid w:val="00A2023F"/>
    <w:rsid w:val="00A2667A"/>
    <w:rsid w:val="00A31AB9"/>
    <w:rsid w:val="00A34B7B"/>
    <w:rsid w:val="00A354FF"/>
    <w:rsid w:val="00A3639A"/>
    <w:rsid w:val="00A36BC8"/>
    <w:rsid w:val="00A36D03"/>
    <w:rsid w:val="00A435A0"/>
    <w:rsid w:val="00A4600A"/>
    <w:rsid w:val="00A461F0"/>
    <w:rsid w:val="00A479C3"/>
    <w:rsid w:val="00A479D5"/>
    <w:rsid w:val="00A51066"/>
    <w:rsid w:val="00A52C5A"/>
    <w:rsid w:val="00A53AE7"/>
    <w:rsid w:val="00A541AF"/>
    <w:rsid w:val="00A5471A"/>
    <w:rsid w:val="00A5479E"/>
    <w:rsid w:val="00A54B15"/>
    <w:rsid w:val="00A557C8"/>
    <w:rsid w:val="00A57765"/>
    <w:rsid w:val="00A57DB5"/>
    <w:rsid w:val="00A57E19"/>
    <w:rsid w:val="00A60735"/>
    <w:rsid w:val="00A616D9"/>
    <w:rsid w:val="00A620CD"/>
    <w:rsid w:val="00A62D17"/>
    <w:rsid w:val="00A64CD8"/>
    <w:rsid w:val="00A668A0"/>
    <w:rsid w:val="00A676A5"/>
    <w:rsid w:val="00A725CD"/>
    <w:rsid w:val="00A73121"/>
    <w:rsid w:val="00A73F91"/>
    <w:rsid w:val="00A74F57"/>
    <w:rsid w:val="00A777B4"/>
    <w:rsid w:val="00A80173"/>
    <w:rsid w:val="00A834A5"/>
    <w:rsid w:val="00A8359F"/>
    <w:rsid w:val="00A85C3C"/>
    <w:rsid w:val="00A90ACD"/>
    <w:rsid w:val="00A912D0"/>
    <w:rsid w:val="00A92B80"/>
    <w:rsid w:val="00A94DDE"/>
    <w:rsid w:val="00A94EEF"/>
    <w:rsid w:val="00A97802"/>
    <w:rsid w:val="00AA09BE"/>
    <w:rsid w:val="00AA137B"/>
    <w:rsid w:val="00AA1A20"/>
    <w:rsid w:val="00AA5226"/>
    <w:rsid w:val="00AA7276"/>
    <w:rsid w:val="00AA7D9C"/>
    <w:rsid w:val="00AA7F78"/>
    <w:rsid w:val="00AB2D19"/>
    <w:rsid w:val="00AB62BA"/>
    <w:rsid w:val="00AB766F"/>
    <w:rsid w:val="00AC1C86"/>
    <w:rsid w:val="00AC391A"/>
    <w:rsid w:val="00AC5E8E"/>
    <w:rsid w:val="00AC627D"/>
    <w:rsid w:val="00AD074C"/>
    <w:rsid w:val="00AD18C2"/>
    <w:rsid w:val="00AD2BDC"/>
    <w:rsid w:val="00AD3446"/>
    <w:rsid w:val="00AD47CD"/>
    <w:rsid w:val="00AD4B5A"/>
    <w:rsid w:val="00AD5982"/>
    <w:rsid w:val="00AD7AC2"/>
    <w:rsid w:val="00AE0309"/>
    <w:rsid w:val="00AE46B7"/>
    <w:rsid w:val="00AE59DC"/>
    <w:rsid w:val="00AF1DEE"/>
    <w:rsid w:val="00AF34EB"/>
    <w:rsid w:val="00AF3C03"/>
    <w:rsid w:val="00AF4CA6"/>
    <w:rsid w:val="00AF5830"/>
    <w:rsid w:val="00AF6498"/>
    <w:rsid w:val="00AF7A23"/>
    <w:rsid w:val="00AF7A3C"/>
    <w:rsid w:val="00B025ED"/>
    <w:rsid w:val="00B02BF0"/>
    <w:rsid w:val="00B02FE7"/>
    <w:rsid w:val="00B03EE9"/>
    <w:rsid w:val="00B05881"/>
    <w:rsid w:val="00B062E0"/>
    <w:rsid w:val="00B067C5"/>
    <w:rsid w:val="00B1070A"/>
    <w:rsid w:val="00B131AF"/>
    <w:rsid w:val="00B13E16"/>
    <w:rsid w:val="00B169C3"/>
    <w:rsid w:val="00B1786B"/>
    <w:rsid w:val="00B17E6A"/>
    <w:rsid w:val="00B22321"/>
    <w:rsid w:val="00B23157"/>
    <w:rsid w:val="00B303E9"/>
    <w:rsid w:val="00B30C5D"/>
    <w:rsid w:val="00B3259B"/>
    <w:rsid w:val="00B32985"/>
    <w:rsid w:val="00B34D5A"/>
    <w:rsid w:val="00B3741C"/>
    <w:rsid w:val="00B40802"/>
    <w:rsid w:val="00B44C58"/>
    <w:rsid w:val="00B509ED"/>
    <w:rsid w:val="00B607BD"/>
    <w:rsid w:val="00B60D5A"/>
    <w:rsid w:val="00B62558"/>
    <w:rsid w:val="00B6292E"/>
    <w:rsid w:val="00B62E36"/>
    <w:rsid w:val="00B62EDD"/>
    <w:rsid w:val="00B67411"/>
    <w:rsid w:val="00B7015C"/>
    <w:rsid w:val="00B70719"/>
    <w:rsid w:val="00B73171"/>
    <w:rsid w:val="00B7612B"/>
    <w:rsid w:val="00B76496"/>
    <w:rsid w:val="00B80BF3"/>
    <w:rsid w:val="00B80E3F"/>
    <w:rsid w:val="00B81C80"/>
    <w:rsid w:val="00B81D55"/>
    <w:rsid w:val="00B83470"/>
    <w:rsid w:val="00B8490F"/>
    <w:rsid w:val="00B8500B"/>
    <w:rsid w:val="00B859DF"/>
    <w:rsid w:val="00B86745"/>
    <w:rsid w:val="00B87726"/>
    <w:rsid w:val="00B91423"/>
    <w:rsid w:val="00B93FBA"/>
    <w:rsid w:val="00B948D2"/>
    <w:rsid w:val="00B97D9B"/>
    <w:rsid w:val="00BA03CA"/>
    <w:rsid w:val="00BA26EE"/>
    <w:rsid w:val="00BA2EBA"/>
    <w:rsid w:val="00BA4D38"/>
    <w:rsid w:val="00BA78E9"/>
    <w:rsid w:val="00BB24CE"/>
    <w:rsid w:val="00BB3006"/>
    <w:rsid w:val="00BB43BB"/>
    <w:rsid w:val="00BB7DEE"/>
    <w:rsid w:val="00BC04EC"/>
    <w:rsid w:val="00BC0D29"/>
    <w:rsid w:val="00BC2001"/>
    <w:rsid w:val="00BC3BF9"/>
    <w:rsid w:val="00BC3DB1"/>
    <w:rsid w:val="00BC40DD"/>
    <w:rsid w:val="00BC7DBF"/>
    <w:rsid w:val="00BD1975"/>
    <w:rsid w:val="00BD625A"/>
    <w:rsid w:val="00BD7066"/>
    <w:rsid w:val="00BE1087"/>
    <w:rsid w:val="00BE327E"/>
    <w:rsid w:val="00BE3591"/>
    <w:rsid w:val="00BE455A"/>
    <w:rsid w:val="00BE51B1"/>
    <w:rsid w:val="00BE618D"/>
    <w:rsid w:val="00BF1121"/>
    <w:rsid w:val="00BF5817"/>
    <w:rsid w:val="00BF7055"/>
    <w:rsid w:val="00C00DC4"/>
    <w:rsid w:val="00C01F43"/>
    <w:rsid w:val="00C0371A"/>
    <w:rsid w:val="00C03837"/>
    <w:rsid w:val="00C03CFA"/>
    <w:rsid w:val="00C0639F"/>
    <w:rsid w:val="00C078E9"/>
    <w:rsid w:val="00C122E4"/>
    <w:rsid w:val="00C16423"/>
    <w:rsid w:val="00C2083C"/>
    <w:rsid w:val="00C20859"/>
    <w:rsid w:val="00C23AFA"/>
    <w:rsid w:val="00C30AEB"/>
    <w:rsid w:val="00C3158A"/>
    <w:rsid w:val="00C3189C"/>
    <w:rsid w:val="00C32241"/>
    <w:rsid w:val="00C3240F"/>
    <w:rsid w:val="00C35FF7"/>
    <w:rsid w:val="00C405F2"/>
    <w:rsid w:val="00C40CEE"/>
    <w:rsid w:val="00C41375"/>
    <w:rsid w:val="00C4197B"/>
    <w:rsid w:val="00C436A0"/>
    <w:rsid w:val="00C4482B"/>
    <w:rsid w:val="00C46426"/>
    <w:rsid w:val="00C5287C"/>
    <w:rsid w:val="00C5518B"/>
    <w:rsid w:val="00C60606"/>
    <w:rsid w:val="00C60779"/>
    <w:rsid w:val="00C60FD8"/>
    <w:rsid w:val="00C61443"/>
    <w:rsid w:val="00C61512"/>
    <w:rsid w:val="00C636E1"/>
    <w:rsid w:val="00C6583F"/>
    <w:rsid w:val="00C663BE"/>
    <w:rsid w:val="00C7058B"/>
    <w:rsid w:val="00C70CD6"/>
    <w:rsid w:val="00C71FA0"/>
    <w:rsid w:val="00C72886"/>
    <w:rsid w:val="00C72F69"/>
    <w:rsid w:val="00C7354B"/>
    <w:rsid w:val="00C7416F"/>
    <w:rsid w:val="00C76B52"/>
    <w:rsid w:val="00C77AAF"/>
    <w:rsid w:val="00C812FC"/>
    <w:rsid w:val="00C82243"/>
    <w:rsid w:val="00C82EA4"/>
    <w:rsid w:val="00C841EC"/>
    <w:rsid w:val="00C8695D"/>
    <w:rsid w:val="00C90C05"/>
    <w:rsid w:val="00C91B9B"/>
    <w:rsid w:val="00C91BAE"/>
    <w:rsid w:val="00C9523F"/>
    <w:rsid w:val="00C95A36"/>
    <w:rsid w:val="00C95D54"/>
    <w:rsid w:val="00C969F2"/>
    <w:rsid w:val="00C976DE"/>
    <w:rsid w:val="00C97C1B"/>
    <w:rsid w:val="00CA084F"/>
    <w:rsid w:val="00CA0D3B"/>
    <w:rsid w:val="00CA320B"/>
    <w:rsid w:val="00CA35D8"/>
    <w:rsid w:val="00CA4029"/>
    <w:rsid w:val="00CA4B0B"/>
    <w:rsid w:val="00CA4CC7"/>
    <w:rsid w:val="00CA64D1"/>
    <w:rsid w:val="00CA6B19"/>
    <w:rsid w:val="00CB21ED"/>
    <w:rsid w:val="00CB6050"/>
    <w:rsid w:val="00CC1807"/>
    <w:rsid w:val="00CC1E8E"/>
    <w:rsid w:val="00CC4261"/>
    <w:rsid w:val="00CC5076"/>
    <w:rsid w:val="00CC50CC"/>
    <w:rsid w:val="00CD0FB2"/>
    <w:rsid w:val="00CD2855"/>
    <w:rsid w:val="00CD3554"/>
    <w:rsid w:val="00CD56C9"/>
    <w:rsid w:val="00CD59A4"/>
    <w:rsid w:val="00CD72D0"/>
    <w:rsid w:val="00CE0380"/>
    <w:rsid w:val="00CE2A23"/>
    <w:rsid w:val="00CE3F60"/>
    <w:rsid w:val="00CE53E2"/>
    <w:rsid w:val="00CE77BA"/>
    <w:rsid w:val="00CF02C0"/>
    <w:rsid w:val="00CF3FEE"/>
    <w:rsid w:val="00CF4525"/>
    <w:rsid w:val="00CF6951"/>
    <w:rsid w:val="00CF6A64"/>
    <w:rsid w:val="00D00807"/>
    <w:rsid w:val="00D01960"/>
    <w:rsid w:val="00D01DE8"/>
    <w:rsid w:val="00D021F3"/>
    <w:rsid w:val="00D04CF9"/>
    <w:rsid w:val="00D0535E"/>
    <w:rsid w:val="00D119EF"/>
    <w:rsid w:val="00D11AEE"/>
    <w:rsid w:val="00D12BBE"/>
    <w:rsid w:val="00D13858"/>
    <w:rsid w:val="00D1550E"/>
    <w:rsid w:val="00D205D0"/>
    <w:rsid w:val="00D27A4B"/>
    <w:rsid w:val="00D3262B"/>
    <w:rsid w:val="00D328B4"/>
    <w:rsid w:val="00D34127"/>
    <w:rsid w:val="00D364F9"/>
    <w:rsid w:val="00D366C6"/>
    <w:rsid w:val="00D372B0"/>
    <w:rsid w:val="00D40F08"/>
    <w:rsid w:val="00D46527"/>
    <w:rsid w:val="00D52AC6"/>
    <w:rsid w:val="00D53EEF"/>
    <w:rsid w:val="00D541B1"/>
    <w:rsid w:val="00D5438F"/>
    <w:rsid w:val="00D54ADE"/>
    <w:rsid w:val="00D54B7D"/>
    <w:rsid w:val="00D555C7"/>
    <w:rsid w:val="00D572D6"/>
    <w:rsid w:val="00D600A4"/>
    <w:rsid w:val="00D6075B"/>
    <w:rsid w:val="00D60E53"/>
    <w:rsid w:val="00D62D7B"/>
    <w:rsid w:val="00D64ACD"/>
    <w:rsid w:val="00D6607D"/>
    <w:rsid w:val="00D67766"/>
    <w:rsid w:val="00D7096F"/>
    <w:rsid w:val="00D71730"/>
    <w:rsid w:val="00D71BE4"/>
    <w:rsid w:val="00D74296"/>
    <w:rsid w:val="00D753EF"/>
    <w:rsid w:val="00D772C7"/>
    <w:rsid w:val="00D80430"/>
    <w:rsid w:val="00D82687"/>
    <w:rsid w:val="00D82B24"/>
    <w:rsid w:val="00D92437"/>
    <w:rsid w:val="00D941B9"/>
    <w:rsid w:val="00D960E8"/>
    <w:rsid w:val="00D975D1"/>
    <w:rsid w:val="00DA1571"/>
    <w:rsid w:val="00DA19BD"/>
    <w:rsid w:val="00DA2DC6"/>
    <w:rsid w:val="00DA42EB"/>
    <w:rsid w:val="00DA4449"/>
    <w:rsid w:val="00DA48A0"/>
    <w:rsid w:val="00DA52D6"/>
    <w:rsid w:val="00DA596D"/>
    <w:rsid w:val="00DA70F7"/>
    <w:rsid w:val="00DB0F4C"/>
    <w:rsid w:val="00DB154E"/>
    <w:rsid w:val="00DB2155"/>
    <w:rsid w:val="00DB277B"/>
    <w:rsid w:val="00DB33D3"/>
    <w:rsid w:val="00DB4C27"/>
    <w:rsid w:val="00DB597E"/>
    <w:rsid w:val="00DB5AAF"/>
    <w:rsid w:val="00DB67AC"/>
    <w:rsid w:val="00DC1877"/>
    <w:rsid w:val="00DC4A07"/>
    <w:rsid w:val="00DC4E63"/>
    <w:rsid w:val="00DD0520"/>
    <w:rsid w:val="00DD099D"/>
    <w:rsid w:val="00DD2133"/>
    <w:rsid w:val="00DD2F67"/>
    <w:rsid w:val="00DD3336"/>
    <w:rsid w:val="00DD38B7"/>
    <w:rsid w:val="00DD3DC3"/>
    <w:rsid w:val="00DD41C1"/>
    <w:rsid w:val="00DD5F69"/>
    <w:rsid w:val="00DD7726"/>
    <w:rsid w:val="00DD772B"/>
    <w:rsid w:val="00DD7B6B"/>
    <w:rsid w:val="00DE0541"/>
    <w:rsid w:val="00DF15B8"/>
    <w:rsid w:val="00E02891"/>
    <w:rsid w:val="00E04C95"/>
    <w:rsid w:val="00E04ED9"/>
    <w:rsid w:val="00E062EE"/>
    <w:rsid w:val="00E07977"/>
    <w:rsid w:val="00E10257"/>
    <w:rsid w:val="00E1641D"/>
    <w:rsid w:val="00E16FC4"/>
    <w:rsid w:val="00E2461E"/>
    <w:rsid w:val="00E24DCC"/>
    <w:rsid w:val="00E27209"/>
    <w:rsid w:val="00E3266A"/>
    <w:rsid w:val="00E34D76"/>
    <w:rsid w:val="00E3513F"/>
    <w:rsid w:val="00E41BFF"/>
    <w:rsid w:val="00E4372C"/>
    <w:rsid w:val="00E43A7F"/>
    <w:rsid w:val="00E43E6D"/>
    <w:rsid w:val="00E45C4C"/>
    <w:rsid w:val="00E45ECE"/>
    <w:rsid w:val="00E47B81"/>
    <w:rsid w:val="00E52A72"/>
    <w:rsid w:val="00E52C88"/>
    <w:rsid w:val="00E54427"/>
    <w:rsid w:val="00E54C53"/>
    <w:rsid w:val="00E54E9A"/>
    <w:rsid w:val="00E60188"/>
    <w:rsid w:val="00E6025C"/>
    <w:rsid w:val="00E60263"/>
    <w:rsid w:val="00E60CF1"/>
    <w:rsid w:val="00E61ABE"/>
    <w:rsid w:val="00E621BE"/>
    <w:rsid w:val="00E637C7"/>
    <w:rsid w:val="00E63869"/>
    <w:rsid w:val="00E63AC5"/>
    <w:rsid w:val="00E63CA3"/>
    <w:rsid w:val="00E63F0D"/>
    <w:rsid w:val="00E645EC"/>
    <w:rsid w:val="00E671A8"/>
    <w:rsid w:val="00E679E9"/>
    <w:rsid w:val="00E72D8D"/>
    <w:rsid w:val="00E758FF"/>
    <w:rsid w:val="00E75F6E"/>
    <w:rsid w:val="00E77121"/>
    <w:rsid w:val="00E80345"/>
    <w:rsid w:val="00E81A69"/>
    <w:rsid w:val="00E829A2"/>
    <w:rsid w:val="00E82CE4"/>
    <w:rsid w:val="00E837C4"/>
    <w:rsid w:val="00E845D9"/>
    <w:rsid w:val="00E84B92"/>
    <w:rsid w:val="00E84CFE"/>
    <w:rsid w:val="00E85565"/>
    <w:rsid w:val="00E8781A"/>
    <w:rsid w:val="00E91B02"/>
    <w:rsid w:val="00E92BD0"/>
    <w:rsid w:val="00E92CD6"/>
    <w:rsid w:val="00E9532E"/>
    <w:rsid w:val="00E95E32"/>
    <w:rsid w:val="00E96AAF"/>
    <w:rsid w:val="00E973F9"/>
    <w:rsid w:val="00E97F14"/>
    <w:rsid w:val="00EA02F5"/>
    <w:rsid w:val="00EA1677"/>
    <w:rsid w:val="00EA1E99"/>
    <w:rsid w:val="00EA7455"/>
    <w:rsid w:val="00EB2161"/>
    <w:rsid w:val="00EB2947"/>
    <w:rsid w:val="00EB2EAE"/>
    <w:rsid w:val="00EC0EEC"/>
    <w:rsid w:val="00EC2114"/>
    <w:rsid w:val="00EC2982"/>
    <w:rsid w:val="00EC2EDF"/>
    <w:rsid w:val="00EC3FD5"/>
    <w:rsid w:val="00EC480B"/>
    <w:rsid w:val="00EC7412"/>
    <w:rsid w:val="00EC7C8C"/>
    <w:rsid w:val="00ED50FC"/>
    <w:rsid w:val="00EE082B"/>
    <w:rsid w:val="00EF14CC"/>
    <w:rsid w:val="00EF2961"/>
    <w:rsid w:val="00EF30AC"/>
    <w:rsid w:val="00EF4A18"/>
    <w:rsid w:val="00EF6828"/>
    <w:rsid w:val="00EF6915"/>
    <w:rsid w:val="00F00DA7"/>
    <w:rsid w:val="00F037D7"/>
    <w:rsid w:val="00F0741F"/>
    <w:rsid w:val="00F10082"/>
    <w:rsid w:val="00F1311C"/>
    <w:rsid w:val="00F131CA"/>
    <w:rsid w:val="00F13A33"/>
    <w:rsid w:val="00F14159"/>
    <w:rsid w:val="00F1541A"/>
    <w:rsid w:val="00F16617"/>
    <w:rsid w:val="00F16B09"/>
    <w:rsid w:val="00F16FE7"/>
    <w:rsid w:val="00F175BE"/>
    <w:rsid w:val="00F176C9"/>
    <w:rsid w:val="00F20FCC"/>
    <w:rsid w:val="00F237BC"/>
    <w:rsid w:val="00F2454A"/>
    <w:rsid w:val="00F26301"/>
    <w:rsid w:val="00F33321"/>
    <w:rsid w:val="00F34C7E"/>
    <w:rsid w:val="00F3578A"/>
    <w:rsid w:val="00F36FF7"/>
    <w:rsid w:val="00F37DFB"/>
    <w:rsid w:val="00F37E9B"/>
    <w:rsid w:val="00F41FA8"/>
    <w:rsid w:val="00F42047"/>
    <w:rsid w:val="00F4291B"/>
    <w:rsid w:val="00F42D0C"/>
    <w:rsid w:val="00F439F2"/>
    <w:rsid w:val="00F44C57"/>
    <w:rsid w:val="00F475FD"/>
    <w:rsid w:val="00F527EE"/>
    <w:rsid w:val="00F52D8E"/>
    <w:rsid w:val="00F540E1"/>
    <w:rsid w:val="00F55978"/>
    <w:rsid w:val="00F677CB"/>
    <w:rsid w:val="00F67D4C"/>
    <w:rsid w:val="00F701E1"/>
    <w:rsid w:val="00F73AFA"/>
    <w:rsid w:val="00F75926"/>
    <w:rsid w:val="00F77EDA"/>
    <w:rsid w:val="00F80216"/>
    <w:rsid w:val="00F811F1"/>
    <w:rsid w:val="00F817E0"/>
    <w:rsid w:val="00F83277"/>
    <w:rsid w:val="00F8648D"/>
    <w:rsid w:val="00F8684F"/>
    <w:rsid w:val="00F86F9C"/>
    <w:rsid w:val="00F871F5"/>
    <w:rsid w:val="00F87DCC"/>
    <w:rsid w:val="00F9231D"/>
    <w:rsid w:val="00F92EAA"/>
    <w:rsid w:val="00F96350"/>
    <w:rsid w:val="00F97E75"/>
    <w:rsid w:val="00FA0BA6"/>
    <w:rsid w:val="00FA1377"/>
    <w:rsid w:val="00FA339B"/>
    <w:rsid w:val="00FA404D"/>
    <w:rsid w:val="00FA44EB"/>
    <w:rsid w:val="00FA4AE1"/>
    <w:rsid w:val="00FA621D"/>
    <w:rsid w:val="00FA7C2B"/>
    <w:rsid w:val="00FB0761"/>
    <w:rsid w:val="00FB2A63"/>
    <w:rsid w:val="00FB3A6D"/>
    <w:rsid w:val="00FB5F9C"/>
    <w:rsid w:val="00FB6F0F"/>
    <w:rsid w:val="00FC0414"/>
    <w:rsid w:val="00FC04BA"/>
    <w:rsid w:val="00FC110F"/>
    <w:rsid w:val="00FC225C"/>
    <w:rsid w:val="00FC4E6D"/>
    <w:rsid w:val="00FD0747"/>
    <w:rsid w:val="00FD60CD"/>
    <w:rsid w:val="00FD6D90"/>
    <w:rsid w:val="00FD6EBA"/>
    <w:rsid w:val="00FD77AD"/>
    <w:rsid w:val="00FE0CF5"/>
    <w:rsid w:val="00FE461F"/>
    <w:rsid w:val="00FE59F6"/>
    <w:rsid w:val="00FF5CE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1668B9"/>
  <w15:docId w15:val="{39F6B658-D7AC-455B-8600-9478CE65A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lang w:val="de-DE" w:eastAsia="de-DE" w:bidi="ar-SA"/>
      </w:rPr>
    </w:rPrDefault>
    <w:pPrDefault/>
  </w:docDefaults>
  <w:latentStyles w:defLockedState="0" w:defUIPriority="99" w:defSemiHidden="0" w:defUnhideWhenUsed="0" w:defQFormat="0" w:count="376">
    <w:lsdException w:name="Normal" w:uiPriority="0"/>
    <w:lsdException w:name="heading 1" w:uiPriority="1"/>
    <w:lsdException w:name="heading 2" w:semiHidden="1" w:uiPriority="1"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iPriority="8" w:unhideWhenUsed="1"/>
    <w:lsdException w:name="Signature" w:semiHidden="1" w:uiPriority="8"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8" w:unhideWhenUsed="1"/>
    <w:lsdException w:name="Date" w:semiHidden="1" w:uiPriority="8"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9"/>
    <w:lsdException w:name="Emphasis" w:uiPriority="2"/>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9"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rsid w:val="00427077"/>
    <w:rPr>
      <w:rFonts w:ascii="Open Sans" w:hAnsi="Open Sans"/>
      <w:kern w:val="20"/>
    </w:rPr>
  </w:style>
  <w:style w:type="paragraph" w:styleId="berschrift1">
    <w:name w:val="heading 1"/>
    <w:basedOn w:val="Standard"/>
    <w:next w:val="Textzusammenhalten"/>
    <w:link w:val="berschrift1Zchn"/>
    <w:uiPriority w:val="1"/>
    <w:unhideWhenUsed/>
    <w:rsid w:val="00EF6915"/>
    <w:pPr>
      <w:keepNext/>
      <w:numPr>
        <w:numId w:val="9"/>
      </w:numPr>
      <w:spacing w:after="120"/>
      <w:outlineLvl w:val="0"/>
    </w:pPr>
    <w:rPr>
      <w:rFonts w:eastAsiaTheme="majorEastAsia" w:cstheme="majorBidi"/>
      <w:color w:val="7E97AD" w:themeColor="accent1"/>
      <w:sz w:val="32"/>
    </w:rPr>
  </w:style>
  <w:style w:type="paragraph" w:styleId="berschrift2">
    <w:name w:val="heading 2"/>
    <w:basedOn w:val="Standard"/>
    <w:next w:val="Standard"/>
    <w:link w:val="berschrift2Zchn"/>
    <w:uiPriority w:val="1"/>
    <w:unhideWhenUsed/>
    <w:rsid w:val="00CA320B"/>
    <w:pPr>
      <w:keepNext/>
      <w:keepLines/>
      <w:numPr>
        <w:ilvl w:val="1"/>
        <w:numId w:val="9"/>
      </w:numPr>
      <w:spacing w:after="40"/>
      <w:ind w:left="578" w:hanging="578"/>
      <w:outlineLvl w:val="1"/>
    </w:pPr>
    <w:rPr>
      <w:rFonts w:eastAsiaTheme="majorEastAsia" w:cstheme="majorBidi"/>
      <w:bCs/>
      <w:color w:val="7E97AD" w:themeColor="accent1"/>
      <w:sz w:val="28"/>
      <w14:ligatures w14:val="standardContextual"/>
    </w:rPr>
  </w:style>
  <w:style w:type="paragraph" w:styleId="berschrift3">
    <w:name w:val="heading 3"/>
    <w:basedOn w:val="Standard"/>
    <w:next w:val="Standard"/>
    <w:link w:val="berschrift3Zchn"/>
    <w:uiPriority w:val="9"/>
    <w:unhideWhenUsed/>
    <w:rsid w:val="00A03267"/>
    <w:pPr>
      <w:keepNext/>
      <w:keepLines/>
      <w:numPr>
        <w:ilvl w:val="2"/>
        <w:numId w:val="9"/>
      </w:numPr>
      <w:spacing w:before="200"/>
      <w:outlineLvl w:val="2"/>
    </w:pPr>
    <w:rPr>
      <w:rFonts w:eastAsiaTheme="majorEastAsia" w:cstheme="majorBidi"/>
      <w:bCs/>
      <w:color w:val="7E97AD" w:themeColor="accent1"/>
      <w:sz w:val="24"/>
      <w14:ligatures w14:val="standardContextual"/>
    </w:rPr>
  </w:style>
  <w:style w:type="paragraph" w:styleId="berschrift4">
    <w:name w:val="heading 4"/>
    <w:basedOn w:val="Standard"/>
    <w:next w:val="Standard"/>
    <w:link w:val="berschrift4Zchn"/>
    <w:uiPriority w:val="9"/>
    <w:unhideWhenUsed/>
    <w:rsid w:val="006844BC"/>
    <w:pPr>
      <w:keepNext/>
      <w:keepLines/>
      <w:numPr>
        <w:ilvl w:val="3"/>
        <w:numId w:val="9"/>
      </w:numPr>
      <w:spacing w:before="200" w:after="120"/>
      <w:ind w:left="862" w:hanging="862"/>
      <w:outlineLvl w:val="3"/>
    </w:pPr>
    <w:rPr>
      <w:rFonts w:eastAsiaTheme="majorEastAsia" w:cstheme="majorBidi"/>
      <w:bCs/>
      <w:iCs/>
      <w:color w:val="7E97AD" w:themeColor="accent1"/>
    </w:rPr>
  </w:style>
  <w:style w:type="paragraph" w:styleId="berschrift5">
    <w:name w:val="heading 5"/>
    <w:basedOn w:val="Standard"/>
    <w:next w:val="Standard"/>
    <w:link w:val="berschrift5Zchn"/>
    <w:uiPriority w:val="9"/>
    <w:semiHidden/>
    <w:unhideWhenUsed/>
    <w:qFormat/>
    <w:pPr>
      <w:keepNext/>
      <w:keepLines/>
      <w:numPr>
        <w:ilvl w:val="4"/>
        <w:numId w:val="9"/>
      </w:numPr>
      <w:spacing w:before="200"/>
      <w:outlineLvl w:val="4"/>
    </w:pPr>
    <w:rPr>
      <w:rFonts w:asciiTheme="majorHAnsi" w:eastAsiaTheme="majorEastAsia" w:hAnsiTheme="majorHAnsi" w:cstheme="majorBidi"/>
      <w:color w:val="394B5A" w:themeColor="accent1" w:themeShade="7F"/>
    </w:rPr>
  </w:style>
  <w:style w:type="paragraph" w:styleId="berschrift6">
    <w:name w:val="heading 6"/>
    <w:basedOn w:val="Standard"/>
    <w:next w:val="Standard"/>
    <w:link w:val="berschrift6Zchn"/>
    <w:uiPriority w:val="9"/>
    <w:semiHidden/>
    <w:unhideWhenUsed/>
    <w:qFormat/>
    <w:pPr>
      <w:keepNext/>
      <w:keepLines/>
      <w:numPr>
        <w:ilvl w:val="5"/>
        <w:numId w:val="9"/>
      </w:numPr>
      <w:spacing w:before="200"/>
      <w:outlineLvl w:val="5"/>
    </w:pPr>
    <w:rPr>
      <w:rFonts w:asciiTheme="majorHAnsi" w:eastAsiaTheme="majorEastAsia" w:hAnsiTheme="majorHAnsi" w:cstheme="majorBidi"/>
      <w:i/>
      <w:iCs/>
      <w:color w:val="394B5A" w:themeColor="accent1" w:themeShade="7F"/>
    </w:rPr>
  </w:style>
  <w:style w:type="paragraph" w:styleId="berschrift7">
    <w:name w:val="heading 7"/>
    <w:basedOn w:val="Standard"/>
    <w:next w:val="Standard"/>
    <w:link w:val="berschrift7Zchn"/>
    <w:uiPriority w:val="9"/>
    <w:semiHidden/>
    <w:unhideWhenUsed/>
    <w:qFormat/>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pPr>
      <w:keepNext/>
      <w:keepLines/>
      <w:numPr>
        <w:ilvl w:val="7"/>
        <w:numId w:val="9"/>
      </w:numPr>
      <w:spacing w:before="20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9"/>
    <w:semiHidden/>
    <w:unhideWhenUsed/>
    <w:qFormat/>
    <w:pPr>
      <w:keepNext/>
      <w:keepLines/>
      <w:numPr>
        <w:ilvl w:val="8"/>
        <w:numId w:val="9"/>
      </w:numPr>
      <w:spacing w:before="20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
    <w:unhideWhenUsed/>
  </w:style>
  <w:style w:type="character" w:customStyle="1" w:styleId="KopfzeileZchn">
    <w:name w:val="Kopfzeile Zchn"/>
    <w:basedOn w:val="Absatz-Standardschriftart"/>
    <w:link w:val="Kopfzeile"/>
    <w:uiPriority w:val="9"/>
    <w:rPr>
      <w:kern w:val="20"/>
    </w:rPr>
  </w:style>
  <w:style w:type="paragraph" w:styleId="Fuzeile">
    <w:name w:val="footer"/>
    <w:basedOn w:val="Standard"/>
    <w:link w:val="FuzeileZchn"/>
    <w:uiPriority w:val="99"/>
    <w:unhideWhenUsed/>
    <w:pPr>
      <w:pBdr>
        <w:top w:val="single" w:sz="4" w:space="6" w:color="B1C0CD" w:themeColor="accent1" w:themeTint="99"/>
        <w:left w:val="single" w:sz="2" w:space="4" w:color="FFFFFF" w:themeColor="background1"/>
      </w:pBdr>
      <w:ind w:left="-360" w:right="-360"/>
    </w:pPr>
  </w:style>
  <w:style w:type="character" w:customStyle="1" w:styleId="FuzeileZchn">
    <w:name w:val="Fußzeile Zchn"/>
    <w:basedOn w:val="Absatz-Standardschriftart"/>
    <w:link w:val="Fuzeile"/>
    <w:uiPriority w:val="99"/>
    <w:rPr>
      <w:kern w:val="20"/>
    </w:rPr>
  </w:style>
  <w:style w:type="paragraph" w:customStyle="1" w:styleId="LebenslaufText">
    <w:name w:val="Lebenslauf Text"/>
    <w:basedOn w:val="Standard"/>
    <w:pPr>
      <w:spacing w:after="40"/>
      <w:ind w:right="1440"/>
    </w:pPr>
  </w:style>
  <w:style w:type="character" w:styleId="Platzhaltertext">
    <w:name w:val="Placeholder Text"/>
    <w:basedOn w:val="Absatz-Standardschriftart"/>
    <w:uiPriority w:val="99"/>
    <w:semiHidden/>
    <w:rPr>
      <w:color w:val="808080"/>
    </w:rPr>
  </w:style>
  <w:style w:type="table" w:customStyle="1" w:styleId="Tabellengitternetz">
    <w:name w:val="Tabellengitternetz"/>
    <w:basedOn w:val="NormaleTabelle"/>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1"/>
    <w:rsid w:val="00EF6915"/>
    <w:rPr>
      <w:rFonts w:ascii="Open Sans" w:eastAsiaTheme="majorEastAsia" w:hAnsi="Open Sans" w:cstheme="majorBidi"/>
      <w:color w:val="7E97AD" w:themeColor="accent1"/>
      <w:kern w:val="20"/>
      <w:sz w:val="32"/>
    </w:rPr>
  </w:style>
  <w:style w:type="character" w:customStyle="1" w:styleId="berschrift2Zchn">
    <w:name w:val="Überschrift 2 Zchn"/>
    <w:basedOn w:val="Absatz-Standardschriftart"/>
    <w:link w:val="berschrift2"/>
    <w:uiPriority w:val="1"/>
    <w:rsid w:val="00CA320B"/>
    <w:rPr>
      <w:rFonts w:ascii="Open Sans" w:eastAsiaTheme="majorEastAsia" w:hAnsi="Open Sans" w:cstheme="majorBidi"/>
      <w:bCs/>
      <w:color w:val="7E97AD" w:themeColor="accent1"/>
      <w:kern w:val="20"/>
      <w:sz w:val="28"/>
      <w14:ligatures w14:val="standardContextual"/>
    </w:rPr>
  </w:style>
  <w:style w:type="character" w:customStyle="1" w:styleId="berschrift3Zchn">
    <w:name w:val="Überschrift 3 Zchn"/>
    <w:basedOn w:val="Absatz-Standardschriftart"/>
    <w:link w:val="berschrift3"/>
    <w:uiPriority w:val="9"/>
    <w:rsid w:val="00A03267"/>
    <w:rPr>
      <w:rFonts w:ascii="Open Sans" w:eastAsiaTheme="majorEastAsia" w:hAnsi="Open Sans" w:cstheme="majorBidi"/>
      <w:bCs/>
      <w:color w:val="7E97AD" w:themeColor="accent1"/>
      <w:kern w:val="20"/>
      <w:sz w:val="24"/>
      <w14:ligatures w14:val="standardContextual"/>
    </w:rPr>
  </w:style>
  <w:style w:type="character" w:customStyle="1" w:styleId="berschrift4Zchn">
    <w:name w:val="Überschrift 4 Zchn"/>
    <w:basedOn w:val="Absatz-Standardschriftart"/>
    <w:link w:val="berschrift4"/>
    <w:uiPriority w:val="9"/>
    <w:rsid w:val="006844BC"/>
    <w:rPr>
      <w:rFonts w:ascii="Open Sans" w:eastAsiaTheme="majorEastAsia" w:hAnsi="Open Sans" w:cstheme="majorBidi"/>
      <w:bCs/>
      <w:iCs/>
      <w:color w:val="7E97AD" w:themeColor="accent1"/>
      <w:kern w:val="20"/>
    </w:rPr>
  </w:style>
  <w:style w:type="character" w:customStyle="1" w:styleId="berschrift5Zchn">
    <w:name w:val="Überschrift 5 Zchn"/>
    <w:basedOn w:val="Absatz-Standardschriftart"/>
    <w:link w:val="berschrift5"/>
    <w:uiPriority w:val="9"/>
    <w:semiHidden/>
    <w:rPr>
      <w:rFonts w:asciiTheme="majorHAnsi" w:eastAsiaTheme="majorEastAsia" w:hAnsiTheme="majorHAnsi" w:cstheme="majorBidi"/>
      <w:color w:val="394B5A" w:themeColor="accent1" w:themeShade="7F"/>
      <w:kern w:val="20"/>
    </w:rPr>
  </w:style>
  <w:style w:type="character" w:customStyle="1" w:styleId="berschrift6Zchn">
    <w:name w:val="Überschrift 6 Zchn"/>
    <w:basedOn w:val="Absatz-Standardschriftart"/>
    <w:link w:val="berschrift6"/>
    <w:uiPriority w:val="9"/>
    <w:semiHidden/>
    <w:rPr>
      <w:rFonts w:asciiTheme="majorHAnsi" w:eastAsiaTheme="majorEastAsia" w:hAnsiTheme="majorHAnsi" w:cstheme="majorBidi"/>
      <w:i/>
      <w:iCs/>
      <w:color w:val="394B5A" w:themeColor="accent1" w:themeShade="7F"/>
      <w:kern w:val="20"/>
    </w:rPr>
  </w:style>
  <w:style w:type="character" w:customStyle="1" w:styleId="berschrift7Zchn">
    <w:name w:val="Überschrift 7 Zchn"/>
    <w:basedOn w:val="Absatz-Standardschriftart"/>
    <w:link w:val="berschrift7"/>
    <w:uiPriority w:val="9"/>
    <w:semiHidden/>
    <w:rPr>
      <w:rFonts w:asciiTheme="majorHAnsi" w:eastAsiaTheme="majorEastAsia" w:hAnsiTheme="majorHAnsi" w:cstheme="majorBidi"/>
      <w:i/>
      <w:iCs/>
      <w:color w:val="404040" w:themeColor="text1" w:themeTint="BF"/>
      <w:kern w:val="20"/>
    </w:rPr>
  </w:style>
  <w:style w:type="character" w:customStyle="1" w:styleId="berschrift8Zchn">
    <w:name w:val="Überschrift 8 Zchn"/>
    <w:basedOn w:val="Absatz-Standardschriftart"/>
    <w:link w:val="berschrift8"/>
    <w:uiPriority w:val="9"/>
    <w:semiHidden/>
    <w:rPr>
      <w:rFonts w:asciiTheme="majorHAnsi" w:eastAsiaTheme="majorEastAsia" w:hAnsiTheme="majorHAnsi" w:cstheme="majorBidi"/>
      <w:color w:val="404040" w:themeColor="text1" w:themeTint="BF"/>
      <w:kern w:val="20"/>
    </w:rPr>
  </w:style>
  <w:style w:type="character" w:customStyle="1" w:styleId="berschrift9Zchn">
    <w:name w:val="Überschrift 9 Zchn"/>
    <w:basedOn w:val="Absatz-Standardschriftart"/>
    <w:link w:val="berschrift9"/>
    <w:uiPriority w:val="9"/>
    <w:semiHidden/>
    <w:rPr>
      <w:rFonts w:asciiTheme="majorHAnsi" w:eastAsiaTheme="majorEastAsia" w:hAnsiTheme="majorHAnsi" w:cstheme="majorBidi"/>
      <w:i/>
      <w:iCs/>
      <w:color w:val="404040" w:themeColor="text1" w:themeTint="BF"/>
      <w:kern w:val="20"/>
    </w:rPr>
  </w:style>
  <w:style w:type="table" w:customStyle="1" w:styleId="LebenslaufTabelle">
    <w:name w:val="Lebenslauf Tabelle"/>
    <w:basedOn w:val="NormaleTabelle"/>
    <w:uiPriority w:val="99"/>
    <w:tblPr>
      <w:tblBorders>
        <w:insideH w:val="single" w:sz="4" w:space="0" w:color="7E97AD" w:themeColor="accent1"/>
      </w:tblBorders>
      <w:tblCellMar>
        <w:top w:w="144" w:type="dxa"/>
        <w:left w:w="0" w:type="dxa"/>
        <w:bottom w:w="144" w:type="dxa"/>
        <w:right w:w="0" w:type="dxa"/>
      </w:tblCellMar>
    </w:tblPr>
  </w:style>
  <w:style w:type="table" w:customStyle="1" w:styleId="BriefTabelle">
    <w:name w:val="Brief Tabelle"/>
    <w:basedOn w:val="NormaleTabelle"/>
    <w:uiPriority w:val="99"/>
    <w:pPr>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paragraph" w:styleId="Datum">
    <w:name w:val="Date"/>
    <w:basedOn w:val="Standard"/>
    <w:next w:val="Standard"/>
    <w:link w:val="DatumZchn"/>
    <w:uiPriority w:val="8"/>
    <w:pPr>
      <w:spacing w:before="1200" w:after="360"/>
    </w:pPr>
    <w:rPr>
      <w:rFonts w:asciiTheme="majorHAnsi" w:eastAsiaTheme="majorEastAsia" w:hAnsiTheme="majorHAnsi" w:cstheme="majorBidi"/>
      <w:caps/>
      <w:color w:val="7E97AD" w:themeColor="accent1"/>
    </w:rPr>
  </w:style>
  <w:style w:type="character" w:customStyle="1" w:styleId="DatumZchn">
    <w:name w:val="Datum Zchn"/>
    <w:basedOn w:val="Absatz-Standardschriftart"/>
    <w:link w:val="Datum"/>
    <w:uiPriority w:val="8"/>
    <w:rPr>
      <w:rFonts w:asciiTheme="majorHAnsi" w:eastAsiaTheme="majorEastAsia" w:hAnsiTheme="majorHAnsi" w:cstheme="majorBidi"/>
      <w:caps/>
      <w:color w:val="7E97AD" w:themeColor="accent1"/>
      <w:kern w:val="20"/>
    </w:rPr>
  </w:style>
  <w:style w:type="paragraph" w:customStyle="1" w:styleId="Empfnger">
    <w:name w:val="Empfänger"/>
    <w:basedOn w:val="Standard"/>
    <w:uiPriority w:val="8"/>
    <w:unhideWhenUsed/>
    <w:pPr>
      <w:spacing w:after="40"/>
    </w:pPr>
    <w:rPr>
      <w:b/>
      <w:bCs/>
    </w:rPr>
  </w:style>
  <w:style w:type="paragraph" w:styleId="Gruformel">
    <w:name w:val="Closing"/>
    <w:basedOn w:val="Standard"/>
    <w:link w:val="GruformelZchn"/>
    <w:uiPriority w:val="8"/>
    <w:unhideWhenUsed/>
    <w:pPr>
      <w:spacing w:before="480" w:after="960"/>
    </w:pPr>
  </w:style>
  <w:style w:type="character" w:customStyle="1" w:styleId="GruformelZchn">
    <w:name w:val="Grußformel Zchn"/>
    <w:basedOn w:val="Absatz-Standardschriftart"/>
    <w:link w:val="Gruformel"/>
    <w:uiPriority w:val="8"/>
    <w:rPr>
      <w:kern w:val="20"/>
    </w:rPr>
  </w:style>
  <w:style w:type="paragraph" w:customStyle="1" w:styleId="Signatur">
    <w:name w:val="Signatur"/>
    <w:basedOn w:val="Standard"/>
    <w:link w:val="Signaturzeichen"/>
    <w:uiPriority w:val="8"/>
    <w:unhideWhenUsed/>
    <w:pPr>
      <w:spacing w:after="480"/>
    </w:pPr>
    <w:rPr>
      <w:b/>
      <w:bCs/>
    </w:rPr>
  </w:style>
  <w:style w:type="character" w:customStyle="1" w:styleId="Signaturzeichen">
    <w:name w:val="Signaturzeichen"/>
    <w:basedOn w:val="Absatz-Standardschriftart"/>
    <w:link w:val="Signatur"/>
    <w:uiPriority w:val="8"/>
    <w:rPr>
      <w:b/>
      <w:bCs/>
      <w:kern w:val="20"/>
    </w:rPr>
  </w:style>
  <w:style w:type="character" w:styleId="Hervorhebung">
    <w:name w:val="Emphasis"/>
    <w:basedOn w:val="Absatz-Standardschriftart"/>
    <w:uiPriority w:val="2"/>
    <w:unhideWhenUsed/>
    <w:rPr>
      <w:color w:val="7E97AD" w:themeColor="accent1"/>
    </w:rPr>
  </w:style>
  <w:style w:type="paragraph" w:customStyle="1" w:styleId="Kontaktinformationen">
    <w:name w:val="Kontaktinformationen"/>
    <w:basedOn w:val="Standard"/>
    <w:uiPriority w:val="2"/>
    <w:pPr>
      <w:jc w:val="right"/>
    </w:pPr>
    <w:rPr>
      <w:sz w:val="18"/>
    </w:rPr>
  </w:style>
  <w:style w:type="paragraph" w:customStyle="1" w:styleId="Name">
    <w:name w:val="Name"/>
    <w:basedOn w:val="Standard"/>
    <w:next w:val="Standard"/>
    <w:uiPriority w:val="1"/>
    <w:pPr>
      <w:pBdr>
        <w:top w:val="single" w:sz="4" w:space="4" w:color="7E97AD" w:themeColor="accent1"/>
        <w:left w:val="single" w:sz="4" w:space="6" w:color="7E97AD" w:themeColor="accent1"/>
        <w:bottom w:val="single" w:sz="4" w:space="4" w:color="7E97AD" w:themeColor="accent1"/>
        <w:right w:val="single" w:sz="4" w:space="6" w:color="7E97AD" w:themeColor="accent1"/>
      </w:pBdr>
      <w:shd w:val="clear" w:color="auto" w:fill="7E97AD" w:themeFill="accent1"/>
      <w:spacing w:before="240"/>
      <w:ind w:left="144" w:right="144"/>
    </w:pPr>
    <w:rPr>
      <w:rFonts w:asciiTheme="majorHAnsi" w:eastAsiaTheme="majorEastAsia" w:hAnsiTheme="majorHAnsi" w:cstheme="majorBidi"/>
      <w:caps/>
      <w:color w:val="FFFFFF" w:themeColor="background1"/>
      <w:sz w:val="32"/>
    </w:rPr>
  </w:style>
  <w:style w:type="paragraph" w:styleId="Sprechblasentext">
    <w:name w:val="Balloon Text"/>
    <w:basedOn w:val="Standard"/>
    <w:link w:val="SprechblasentextZchn"/>
    <w:uiPriority w:val="99"/>
    <w:semiHidden/>
    <w:unhideWhenUsed/>
    <w:rsid w:val="000B2E79"/>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2E79"/>
    <w:rPr>
      <w:rFonts w:ascii="Segoe UI" w:hAnsi="Segoe UI" w:cs="Segoe UI"/>
      <w:kern w:val="20"/>
      <w:sz w:val="18"/>
      <w:szCs w:val="18"/>
    </w:rPr>
  </w:style>
  <w:style w:type="paragraph" w:styleId="Listenabsatz">
    <w:name w:val="List Paragraph"/>
    <w:basedOn w:val="Standard"/>
    <w:link w:val="ListenabsatzZchn"/>
    <w:uiPriority w:val="34"/>
    <w:rsid w:val="00700577"/>
    <w:pPr>
      <w:ind w:left="720"/>
      <w:contextualSpacing/>
    </w:pPr>
  </w:style>
  <w:style w:type="paragraph" w:styleId="berarbeitung">
    <w:name w:val="Revision"/>
    <w:hidden/>
    <w:uiPriority w:val="99"/>
    <w:semiHidden/>
    <w:rsid w:val="00700577"/>
    <w:rPr>
      <w:kern w:val="20"/>
    </w:rPr>
  </w:style>
  <w:style w:type="paragraph" w:customStyle="1" w:styleId="Titel-red">
    <w:name w:val="Titel-red"/>
    <w:basedOn w:val="Standard"/>
    <w:link w:val="Titel-redZchn"/>
    <w:qFormat/>
    <w:rsid w:val="00AF1DEE"/>
    <w:pPr>
      <w:spacing w:line="276" w:lineRule="auto"/>
    </w:pPr>
    <w:rPr>
      <w:rFonts w:cs="Open Sans"/>
      <w:color w:val="F73429"/>
      <w:sz w:val="36"/>
      <w:szCs w:val="32"/>
      <w:lang w:val="en-US"/>
    </w:rPr>
  </w:style>
  <w:style w:type="paragraph" w:customStyle="1" w:styleId="Head1">
    <w:name w:val="Head 1"/>
    <w:basedOn w:val="Text"/>
    <w:next w:val="Text"/>
    <w:link w:val="Head1Zchn"/>
    <w:rsid w:val="00F42047"/>
    <w:pPr>
      <w:keepNext/>
      <w:spacing w:before="200" w:line="276" w:lineRule="auto"/>
    </w:pPr>
    <w:rPr>
      <w:sz w:val="28"/>
      <w:szCs w:val="32"/>
    </w:rPr>
  </w:style>
  <w:style w:type="character" w:customStyle="1" w:styleId="Titel-redZchn">
    <w:name w:val="Titel-red Zchn"/>
    <w:basedOn w:val="Absatz-Standardschriftart"/>
    <w:link w:val="Titel-red"/>
    <w:rsid w:val="00AF1DEE"/>
    <w:rPr>
      <w:rFonts w:ascii="Open Sans" w:hAnsi="Open Sans" w:cs="Open Sans"/>
      <w:color w:val="F73429"/>
      <w:kern w:val="20"/>
      <w:sz w:val="36"/>
      <w:szCs w:val="32"/>
      <w:lang w:val="en-US"/>
    </w:rPr>
  </w:style>
  <w:style w:type="paragraph" w:customStyle="1" w:styleId="Head2">
    <w:name w:val="Head 2"/>
    <w:basedOn w:val="berschrift2"/>
    <w:next w:val="Text"/>
    <w:link w:val="Head2Zchn"/>
    <w:qFormat/>
    <w:rsid w:val="00BE51B1"/>
    <w:pPr>
      <w:spacing w:before="200" w:line="276" w:lineRule="auto"/>
    </w:pPr>
    <w:rPr>
      <w:rFonts w:cs="Open Sans"/>
      <w:b/>
      <w:caps/>
      <w:color w:val="auto"/>
      <w:sz w:val="24"/>
      <w:szCs w:val="32"/>
    </w:rPr>
  </w:style>
  <w:style w:type="character" w:customStyle="1" w:styleId="Head1Zchn">
    <w:name w:val="Head 1 Zchn"/>
    <w:basedOn w:val="Absatz-Standardschriftart"/>
    <w:link w:val="Head1"/>
    <w:rsid w:val="00F42047"/>
    <w:rPr>
      <w:rFonts w:ascii="Open Sans" w:hAnsi="Open Sans" w:cs="Open Sans"/>
      <w:color w:val="auto"/>
      <w:kern w:val="20"/>
      <w:sz w:val="28"/>
      <w:szCs w:val="32"/>
    </w:rPr>
  </w:style>
  <w:style w:type="paragraph" w:customStyle="1" w:styleId="Text">
    <w:name w:val="Text"/>
    <w:basedOn w:val="Standard"/>
    <w:link w:val="TextZchn"/>
    <w:qFormat/>
    <w:rsid w:val="00E679E9"/>
    <w:pPr>
      <w:spacing w:after="200"/>
    </w:pPr>
    <w:rPr>
      <w:rFonts w:cs="Open Sans"/>
      <w:color w:val="auto"/>
    </w:rPr>
  </w:style>
  <w:style w:type="character" w:customStyle="1" w:styleId="Head2Zchn">
    <w:name w:val="Head 2 Zchn"/>
    <w:basedOn w:val="Absatz-Standardschriftart"/>
    <w:link w:val="Head2"/>
    <w:rsid w:val="00BE51B1"/>
    <w:rPr>
      <w:rFonts w:ascii="Open Sans" w:eastAsiaTheme="majorEastAsia" w:hAnsi="Open Sans" w:cs="Open Sans"/>
      <w:bCs/>
      <w:color w:val="auto"/>
      <w:kern w:val="20"/>
      <w:sz w:val="24"/>
      <w:szCs w:val="32"/>
      <w14:ligatures w14:val="standardContextual"/>
    </w:rPr>
  </w:style>
  <w:style w:type="paragraph" w:customStyle="1" w:styleId="Bulletlist">
    <w:name w:val="Bulletlist"/>
    <w:basedOn w:val="Listenabsatz"/>
    <w:link w:val="BulletlistZchn"/>
    <w:qFormat/>
    <w:rsid w:val="00E679E9"/>
    <w:pPr>
      <w:numPr>
        <w:numId w:val="2"/>
      </w:numPr>
      <w:spacing w:before="100" w:beforeAutospacing="1" w:after="100" w:afterAutospacing="1"/>
      <w:ind w:left="714" w:hanging="357"/>
    </w:pPr>
    <w:rPr>
      <w:rFonts w:cs="Open Sans"/>
      <w:color w:val="auto"/>
    </w:rPr>
  </w:style>
  <w:style w:type="character" w:customStyle="1" w:styleId="TextZchn">
    <w:name w:val="Text Zchn"/>
    <w:basedOn w:val="Absatz-Standardschriftart"/>
    <w:link w:val="Text"/>
    <w:rsid w:val="00E679E9"/>
    <w:rPr>
      <w:rFonts w:ascii="Open Sans" w:hAnsi="Open Sans" w:cs="Open Sans"/>
      <w:color w:val="auto"/>
      <w:kern w:val="20"/>
    </w:rPr>
  </w:style>
  <w:style w:type="character" w:styleId="Hyperlink">
    <w:name w:val="Hyperlink"/>
    <w:basedOn w:val="Absatz-Standardschriftart"/>
    <w:uiPriority w:val="99"/>
    <w:unhideWhenUsed/>
    <w:rsid w:val="00C2083C"/>
    <w:rPr>
      <w:color w:val="FF0000"/>
      <w:u w:val="single"/>
    </w:rPr>
  </w:style>
  <w:style w:type="character" w:customStyle="1" w:styleId="ListenabsatzZchn">
    <w:name w:val="Listenabsatz Zchn"/>
    <w:basedOn w:val="Absatz-Standardschriftart"/>
    <w:link w:val="Listenabsatz"/>
    <w:uiPriority w:val="34"/>
    <w:rsid w:val="00190D0D"/>
    <w:rPr>
      <w:kern w:val="20"/>
    </w:rPr>
  </w:style>
  <w:style w:type="character" w:customStyle="1" w:styleId="BulletlistZchn">
    <w:name w:val="Bulletlist Zchn"/>
    <w:basedOn w:val="ListenabsatzZchn"/>
    <w:link w:val="Bulletlist"/>
    <w:rsid w:val="00E679E9"/>
    <w:rPr>
      <w:rFonts w:ascii="Open Sans" w:hAnsi="Open Sans" w:cs="Open Sans"/>
      <w:color w:val="auto"/>
      <w:kern w:val="20"/>
    </w:rPr>
  </w:style>
  <w:style w:type="paragraph" w:customStyle="1" w:styleId="Head3">
    <w:name w:val="Head 3"/>
    <w:basedOn w:val="berschrift3"/>
    <w:next w:val="Text"/>
    <w:link w:val="Head3Zchn"/>
    <w:qFormat/>
    <w:rsid w:val="00BE51B1"/>
    <w:pPr>
      <w:spacing w:line="276" w:lineRule="auto"/>
    </w:pPr>
    <w:rPr>
      <w:rFonts w:ascii="Open Sans Semibold" w:hAnsi="Open Sans Semibold" w:cs="Open Sans Semibold"/>
      <w:b/>
      <w:color w:val="auto"/>
    </w:rPr>
  </w:style>
  <w:style w:type="paragraph" w:customStyle="1" w:styleId="Fuzeile1">
    <w:name w:val="Fußzeile1"/>
    <w:basedOn w:val="Text"/>
    <w:link w:val="FooterZchn"/>
    <w:qFormat/>
    <w:rsid w:val="00C41375"/>
    <w:pPr>
      <w:spacing w:before="120" w:after="0"/>
    </w:pPr>
    <w:rPr>
      <w:color w:val="404040" w:themeColor="text1" w:themeTint="BF"/>
      <w:sz w:val="16"/>
    </w:rPr>
  </w:style>
  <w:style w:type="character" w:customStyle="1" w:styleId="Head3Zchn">
    <w:name w:val="Head 3 Zchn"/>
    <w:basedOn w:val="Head2Zchn"/>
    <w:link w:val="Head3"/>
    <w:rsid w:val="00BE51B1"/>
    <w:rPr>
      <w:rFonts w:ascii="Open Sans Semibold" w:eastAsiaTheme="majorEastAsia" w:hAnsi="Open Sans Semibold" w:cs="Open Sans Semibold"/>
      <w:bCs/>
      <w:color w:val="auto"/>
      <w:kern w:val="20"/>
      <w:sz w:val="24"/>
      <w:szCs w:val="32"/>
      <w14:ligatures w14:val="standardContextual"/>
    </w:rPr>
  </w:style>
  <w:style w:type="character" w:customStyle="1" w:styleId="FooterZchn">
    <w:name w:val="Footer Zchn"/>
    <w:basedOn w:val="TextZchn"/>
    <w:link w:val="Fuzeile1"/>
    <w:rsid w:val="00C41375"/>
    <w:rPr>
      <w:rFonts w:ascii="Open Sans" w:hAnsi="Open Sans" w:cs="Open Sans"/>
      <w:color w:val="404040" w:themeColor="text1" w:themeTint="BF"/>
      <w:kern w:val="20"/>
      <w:sz w:val="16"/>
    </w:rPr>
  </w:style>
  <w:style w:type="character" w:styleId="SchwacheHervorhebung">
    <w:name w:val="Subtle Emphasis"/>
    <w:basedOn w:val="Absatz-Standardschriftart"/>
    <w:uiPriority w:val="19"/>
    <w:rsid w:val="00B7015C"/>
    <w:rPr>
      <w:i/>
      <w:iCs/>
      <w:color w:val="808080" w:themeColor="text1" w:themeTint="7F"/>
    </w:rPr>
  </w:style>
  <w:style w:type="paragraph" w:styleId="Titel">
    <w:name w:val="Title"/>
    <w:basedOn w:val="Standard"/>
    <w:next w:val="Standard"/>
    <w:link w:val="TitelZchn"/>
    <w:uiPriority w:val="10"/>
    <w:rsid w:val="00B7015C"/>
    <w:pPr>
      <w:pBdr>
        <w:bottom w:val="single" w:sz="8" w:space="4" w:color="7E97AD" w:themeColor="accent1"/>
      </w:pBdr>
      <w:spacing w:after="300"/>
      <w:contextualSpacing/>
    </w:pPr>
    <w:rPr>
      <w:rFonts w:asciiTheme="majorHAnsi" w:eastAsiaTheme="majorEastAsia" w:hAnsiTheme="majorHAnsi" w:cstheme="majorBidi"/>
      <w:color w:val="17181A" w:themeColor="text2" w:themeShade="BF"/>
      <w:spacing w:val="5"/>
      <w:kern w:val="28"/>
      <w:sz w:val="52"/>
      <w:szCs w:val="52"/>
    </w:rPr>
  </w:style>
  <w:style w:type="character" w:customStyle="1" w:styleId="TitelZchn">
    <w:name w:val="Titel Zchn"/>
    <w:basedOn w:val="Absatz-Standardschriftart"/>
    <w:link w:val="Titel"/>
    <w:uiPriority w:val="10"/>
    <w:rsid w:val="00B7015C"/>
    <w:rPr>
      <w:rFonts w:asciiTheme="majorHAnsi" w:eastAsiaTheme="majorEastAsia" w:hAnsiTheme="majorHAnsi" w:cstheme="majorBidi"/>
      <w:color w:val="17181A" w:themeColor="text2" w:themeShade="BF"/>
      <w:spacing w:val="5"/>
      <w:kern w:val="28"/>
      <w:sz w:val="52"/>
      <w:szCs w:val="52"/>
    </w:rPr>
  </w:style>
  <w:style w:type="paragraph" w:customStyle="1" w:styleId="Titel-black">
    <w:name w:val="Titel-black"/>
    <w:basedOn w:val="Titel-red"/>
    <w:link w:val="Titel-blackZchn"/>
    <w:qFormat/>
    <w:rsid w:val="00B7015C"/>
    <w:rPr>
      <w:color w:val="auto"/>
      <w:lang w:val="de-DE"/>
    </w:rPr>
  </w:style>
  <w:style w:type="character" w:customStyle="1" w:styleId="Titel-blackZchn">
    <w:name w:val="Titel-black Zchn"/>
    <w:basedOn w:val="Titel-redZchn"/>
    <w:link w:val="Titel-black"/>
    <w:rsid w:val="00B7015C"/>
    <w:rPr>
      <w:rFonts w:ascii="Open Sans" w:hAnsi="Open Sans" w:cs="Open Sans"/>
      <w:color w:val="auto"/>
      <w:kern w:val="20"/>
      <w:sz w:val="36"/>
      <w:szCs w:val="32"/>
      <w:lang w:val="en-US"/>
    </w:rPr>
  </w:style>
  <w:style w:type="paragraph" w:customStyle="1" w:styleId="Konsole">
    <w:name w:val="Konsole"/>
    <w:basedOn w:val="Standard"/>
    <w:qFormat/>
    <w:rsid w:val="007047D9"/>
    <w:pPr>
      <w:pBdr>
        <w:top w:val="single" w:sz="4" w:space="1" w:color="auto"/>
        <w:left w:val="single" w:sz="4" w:space="4" w:color="auto"/>
        <w:bottom w:val="single" w:sz="4" w:space="1" w:color="auto"/>
        <w:right w:val="single" w:sz="4" w:space="4" w:color="auto"/>
      </w:pBdr>
      <w:shd w:val="clear" w:color="auto" w:fill="F2F2F2" w:themeFill="background1" w:themeFillShade="F2"/>
      <w:overflowPunct w:val="0"/>
      <w:autoSpaceDE w:val="0"/>
      <w:autoSpaceDN w:val="0"/>
      <w:adjustRightInd w:val="0"/>
      <w:spacing w:after="120"/>
      <w:contextualSpacing/>
      <w:textAlignment w:val="baseline"/>
    </w:pPr>
    <w:rPr>
      <w:rFonts w:ascii="Courier New" w:eastAsia="Times New Roman" w:hAnsi="Courier New" w:cs="Courier New"/>
      <w:color w:val="auto"/>
      <w:kern w:val="0"/>
      <w:sz w:val="18"/>
    </w:rPr>
  </w:style>
  <w:style w:type="paragraph" w:customStyle="1" w:styleId="Konsole2">
    <w:name w:val="Konsole2"/>
    <w:basedOn w:val="Standard"/>
    <w:link w:val="Konsole2Zchn"/>
    <w:qFormat/>
    <w:rsid w:val="007047D9"/>
    <w:pPr>
      <w:overflowPunct w:val="0"/>
      <w:autoSpaceDE w:val="0"/>
      <w:autoSpaceDN w:val="0"/>
      <w:adjustRightInd w:val="0"/>
      <w:textAlignment w:val="baseline"/>
    </w:pPr>
    <w:rPr>
      <w:rFonts w:ascii="Consolas" w:eastAsia="Times New Roman" w:hAnsi="Consolas" w:cs="Times New Roman"/>
      <w:color w:val="808080" w:themeColor="background1" w:themeShade="80"/>
      <w:kern w:val="0"/>
      <w:sz w:val="18"/>
      <w:szCs w:val="18"/>
    </w:rPr>
  </w:style>
  <w:style w:type="character" w:customStyle="1" w:styleId="Konsole2Zchn">
    <w:name w:val="Konsole2 Zchn"/>
    <w:basedOn w:val="Absatz-Standardschriftart"/>
    <w:link w:val="Konsole2"/>
    <w:rsid w:val="007047D9"/>
    <w:rPr>
      <w:rFonts w:ascii="Consolas" w:eastAsia="Times New Roman" w:hAnsi="Consolas" w:cs="Times New Roman"/>
      <w:color w:val="808080" w:themeColor="background1" w:themeShade="80"/>
      <w:sz w:val="18"/>
      <w:szCs w:val="18"/>
    </w:rPr>
  </w:style>
  <w:style w:type="paragraph" w:customStyle="1" w:styleId="Quellcode">
    <w:name w:val="Quellcode"/>
    <w:basedOn w:val="Text"/>
    <w:link w:val="QuellcodeZchn"/>
    <w:qFormat/>
    <w:rsid w:val="003222CD"/>
    <w:pPr>
      <w:spacing w:after="0"/>
    </w:pPr>
    <w:rPr>
      <w:rFonts w:ascii="Consolas" w:hAnsi="Consolas"/>
      <w:color w:val="808080" w:themeColor="background1" w:themeShade="80"/>
    </w:rPr>
  </w:style>
  <w:style w:type="character" w:customStyle="1" w:styleId="QuellcodeZchn">
    <w:name w:val="Quellcode Zchn"/>
    <w:basedOn w:val="TextZchn"/>
    <w:link w:val="Quellcode"/>
    <w:rsid w:val="003222CD"/>
    <w:rPr>
      <w:rFonts w:ascii="Consolas" w:hAnsi="Consolas" w:cs="Open Sans"/>
      <w:color w:val="808080" w:themeColor="background1" w:themeShade="80"/>
      <w:kern w:val="20"/>
    </w:rPr>
  </w:style>
  <w:style w:type="table" w:styleId="Tabellenraster">
    <w:name w:val="Table Grid"/>
    <w:basedOn w:val="NormaleTabelle"/>
    <w:uiPriority w:val="59"/>
    <w:rsid w:val="00CA35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Liste-Akzent2">
    <w:name w:val="Light List Accent 2"/>
    <w:basedOn w:val="NormaleTabelle"/>
    <w:uiPriority w:val="61"/>
    <w:rsid w:val="00CA35D8"/>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paragraph" w:styleId="Beschriftung">
    <w:name w:val="caption"/>
    <w:basedOn w:val="Standard"/>
    <w:next w:val="Standard"/>
    <w:uiPriority w:val="35"/>
    <w:unhideWhenUsed/>
    <w:qFormat/>
    <w:rsid w:val="0036716B"/>
    <w:pPr>
      <w:spacing w:after="200"/>
    </w:pPr>
    <w:rPr>
      <w:i/>
      <w:iCs/>
      <w:color w:val="1F2123" w:themeColor="text2"/>
      <w:sz w:val="18"/>
      <w:szCs w:val="18"/>
    </w:rPr>
  </w:style>
  <w:style w:type="paragraph" w:customStyle="1" w:styleId="Textzusammenhalten">
    <w:name w:val="Text zusammenhalten"/>
    <w:basedOn w:val="Text"/>
    <w:rsid w:val="00D82687"/>
    <w:pPr>
      <w:keepNext/>
    </w:pPr>
  </w:style>
  <w:style w:type="paragraph" w:styleId="Inhaltsverzeichnisberschrift">
    <w:name w:val="TOC Heading"/>
    <w:basedOn w:val="berschrift1"/>
    <w:next w:val="Standard"/>
    <w:uiPriority w:val="39"/>
    <w:unhideWhenUsed/>
    <w:qFormat/>
    <w:rsid w:val="00127F9D"/>
    <w:pPr>
      <w:keepLines/>
      <w:numPr>
        <w:numId w:val="0"/>
      </w:numPr>
      <w:spacing w:before="240" w:after="0" w:line="259" w:lineRule="auto"/>
      <w:outlineLvl w:val="9"/>
    </w:pPr>
    <w:rPr>
      <w:color w:val="577188" w:themeColor="accent1" w:themeShade="BF"/>
      <w:kern w:val="0"/>
      <w:szCs w:val="32"/>
    </w:rPr>
  </w:style>
  <w:style w:type="paragraph" w:styleId="Verzeichnis1">
    <w:name w:val="toc 1"/>
    <w:basedOn w:val="Standard"/>
    <w:next w:val="Standard"/>
    <w:autoRedefine/>
    <w:uiPriority w:val="39"/>
    <w:unhideWhenUsed/>
    <w:rsid w:val="00127F9D"/>
    <w:pPr>
      <w:spacing w:after="100"/>
    </w:pPr>
  </w:style>
  <w:style w:type="paragraph" w:styleId="Verzeichnis2">
    <w:name w:val="toc 2"/>
    <w:basedOn w:val="Standard"/>
    <w:next w:val="Standard"/>
    <w:autoRedefine/>
    <w:uiPriority w:val="39"/>
    <w:unhideWhenUsed/>
    <w:rsid w:val="00127F9D"/>
    <w:pPr>
      <w:spacing w:after="100"/>
      <w:ind w:left="200"/>
    </w:pPr>
  </w:style>
  <w:style w:type="paragraph" w:styleId="Verzeichnis3">
    <w:name w:val="toc 3"/>
    <w:basedOn w:val="Standard"/>
    <w:next w:val="Standard"/>
    <w:autoRedefine/>
    <w:uiPriority w:val="39"/>
    <w:unhideWhenUsed/>
    <w:rsid w:val="00127F9D"/>
    <w:pPr>
      <w:spacing w:after="100"/>
      <w:ind w:left="400"/>
    </w:pPr>
  </w:style>
  <w:style w:type="character" w:styleId="Kommentarzeichen">
    <w:name w:val="annotation reference"/>
    <w:basedOn w:val="Absatz-Standardschriftart"/>
    <w:uiPriority w:val="99"/>
    <w:semiHidden/>
    <w:unhideWhenUsed/>
    <w:rsid w:val="00271EF8"/>
    <w:rPr>
      <w:sz w:val="16"/>
      <w:szCs w:val="16"/>
    </w:rPr>
  </w:style>
  <w:style w:type="paragraph" w:styleId="Kommentartext">
    <w:name w:val="annotation text"/>
    <w:basedOn w:val="Standard"/>
    <w:link w:val="KommentartextZchn"/>
    <w:uiPriority w:val="99"/>
    <w:semiHidden/>
    <w:unhideWhenUsed/>
    <w:rsid w:val="00271EF8"/>
  </w:style>
  <w:style w:type="character" w:customStyle="1" w:styleId="KommentartextZchn">
    <w:name w:val="Kommentartext Zchn"/>
    <w:basedOn w:val="Absatz-Standardschriftart"/>
    <w:link w:val="Kommentartext"/>
    <w:uiPriority w:val="99"/>
    <w:semiHidden/>
    <w:rsid w:val="00271EF8"/>
    <w:rPr>
      <w:kern w:val="20"/>
    </w:rPr>
  </w:style>
  <w:style w:type="paragraph" w:styleId="Kommentarthema">
    <w:name w:val="annotation subject"/>
    <w:basedOn w:val="Kommentartext"/>
    <w:next w:val="Kommentartext"/>
    <w:link w:val="KommentarthemaZchn"/>
    <w:uiPriority w:val="99"/>
    <w:semiHidden/>
    <w:unhideWhenUsed/>
    <w:rsid w:val="00271EF8"/>
    <w:rPr>
      <w:b/>
      <w:bCs/>
    </w:rPr>
  </w:style>
  <w:style w:type="character" w:customStyle="1" w:styleId="KommentarthemaZchn">
    <w:name w:val="Kommentarthema Zchn"/>
    <w:basedOn w:val="KommentartextZchn"/>
    <w:link w:val="Kommentarthema"/>
    <w:uiPriority w:val="99"/>
    <w:semiHidden/>
    <w:rsid w:val="00271EF8"/>
    <w:rPr>
      <w:b/>
      <w:bCs/>
      <w:kern w:val="20"/>
    </w:rPr>
  </w:style>
  <w:style w:type="paragraph" w:styleId="Verzeichnis4">
    <w:name w:val="toc 4"/>
    <w:basedOn w:val="Standard"/>
    <w:next w:val="Standard"/>
    <w:autoRedefine/>
    <w:uiPriority w:val="39"/>
    <w:unhideWhenUsed/>
    <w:rsid w:val="00466AE0"/>
    <w:pPr>
      <w:spacing w:after="100"/>
      <w:ind w:left="600"/>
    </w:pPr>
  </w:style>
  <w:style w:type="paragraph" w:customStyle="1" w:styleId="Hinweis">
    <w:name w:val="Hinweis"/>
    <w:basedOn w:val="Text"/>
    <w:link w:val="HinweisZchn"/>
    <w:qFormat/>
    <w:rsid w:val="00162949"/>
    <w:pPr>
      <w:pBdr>
        <w:top w:val="single" w:sz="8" w:space="1" w:color="C00000"/>
        <w:left w:val="single" w:sz="8" w:space="4" w:color="C00000"/>
        <w:bottom w:val="single" w:sz="8" w:space="1" w:color="C00000"/>
        <w:right w:val="single" w:sz="8" w:space="4" w:color="C00000"/>
      </w:pBdr>
    </w:pPr>
  </w:style>
  <w:style w:type="character" w:customStyle="1" w:styleId="HinweisZchn">
    <w:name w:val="Hinweis Zchn"/>
    <w:basedOn w:val="TextZchn"/>
    <w:link w:val="Hinweis"/>
    <w:rsid w:val="00162949"/>
    <w:rPr>
      <w:rFonts w:ascii="Open Sans" w:hAnsi="Open Sans" w:cs="Open Sans"/>
      <w:color w:val="auto"/>
      <w:kern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306414">
      <w:bodyDiv w:val="1"/>
      <w:marLeft w:val="0"/>
      <w:marRight w:val="0"/>
      <w:marTop w:val="0"/>
      <w:marBottom w:val="0"/>
      <w:divBdr>
        <w:top w:val="none" w:sz="0" w:space="0" w:color="auto"/>
        <w:left w:val="none" w:sz="0" w:space="0" w:color="auto"/>
        <w:bottom w:val="none" w:sz="0" w:space="0" w:color="auto"/>
        <w:right w:val="none" w:sz="0" w:space="0" w:color="auto"/>
      </w:divBdr>
    </w:div>
    <w:div w:id="1170099831">
      <w:bodyDiv w:val="1"/>
      <w:marLeft w:val="0"/>
      <w:marRight w:val="0"/>
      <w:marTop w:val="0"/>
      <w:marBottom w:val="0"/>
      <w:divBdr>
        <w:top w:val="none" w:sz="0" w:space="0" w:color="auto"/>
        <w:left w:val="none" w:sz="0" w:space="0" w:color="auto"/>
        <w:bottom w:val="none" w:sz="0" w:space="0" w:color="auto"/>
        <w:right w:val="none" w:sz="0" w:space="0" w:color="auto"/>
      </w:divBdr>
      <w:divsChild>
        <w:div w:id="179988100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1.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notes" Target="foot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customXml" Target="../customXml/item5.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2.xml"/><Relationship Id="rId8" Type="http://schemas.openxmlformats.org/officeDocument/2006/relationships/styles" Target="style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http://www.kwsoft.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1.jpeg"/></Relationships>
</file>

<file path=word/_rels/header2.xml.rels><?xml version="1.0" encoding="UTF-8" standalone="yes"?>
<Relationships xmlns="http://schemas.openxmlformats.org/package/2006/relationships"><Relationship Id="rId2" Type="http://schemas.openxmlformats.org/officeDocument/2006/relationships/image" Target="media/image41.jpeg"/><Relationship Id="rId1"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ille\AppData\Roaming\Microsoft\Templates\Dokumentvorlage%20k+w%20Standard.dotx" TargetMode="External"/></Relationships>
</file>

<file path=word/theme/theme1.xml><?xml version="1.0" encoding="utf-8"?>
<a:theme xmlns:a="http://schemas.openxmlformats.org/drawingml/2006/main" name="Business Set Blue">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kühn &amp; weyh Software GmbH</CompanyAddress>
  <CompanyPhone>79110 Freiburg</CompanyPhone>
  <CompanyFax/>
  <CompanyEmail>076188520</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94ABCB5B7E77F4BBE9E427CBF688FB2" ma:contentTypeVersion="9" ma:contentTypeDescription="Create a new document." ma:contentTypeScope="" ma:versionID="cd3365a46e7ca8cf33b43a3425598ae2">
  <xsd:schema xmlns:xsd="http://www.w3.org/2001/XMLSchema" xmlns:xs="http://www.w3.org/2001/XMLSchema" xmlns:p="http://schemas.microsoft.com/office/2006/metadata/properties" xmlns:ns3="ac84f4b3-7aaf-4624-8c83-4e6be22d0073" xmlns:ns4="e2b74cf5-35b6-42f2-80cd-e7fb9ef610fd" targetNamespace="http://schemas.microsoft.com/office/2006/metadata/properties" ma:root="true" ma:fieldsID="252667eded6f5e3b12ea5bca04992071" ns3:_="" ns4:_="">
    <xsd:import namespace="ac84f4b3-7aaf-4624-8c83-4e6be22d0073"/>
    <xsd:import namespace="e2b74cf5-35b6-42f2-80cd-e7fb9ef610f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84f4b3-7aaf-4624-8c83-4e6be22d00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2b74cf5-35b6-42f2-80cd-e7fb9ef610f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D5CCE9-C02C-4554-9963-A5F8A04021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84f4b3-7aaf-4624-8c83-4e6be22d0073"/>
    <ds:schemaRef ds:uri="e2b74cf5-35b6-42f2-80cd-e7fb9ef610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437E9E5-EE29-454F-8714-516920628209}">
  <ds:schemaRefs>
    <ds:schemaRef ds:uri="http://schemas.microsoft.com/pics"/>
  </ds:schemaRefs>
</ds:datastoreItem>
</file>

<file path=customXml/itemProps4.xml><?xml version="1.0" encoding="utf-8"?>
<ds:datastoreItem xmlns:ds="http://schemas.openxmlformats.org/officeDocument/2006/customXml" ds:itemID="{F08BC347-E01C-4363-8FFD-70F3358338AA}">
  <ds:schemaRefs>
    <ds:schemaRef ds:uri="http://schemas.microsoft.com/sharepoint/v3/contenttype/forms"/>
  </ds:schemaRefs>
</ds:datastoreItem>
</file>

<file path=customXml/itemProps5.xml><?xml version="1.0" encoding="utf-8"?>
<ds:datastoreItem xmlns:ds="http://schemas.openxmlformats.org/officeDocument/2006/customXml" ds:itemID="{8D86B1DF-DE03-43A1-8337-C39F1267B2D8}">
  <ds:schemaRefs>
    <ds:schemaRef ds:uri="http://schemas.microsoft.com/office/2006/metadata/properties"/>
    <ds:schemaRef ds:uri="http://schemas.microsoft.com/office/infopath/2007/PartnerControls"/>
  </ds:schemaRefs>
</ds:datastoreItem>
</file>

<file path=customXml/itemProps6.xml><?xml version="1.0" encoding="utf-8"?>
<ds:datastoreItem xmlns:ds="http://schemas.openxmlformats.org/officeDocument/2006/customXml" ds:itemID="{7D4EFB16-82C2-40F0-8F42-09294BCA7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Dokumentvorlage k+w Standard.dotx</Template>
  <TotalTime>0</TotalTime>
  <Pages>41</Pages>
  <Words>4473</Words>
  <Characters>28183</Characters>
  <Application>Microsoft Office Word</Application>
  <DocSecurity>0</DocSecurity>
  <Lines>234</Lines>
  <Paragraphs>65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Starterframework TONIC - Konzeption und Benutzung</vt:lpstr>
      <vt:lpstr/>
    </vt:vector>
  </TitlesOfParts>
  <Company/>
  <LinksUpToDate>false</LinksUpToDate>
  <CharactersWithSpaces>32591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Starterframework TONIC - Konzeption und Benutzung</dc:title>
  <dc:subject/>
  <dc:creator>Christian Hille;klaus.rolland@kwsoft.de</dc:creator>
  <cp:keywords>Vorlagen</cp:keywords>
  <dc:description/>
  <cp:lastModifiedBy>Klaus Rolland</cp:lastModifiedBy>
  <cp:revision>25</cp:revision>
  <cp:lastPrinted>2022-12-05T15:10:00Z</cp:lastPrinted>
  <dcterms:created xsi:type="dcterms:W3CDTF">2020-12-08T13:31:00Z</dcterms:created>
  <dcterms:modified xsi:type="dcterms:W3CDTF">2022-12-05T15:11:00Z</dcterms:modified>
  <cp:category>Linnéstraße 1-3</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TC028350579991</vt:lpwstr>
  </property>
  <property fmtid="{D5CDD505-2E9C-101B-9397-08002B2CF9AE}" pid="3" name="ContentTypeId">
    <vt:lpwstr>0x010100B94ABCB5B7E77F4BBE9E427CBF688FB2</vt:lpwstr>
  </property>
</Properties>
</file>